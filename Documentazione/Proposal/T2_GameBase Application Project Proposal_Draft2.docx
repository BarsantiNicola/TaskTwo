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3F10F" w14:textId="209145C9" w:rsidR="00F07B2A" w:rsidRPr="00E73E74" w:rsidRDefault="001E07B2" w:rsidP="00BA1CAF">
      <w:pPr>
        <w:pStyle w:val="Titolo"/>
        <w:rPr>
          <w:lang w:val="en-GB"/>
        </w:rPr>
      </w:pPr>
      <w:bookmarkStart w:id="0" w:name="_Hlk30143839"/>
      <w:bookmarkEnd w:id="0"/>
      <w:r>
        <w:rPr>
          <w:lang w:val="en-GB"/>
        </w:rPr>
        <w:t>GameBase Application Project Proposal</w:t>
      </w:r>
    </w:p>
    <w:p w14:paraId="7E846AEA" w14:textId="630D8FEE" w:rsidR="00C527B7" w:rsidRDefault="00C527B7" w:rsidP="00A5109E">
      <w:pPr>
        <w:spacing w:after="120"/>
        <w:rPr>
          <w:rFonts w:asciiTheme="majorHAnsi" w:hAnsiTheme="majorHAnsi"/>
          <w:sz w:val="16"/>
          <w:szCs w:val="16"/>
          <w:lang w:val="en-GB"/>
        </w:rPr>
      </w:pPr>
    </w:p>
    <w:p w14:paraId="0C7EE167" w14:textId="3AF68678" w:rsidR="00D20845" w:rsidRPr="00B2326D" w:rsidRDefault="00D20845" w:rsidP="00B2326D">
      <w:pPr>
        <w:rPr>
          <w:rFonts w:asciiTheme="majorHAnsi" w:hAnsiTheme="majorHAnsi" w:cstheme="minorHAnsi"/>
          <w:color w:val="2A7B88" w:themeColor="accent1" w:themeShade="BF"/>
          <w:sz w:val="32"/>
          <w:szCs w:val="32"/>
          <w:lang w:val="en-GB"/>
        </w:rPr>
      </w:pPr>
      <w:r w:rsidRPr="00E73E74">
        <w:rPr>
          <w:rFonts w:asciiTheme="majorHAnsi" w:hAnsiTheme="majorHAnsi" w:cstheme="minorHAnsi"/>
          <w:color w:val="2A7B88" w:themeColor="accent1" w:themeShade="BF"/>
          <w:sz w:val="32"/>
          <w:szCs w:val="32"/>
          <w:lang w:val="en-GB"/>
        </w:rPr>
        <w:t>Table of Contents</w:t>
      </w:r>
    </w:p>
    <w:p w14:paraId="61B2072B" w14:textId="74BD2917" w:rsidR="0088009E" w:rsidRDefault="00947016">
      <w:pPr>
        <w:pStyle w:val="Sommario1"/>
        <w:tabs>
          <w:tab w:val="right" w:leader="dot" w:pos="9593"/>
        </w:tabs>
        <w:rPr>
          <w:rFonts w:eastAsiaTheme="minorEastAsia"/>
          <w:noProof/>
          <w:color w:val="auto"/>
          <w:lang w:eastAsia="it-IT"/>
        </w:rPr>
      </w:pPr>
      <w:r>
        <w:rPr>
          <w:rFonts w:asciiTheme="majorHAnsi" w:hAnsiTheme="majorHAnsi" w:cstheme="minorHAnsi"/>
          <w:sz w:val="32"/>
          <w:szCs w:val="32"/>
        </w:rPr>
        <w:fldChar w:fldCharType="begin"/>
      </w:r>
      <w:r>
        <w:rPr>
          <w:rFonts w:asciiTheme="majorHAnsi" w:hAnsiTheme="majorHAnsi" w:cstheme="minorHAnsi"/>
          <w:sz w:val="32"/>
          <w:szCs w:val="32"/>
        </w:rPr>
        <w:instrText xml:space="preserve"> TOC \h \z \t "Sommario1;1;Sommario2;2" </w:instrText>
      </w:r>
      <w:r>
        <w:rPr>
          <w:rFonts w:asciiTheme="majorHAnsi" w:hAnsiTheme="majorHAnsi" w:cstheme="minorHAnsi"/>
          <w:sz w:val="32"/>
          <w:szCs w:val="32"/>
        </w:rPr>
        <w:fldChar w:fldCharType="separate"/>
      </w:r>
      <w:hyperlink w:anchor="_Toc30345184" w:history="1">
        <w:r w:rsidR="0088009E" w:rsidRPr="006C6C08">
          <w:rPr>
            <w:rStyle w:val="Collegamentoipertestuale"/>
            <w:noProof/>
          </w:rPr>
          <w:t>Introduction and Requirements</w:t>
        </w:r>
        <w:r w:rsidR="0088009E">
          <w:rPr>
            <w:noProof/>
            <w:webHidden/>
          </w:rPr>
          <w:tab/>
        </w:r>
        <w:r w:rsidR="0088009E">
          <w:rPr>
            <w:noProof/>
            <w:webHidden/>
          </w:rPr>
          <w:fldChar w:fldCharType="begin"/>
        </w:r>
        <w:r w:rsidR="0088009E">
          <w:rPr>
            <w:noProof/>
            <w:webHidden/>
          </w:rPr>
          <w:instrText xml:space="preserve"> PAGEREF _Toc30345184 \h </w:instrText>
        </w:r>
        <w:r w:rsidR="0088009E">
          <w:rPr>
            <w:noProof/>
            <w:webHidden/>
          </w:rPr>
        </w:r>
        <w:r w:rsidR="0088009E">
          <w:rPr>
            <w:noProof/>
            <w:webHidden/>
          </w:rPr>
          <w:fldChar w:fldCharType="separate"/>
        </w:r>
        <w:r w:rsidR="0088009E">
          <w:rPr>
            <w:noProof/>
            <w:webHidden/>
          </w:rPr>
          <w:t>1</w:t>
        </w:r>
        <w:r w:rsidR="0088009E">
          <w:rPr>
            <w:noProof/>
            <w:webHidden/>
          </w:rPr>
          <w:fldChar w:fldCharType="end"/>
        </w:r>
      </w:hyperlink>
    </w:p>
    <w:p w14:paraId="05C9D4F7" w14:textId="6FD15095" w:rsidR="0088009E" w:rsidRDefault="0088009E">
      <w:pPr>
        <w:pStyle w:val="Sommario20"/>
        <w:tabs>
          <w:tab w:val="right" w:leader="dot" w:pos="9593"/>
        </w:tabs>
        <w:rPr>
          <w:rFonts w:eastAsiaTheme="minorEastAsia"/>
          <w:noProof/>
          <w:color w:val="auto"/>
          <w:lang w:eastAsia="it-IT"/>
        </w:rPr>
      </w:pPr>
      <w:hyperlink w:anchor="_Toc30345185" w:history="1">
        <w:r w:rsidRPr="006C6C08">
          <w:rPr>
            <w:rStyle w:val="Collegamentoipertestuale"/>
            <w:noProof/>
          </w:rPr>
          <w:t>Functional Requirements</w:t>
        </w:r>
        <w:r>
          <w:rPr>
            <w:noProof/>
            <w:webHidden/>
          </w:rPr>
          <w:tab/>
        </w:r>
        <w:r>
          <w:rPr>
            <w:noProof/>
            <w:webHidden/>
          </w:rPr>
          <w:fldChar w:fldCharType="begin"/>
        </w:r>
        <w:r>
          <w:rPr>
            <w:noProof/>
            <w:webHidden/>
          </w:rPr>
          <w:instrText xml:space="preserve"> PAGEREF _Toc30345185 \h </w:instrText>
        </w:r>
        <w:r>
          <w:rPr>
            <w:noProof/>
            <w:webHidden/>
          </w:rPr>
        </w:r>
        <w:r>
          <w:rPr>
            <w:noProof/>
            <w:webHidden/>
          </w:rPr>
          <w:fldChar w:fldCharType="separate"/>
        </w:r>
        <w:r>
          <w:rPr>
            <w:noProof/>
            <w:webHidden/>
          </w:rPr>
          <w:t>1</w:t>
        </w:r>
        <w:r>
          <w:rPr>
            <w:noProof/>
            <w:webHidden/>
          </w:rPr>
          <w:fldChar w:fldCharType="end"/>
        </w:r>
      </w:hyperlink>
    </w:p>
    <w:p w14:paraId="2AFBCC97" w14:textId="69405558" w:rsidR="0088009E" w:rsidRDefault="0088009E">
      <w:pPr>
        <w:pStyle w:val="Sommario20"/>
        <w:tabs>
          <w:tab w:val="right" w:leader="dot" w:pos="9593"/>
        </w:tabs>
        <w:rPr>
          <w:rFonts w:eastAsiaTheme="minorEastAsia"/>
          <w:noProof/>
          <w:color w:val="auto"/>
          <w:lang w:eastAsia="it-IT"/>
        </w:rPr>
      </w:pPr>
      <w:hyperlink w:anchor="_Toc30345186" w:history="1">
        <w:r w:rsidRPr="006C6C08">
          <w:rPr>
            <w:rStyle w:val="Collegamentoipertestuale"/>
            <w:noProof/>
          </w:rPr>
          <w:t>Non-Functional Requirements</w:t>
        </w:r>
        <w:r>
          <w:rPr>
            <w:noProof/>
            <w:webHidden/>
          </w:rPr>
          <w:tab/>
        </w:r>
        <w:r>
          <w:rPr>
            <w:noProof/>
            <w:webHidden/>
          </w:rPr>
          <w:fldChar w:fldCharType="begin"/>
        </w:r>
        <w:r>
          <w:rPr>
            <w:noProof/>
            <w:webHidden/>
          </w:rPr>
          <w:instrText xml:space="preserve"> PAGEREF _Toc30345186 \h </w:instrText>
        </w:r>
        <w:r>
          <w:rPr>
            <w:noProof/>
            <w:webHidden/>
          </w:rPr>
        </w:r>
        <w:r>
          <w:rPr>
            <w:noProof/>
            <w:webHidden/>
          </w:rPr>
          <w:fldChar w:fldCharType="separate"/>
        </w:r>
        <w:r>
          <w:rPr>
            <w:noProof/>
            <w:webHidden/>
          </w:rPr>
          <w:t>2</w:t>
        </w:r>
        <w:r>
          <w:rPr>
            <w:noProof/>
            <w:webHidden/>
          </w:rPr>
          <w:fldChar w:fldCharType="end"/>
        </w:r>
      </w:hyperlink>
    </w:p>
    <w:p w14:paraId="18E493ED" w14:textId="7601343D" w:rsidR="0088009E" w:rsidRDefault="0088009E">
      <w:pPr>
        <w:pStyle w:val="Sommario20"/>
        <w:tabs>
          <w:tab w:val="right" w:leader="dot" w:pos="9593"/>
        </w:tabs>
        <w:rPr>
          <w:rFonts w:eastAsiaTheme="minorEastAsia"/>
          <w:noProof/>
          <w:color w:val="auto"/>
          <w:lang w:eastAsia="it-IT"/>
        </w:rPr>
      </w:pPr>
      <w:hyperlink w:anchor="_Toc30345187" w:history="1">
        <w:r w:rsidRPr="006C6C08">
          <w:rPr>
            <w:rStyle w:val="Collegamentoipertestuale"/>
            <w:noProof/>
          </w:rPr>
          <w:t>Working Hypotheses</w:t>
        </w:r>
        <w:r>
          <w:rPr>
            <w:noProof/>
            <w:webHidden/>
          </w:rPr>
          <w:tab/>
        </w:r>
        <w:r>
          <w:rPr>
            <w:noProof/>
            <w:webHidden/>
          </w:rPr>
          <w:fldChar w:fldCharType="begin"/>
        </w:r>
        <w:r>
          <w:rPr>
            <w:noProof/>
            <w:webHidden/>
          </w:rPr>
          <w:instrText xml:space="preserve"> PAGEREF _Toc30345187 \h </w:instrText>
        </w:r>
        <w:r>
          <w:rPr>
            <w:noProof/>
            <w:webHidden/>
          </w:rPr>
        </w:r>
        <w:r>
          <w:rPr>
            <w:noProof/>
            <w:webHidden/>
          </w:rPr>
          <w:fldChar w:fldCharType="separate"/>
        </w:r>
        <w:r>
          <w:rPr>
            <w:noProof/>
            <w:webHidden/>
          </w:rPr>
          <w:t>2</w:t>
        </w:r>
        <w:r>
          <w:rPr>
            <w:noProof/>
            <w:webHidden/>
          </w:rPr>
          <w:fldChar w:fldCharType="end"/>
        </w:r>
      </w:hyperlink>
    </w:p>
    <w:p w14:paraId="140BA120" w14:textId="527A7423" w:rsidR="0088009E" w:rsidRDefault="0088009E">
      <w:pPr>
        <w:pStyle w:val="Sommario1"/>
        <w:tabs>
          <w:tab w:val="right" w:leader="dot" w:pos="9593"/>
        </w:tabs>
        <w:rPr>
          <w:rFonts w:eastAsiaTheme="minorEastAsia"/>
          <w:noProof/>
          <w:color w:val="auto"/>
          <w:lang w:eastAsia="it-IT"/>
        </w:rPr>
      </w:pPr>
      <w:hyperlink w:anchor="_Toc30345188" w:history="1">
        <w:r w:rsidRPr="006C6C08">
          <w:rPr>
            <w:rStyle w:val="Collegamentoipertestuale"/>
            <w:noProof/>
          </w:rPr>
          <w:t>Specification</w:t>
        </w:r>
        <w:r>
          <w:rPr>
            <w:noProof/>
            <w:webHidden/>
          </w:rPr>
          <w:tab/>
        </w:r>
        <w:r>
          <w:rPr>
            <w:noProof/>
            <w:webHidden/>
          </w:rPr>
          <w:fldChar w:fldCharType="begin"/>
        </w:r>
        <w:r>
          <w:rPr>
            <w:noProof/>
            <w:webHidden/>
          </w:rPr>
          <w:instrText xml:space="preserve"> PAGEREF _Toc30345188 \h </w:instrText>
        </w:r>
        <w:r>
          <w:rPr>
            <w:noProof/>
            <w:webHidden/>
          </w:rPr>
        </w:r>
        <w:r>
          <w:rPr>
            <w:noProof/>
            <w:webHidden/>
          </w:rPr>
          <w:fldChar w:fldCharType="separate"/>
        </w:r>
        <w:r>
          <w:rPr>
            <w:noProof/>
            <w:webHidden/>
          </w:rPr>
          <w:t>3</w:t>
        </w:r>
        <w:r>
          <w:rPr>
            <w:noProof/>
            <w:webHidden/>
          </w:rPr>
          <w:fldChar w:fldCharType="end"/>
        </w:r>
      </w:hyperlink>
    </w:p>
    <w:p w14:paraId="1D30FAAE" w14:textId="34E58B21" w:rsidR="0088009E" w:rsidRDefault="0088009E">
      <w:pPr>
        <w:pStyle w:val="Sommario20"/>
        <w:tabs>
          <w:tab w:val="right" w:leader="dot" w:pos="9593"/>
        </w:tabs>
        <w:rPr>
          <w:rFonts w:eastAsiaTheme="minorEastAsia"/>
          <w:noProof/>
          <w:color w:val="auto"/>
          <w:lang w:eastAsia="it-IT"/>
        </w:rPr>
      </w:pPr>
      <w:hyperlink w:anchor="_Toc30345189" w:history="1">
        <w:r w:rsidRPr="006C6C08">
          <w:rPr>
            <w:rStyle w:val="Collegamentoipertestuale"/>
            <w:noProof/>
          </w:rPr>
          <w:t>Actors and Use Cases Diagram</w:t>
        </w:r>
        <w:r>
          <w:rPr>
            <w:noProof/>
            <w:webHidden/>
          </w:rPr>
          <w:tab/>
        </w:r>
        <w:r>
          <w:rPr>
            <w:noProof/>
            <w:webHidden/>
          </w:rPr>
          <w:fldChar w:fldCharType="begin"/>
        </w:r>
        <w:r>
          <w:rPr>
            <w:noProof/>
            <w:webHidden/>
          </w:rPr>
          <w:instrText xml:space="preserve"> PAGEREF _Toc30345189 \h </w:instrText>
        </w:r>
        <w:r>
          <w:rPr>
            <w:noProof/>
            <w:webHidden/>
          </w:rPr>
        </w:r>
        <w:r>
          <w:rPr>
            <w:noProof/>
            <w:webHidden/>
          </w:rPr>
          <w:fldChar w:fldCharType="separate"/>
        </w:r>
        <w:r>
          <w:rPr>
            <w:noProof/>
            <w:webHidden/>
          </w:rPr>
          <w:t>3</w:t>
        </w:r>
        <w:r>
          <w:rPr>
            <w:noProof/>
            <w:webHidden/>
          </w:rPr>
          <w:fldChar w:fldCharType="end"/>
        </w:r>
      </w:hyperlink>
    </w:p>
    <w:p w14:paraId="7B0DA592" w14:textId="5009816A" w:rsidR="0088009E" w:rsidRDefault="0088009E">
      <w:pPr>
        <w:pStyle w:val="Sommario20"/>
        <w:tabs>
          <w:tab w:val="right" w:leader="dot" w:pos="9593"/>
        </w:tabs>
        <w:rPr>
          <w:rFonts w:eastAsiaTheme="minorEastAsia"/>
          <w:noProof/>
          <w:color w:val="auto"/>
          <w:lang w:eastAsia="it-IT"/>
        </w:rPr>
      </w:pPr>
      <w:hyperlink w:anchor="_Toc30345190" w:history="1">
        <w:r w:rsidRPr="006C6C08">
          <w:rPr>
            <w:rStyle w:val="Collegamentoipertestuale"/>
            <w:noProof/>
          </w:rPr>
          <w:t>Software Architecture</w:t>
        </w:r>
        <w:r>
          <w:rPr>
            <w:noProof/>
            <w:webHidden/>
          </w:rPr>
          <w:tab/>
        </w:r>
        <w:r>
          <w:rPr>
            <w:noProof/>
            <w:webHidden/>
          </w:rPr>
          <w:fldChar w:fldCharType="begin"/>
        </w:r>
        <w:r>
          <w:rPr>
            <w:noProof/>
            <w:webHidden/>
          </w:rPr>
          <w:instrText xml:space="preserve"> PAGEREF _Toc30345190 \h </w:instrText>
        </w:r>
        <w:r>
          <w:rPr>
            <w:noProof/>
            <w:webHidden/>
          </w:rPr>
        </w:r>
        <w:r>
          <w:rPr>
            <w:noProof/>
            <w:webHidden/>
          </w:rPr>
          <w:fldChar w:fldCharType="separate"/>
        </w:r>
        <w:r>
          <w:rPr>
            <w:noProof/>
            <w:webHidden/>
          </w:rPr>
          <w:t>5</w:t>
        </w:r>
        <w:r>
          <w:rPr>
            <w:noProof/>
            <w:webHidden/>
          </w:rPr>
          <w:fldChar w:fldCharType="end"/>
        </w:r>
      </w:hyperlink>
    </w:p>
    <w:p w14:paraId="5595D35D" w14:textId="393C0E0E" w:rsidR="0088009E" w:rsidRDefault="0088009E">
      <w:pPr>
        <w:pStyle w:val="Sommario1"/>
        <w:tabs>
          <w:tab w:val="right" w:leader="dot" w:pos="9593"/>
        </w:tabs>
        <w:rPr>
          <w:rFonts w:eastAsiaTheme="minorEastAsia"/>
          <w:noProof/>
          <w:color w:val="auto"/>
          <w:lang w:eastAsia="it-IT"/>
        </w:rPr>
      </w:pPr>
      <w:hyperlink w:anchor="_Toc30345191" w:history="1">
        <w:r w:rsidRPr="006C6C08">
          <w:rPr>
            <w:rStyle w:val="Collegamentoipertestuale"/>
            <w:noProof/>
          </w:rPr>
          <w:t>Analysis Classes Diagram</w:t>
        </w:r>
        <w:r>
          <w:rPr>
            <w:noProof/>
            <w:webHidden/>
          </w:rPr>
          <w:tab/>
        </w:r>
        <w:r>
          <w:rPr>
            <w:noProof/>
            <w:webHidden/>
          </w:rPr>
          <w:fldChar w:fldCharType="begin"/>
        </w:r>
        <w:r>
          <w:rPr>
            <w:noProof/>
            <w:webHidden/>
          </w:rPr>
          <w:instrText xml:space="preserve"> PAGEREF _Toc30345191 \h </w:instrText>
        </w:r>
        <w:r>
          <w:rPr>
            <w:noProof/>
            <w:webHidden/>
          </w:rPr>
        </w:r>
        <w:r>
          <w:rPr>
            <w:noProof/>
            <w:webHidden/>
          </w:rPr>
          <w:fldChar w:fldCharType="separate"/>
        </w:r>
        <w:r>
          <w:rPr>
            <w:noProof/>
            <w:webHidden/>
          </w:rPr>
          <w:t>7</w:t>
        </w:r>
        <w:r>
          <w:rPr>
            <w:noProof/>
            <w:webHidden/>
          </w:rPr>
          <w:fldChar w:fldCharType="end"/>
        </w:r>
      </w:hyperlink>
    </w:p>
    <w:p w14:paraId="6FDA8467" w14:textId="3A5DF1F4" w:rsidR="0088009E" w:rsidRDefault="0088009E">
      <w:pPr>
        <w:pStyle w:val="Sommario20"/>
        <w:tabs>
          <w:tab w:val="right" w:leader="dot" w:pos="9593"/>
        </w:tabs>
        <w:rPr>
          <w:rFonts w:eastAsiaTheme="minorEastAsia"/>
          <w:noProof/>
          <w:color w:val="auto"/>
          <w:lang w:eastAsia="it-IT"/>
        </w:rPr>
      </w:pPr>
      <w:hyperlink w:anchor="_Toc30345192" w:history="1">
        <w:r w:rsidRPr="006C6C08">
          <w:rPr>
            <w:rStyle w:val="Collegamentoipertestuale"/>
            <w:noProof/>
          </w:rPr>
          <w:t>Classes Definitions</w:t>
        </w:r>
        <w:r>
          <w:rPr>
            <w:noProof/>
            <w:webHidden/>
          </w:rPr>
          <w:tab/>
        </w:r>
        <w:r>
          <w:rPr>
            <w:noProof/>
            <w:webHidden/>
          </w:rPr>
          <w:fldChar w:fldCharType="begin"/>
        </w:r>
        <w:r>
          <w:rPr>
            <w:noProof/>
            <w:webHidden/>
          </w:rPr>
          <w:instrText xml:space="preserve"> PAGEREF _Toc30345192 \h </w:instrText>
        </w:r>
        <w:r>
          <w:rPr>
            <w:noProof/>
            <w:webHidden/>
          </w:rPr>
        </w:r>
        <w:r>
          <w:rPr>
            <w:noProof/>
            <w:webHidden/>
          </w:rPr>
          <w:fldChar w:fldCharType="separate"/>
        </w:r>
        <w:r>
          <w:rPr>
            <w:noProof/>
            <w:webHidden/>
          </w:rPr>
          <w:t>8</w:t>
        </w:r>
        <w:r>
          <w:rPr>
            <w:noProof/>
            <w:webHidden/>
          </w:rPr>
          <w:fldChar w:fldCharType="end"/>
        </w:r>
      </w:hyperlink>
    </w:p>
    <w:p w14:paraId="2D1659A8" w14:textId="570DCEA5" w:rsidR="0088009E" w:rsidRDefault="0088009E">
      <w:pPr>
        <w:pStyle w:val="Sommario20"/>
        <w:tabs>
          <w:tab w:val="right" w:leader="dot" w:pos="9593"/>
        </w:tabs>
        <w:rPr>
          <w:rFonts w:eastAsiaTheme="minorEastAsia"/>
          <w:noProof/>
          <w:color w:val="auto"/>
          <w:lang w:eastAsia="it-IT"/>
        </w:rPr>
      </w:pPr>
      <w:hyperlink w:anchor="_Toc30345193" w:history="1">
        <w:r w:rsidRPr="006C6C08">
          <w:rPr>
            <w:rStyle w:val="Collegamentoipertestuale"/>
            <w:noProof/>
          </w:rPr>
          <w:t>Classes Attributes</w:t>
        </w:r>
        <w:r>
          <w:rPr>
            <w:noProof/>
            <w:webHidden/>
          </w:rPr>
          <w:tab/>
        </w:r>
        <w:r>
          <w:rPr>
            <w:noProof/>
            <w:webHidden/>
          </w:rPr>
          <w:fldChar w:fldCharType="begin"/>
        </w:r>
        <w:r>
          <w:rPr>
            <w:noProof/>
            <w:webHidden/>
          </w:rPr>
          <w:instrText xml:space="preserve"> PAGEREF _Toc30345193 \h </w:instrText>
        </w:r>
        <w:r>
          <w:rPr>
            <w:noProof/>
            <w:webHidden/>
          </w:rPr>
        </w:r>
        <w:r>
          <w:rPr>
            <w:noProof/>
            <w:webHidden/>
          </w:rPr>
          <w:fldChar w:fldCharType="separate"/>
        </w:r>
        <w:r>
          <w:rPr>
            <w:noProof/>
            <w:webHidden/>
          </w:rPr>
          <w:t>8</w:t>
        </w:r>
        <w:r>
          <w:rPr>
            <w:noProof/>
            <w:webHidden/>
          </w:rPr>
          <w:fldChar w:fldCharType="end"/>
        </w:r>
      </w:hyperlink>
    </w:p>
    <w:p w14:paraId="4D7A4DC9" w14:textId="065EC145" w:rsidR="0088009E" w:rsidRDefault="0088009E">
      <w:pPr>
        <w:pStyle w:val="Sommario1"/>
        <w:tabs>
          <w:tab w:val="right" w:leader="dot" w:pos="9593"/>
        </w:tabs>
        <w:rPr>
          <w:rFonts w:eastAsiaTheme="minorEastAsia"/>
          <w:noProof/>
          <w:color w:val="auto"/>
          <w:lang w:eastAsia="it-IT"/>
        </w:rPr>
      </w:pPr>
      <w:hyperlink w:anchor="_Toc30345194" w:history="1">
        <w:r w:rsidRPr="006C6C08">
          <w:rPr>
            <w:rStyle w:val="Collegamentoipertestuale"/>
            <w:noProof/>
          </w:rPr>
          <w:t>Application Datasets Preliminary Design</w:t>
        </w:r>
        <w:r>
          <w:rPr>
            <w:noProof/>
            <w:webHidden/>
          </w:rPr>
          <w:tab/>
        </w:r>
        <w:r>
          <w:rPr>
            <w:noProof/>
            <w:webHidden/>
          </w:rPr>
          <w:fldChar w:fldCharType="begin"/>
        </w:r>
        <w:r>
          <w:rPr>
            <w:noProof/>
            <w:webHidden/>
          </w:rPr>
          <w:instrText xml:space="preserve"> PAGEREF _Toc30345194 \h </w:instrText>
        </w:r>
        <w:r>
          <w:rPr>
            <w:noProof/>
            <w:webHidden/>
          </w:rPr>
        </w:r>
        <w:r>
          <w:rPr>
            <w:noProof/>
            <w:webHidden/>
          </w:rPr>
          <w:fldChar w:fldCharType="separate"/>
        </w:r>
        <w:r>
          <w:rPr>
            <w:noProof/>
            <w:webHidden/>
          </w:rPr>
          <w:t>11</w:t>
        </w:r>
        <w:r>
          <w:rPr>
            <w:noProof/>
            <w:webHidden/>
          </w:rPr>
          <w:fldChar w:fldCharType="end"/>
        </w:r>
      </w:hyperlink>
    </w:p>
    <w:p w14:paraId="6806E3FF" w14:textId="4B11CE67" w:rsidR="0088009E" w:rsidRDefault="0088009E">
      <w:pPr>
        <w:pStyle w:val="Sommario20"/>
        <w:tabs>
          <w:tab w:val="right" w:leader="dot" w:pos="9593"/>
        </w:tabs>
        <w:rPr>
          <w:rFonts w:eastAsiaTheme="minorEastAsia"/>
          <w:noProof/>
          <w:color w:val="auto"/>
          <w:lang w:eastAsia="it-IT"/>
        </w:rPr>
      </w:pPr>
      <w:hyperlink w:anchor="_Toc30345195" w:history="1">
        <w:r w:rsidRPr="006C6C08">
          <w:rPr>
            <w:rStyle w:val="Collegamentoipertestuale"/>
            <w:noProof/>
          </w:rPr>
          <w:t>Games Dataset (MongoDB)</w:t>
        </w:r>
        <w:r>
          <w:rPr>
            <w:noProof/>
            <w:webHidden/>
          </w:rPr>
          <w:tab/>
        </w:r>
        <w:r>
          <w:rPr>
            <w:noProof/>
            <w:webHidden/>
          </w:rPr>
          <w:fldChar w:fldCharType="begin"/>
        </w:r>
        <w:r>
          <w:rPr>
            <w:noProof/>
            <w:webHidden/>
          </w:rPr>
          <w:instrText xml:space="preserve"> PAGEREF _Toc30345195 \h </w:instrText>
        </w:r>
        <w:r>
          <w:rPr>
            <w:noProof/>
            <w:webHidden/>
          </w:rPr>
        </w:r>
        <w:r>
          <w:rPr>
            <w:noProof/>
            <w:webHidden/>
          </w:rPr>
          <w:fldChar w:fldCharType="separate"/>
        </w:r>
        <w:r>
          <w:rPr>
            <w:noProof/>
            <w:webHidden/>
          </w:rPr>
          <w:t>11</w:t>
        </w:r>
        <w:r>
          <w:rPr>
            <w:noProof/>
            <w:webHidden/>
          </w:rPr>
          <w:fldChar w:fldCharType="end"/>
        </w:r>
      </w:hyperlink>
    </w:p>
    <w:p w14:paraId="6B658E84" w14:textId="749292AE" w:rsidR="0088009E" w:rsidRDefault="0088009E">
      <w:pPr>
        <w:pStyle w:val="Sommario20"/>
        <w:tabs>
          <w:tab w:val="right" w:leader="dot" w:pos="9593"/>
        </w:tabs>
        <w:rPr>
          <w:rFonts w:eastAsiaTheme="minorEastAsia"/>
          <w:noProof/>
          <w:color w:val="auto"/>
          <w:lang w:eastAsia="it-IT"/>
        </w:rPr>
      </w:pPr>
      <w:hyperlink w:anchor="_Toc30345196" w:history="1">
        <w:r w:rsidRPr="006C6C08">
          <w:rPr>
            <w:rStyle w:val="Collegamentoipertestuale"/>
            <w:noProof/>
          </w:rPr>
          <w:t>Users Dataset (Neo4j)</w:t>
        </w:r>
        <w:r>
          <w:rPr>
            <w:noProof/>
            <w:webHidden/>
          </w:rPr>
          <w:tab/>
        </w:r>
        <w:r>
          <w:rPr>
            <w:noProof/>
            <w:webHidden/>
          </w:rPr>
          <w:fldChar w:fldCharType="begin"/>
        </w:r>
        <w:r>
          <w:rPr>
            <w:noProof/>
            <w:webHidden/>
          </w:rPr>
          <w:instrText xml:space="preserve"> PAGEREF _Toc30345196 \h </w:instrText>
        </w:r>
        <w:r>
          <w:rPr>
            <w:noProof/>
            <w:webHidden/>
          </w:rPr>
        </w:r>
        <w:r>
          <w:rPr>
            <w:noProof/>
            <w:webHidden/>
          </w:rPr>
          <w:fldChar w:fldCharType="separate"/>
        </w:r>
        <w:r>
          <w:rPr>
            <w:noProof/>
            <w:webHidden/>
          </w:rPr>
          <w:t>12</w:t>
        </w:r>
        <w:r>
          <w:rPr>
            <w:noProof/>
            <w:webHidden/>
          </w:rPr>
          <w:fldChar w:fldCharType="end"/>
        </w:r>
      </w:hyperlink>
    </w:p>
    <w:p w14:paraId="321958D6" w14:textId="33999578" w:rsidR="0088009E" w:rsidRDefault="0088009E">
      <w:pPr>
        <w:pStyle w:val="Sommario20"/>
        <w:tabs>
          <w:tab w:val="right" w:leader="dot" w:pos="9593"/>
        </w:tabs>
        <w:rPr>
          <w:rFonts w:eastAsiaTheme="minorEastAsia"/>
          <w:noProof/>
          <w:color w:val="auto"/>
          <w:lang w:eastAsia="it-IT"/>
        </w:rPr>
      </w:pPr>
      <w:hyperlink w:anchor="_Toc30345197" w:history="1">
        <w:r w:rsidRPr="006C6C08">
          <w:rPr>
            <w:rStyle w:val="Collegamentoipertestuale"/>
            <w:noProof/>
          </w:rPr>
          <w:t>Datasets Populations Summary</w:t>
        </w:r>
        <w:r>
          <w:rPr>
            <w:noProof/>
            <w:webHidden/>
          </w:rPr>
          <w:tab/>
        </w:r>
        <w:r>
          <w:rPr>
            <w:noProof/>
            <w:webHidden/>
          </w:rPr>
          <w:fldChar w:fldCharType="begin"/>
        </w:r>
        <w:r>
          <w:rPr>
            <w:noProof/>
            <w:webHidden/>
          </w:rPr>
          <w:instrText xml:space="preserve"> PAGEREF _Toc30345197 \h </w:instrText>
        </w:r>
        <w:r>
          <w:rPr>
            <w:noProof/>
            <w:webHidden/>
          </w:rPr>
        </w:r>
        <w:r>
          <w:rPr>
            <w:noProof/>
            <w:webHidden/>
          </w:rPr>
          <w:fldChar w:fldCharType="separate"/>
        </w:r>
        <w:r>
          <w:rPr>
            <w:noProof/>
            <w:webHidden/>
          </w:rPr>
          <w:t>13</w:t>
        </w:r>
        <w:r>
          <w:rPr>
            <w:noProof/>
            <w:webHidden/>
          </w:rPr>
          <w:fldChar w:fldCharType="end"/>
        </w:r>
      </w:hyperlink>
    </w:p>
    <w:p w14:paraId="1171DF63" w14:textId="6A59C95C" w:rsidR="0088009E" w:rsidRDefault="0088009E">
      <w:pPr>
        <w:pStyle w:val="Sommario1"/>
        <w:tabs>
          <w:tab w:val="right" w:leader="dot" w:pos="9593"/>
        </w:tabs>
        <w:rPr>
          <w:rFonts w:eastAsiaTheme="minorEastAsia"/>
          <w:noProof/>
          <w:color w:val="auto"/>
          <w:lang w:eastAsia="it-IT"/>
        </w:rPr>
      </w:pPr>
      <w:hyperlink w:anchor="_Toc30345198" w:history="1">
        <w:r w:rsidRPr="006C6C08">
          <w:rPr>
            <w:rStyle w:val="Collegamentoipertestuale"/>
            <w:noProof/>
          </w:rPr>
          <w:t>Graphical User Interface Mock-ups</w:t>
        </w:r>
        <w:r>
          <w:rPr>
            <w:noProof/>
            <w:webHidden/>
          </w:rPr>
          <w:tab/>
        </w:r>
        <w:r>
          <w:rPr>
            <w:noProof/>
            <w:webHidden/>
          </w:rPr>
          <w:fldChar w:fldCharType="begin"/>
        </w:r>
        <w:r>
          <w:rPr>
            <w:noProof/>
            <w:webHidden/>
          </w:rPr>
          <w:instrText xml:space="preserve"> PAGEREF _Toc30345198 \h </w:instrText>
        </w:r>
        <w:r>
          <w:rPr>
            <w:noProof/>
            <w:webHidden/>
          </w:rPr>
        </w:r>
        <w:r>
          <w:rPr>
            <w:noProof/>
            <w:webHidden/>
          </w:rPr>
          <w:fldChar w:fldCharType="separate"/>
        </w:r>
        <w:r>
          <w:rPr>
            <w:noProof/>
            <w:webHidden/>
          </w:rPr>
          <w:t>14</w:t>
        </w:r>
        <w:r>
          <w:rPr>
            <w:noProof/>
            <w:webHidden/>
          </w:rPr>
          <w:fldChar w:fldCharType="end"/>
        </w:r>
      </w:hyperlink>
    </w:p>
    <w:p w14:paraId="647D6594" w14:textId="5893A40B" w:rsidR="00D20845" w:rsidRPr="00D20845" w:rsidRDefault="00947016" w:rsidP="00D20845">
      <w:pPr>
        <w:rPr>
          <w:rFonts w:asciiTheme="majorHAnsi" w:hAnsiTheme="majorHAnsi" w:cstheme="minorHAnsi"/>
          <w:sz w:val="32"/>
          <w:szCs w:val="32"/>
        </w:rPr>
      </w:pPr>
      <w:r>
        <w:rPr>
          <w:rFonts w:asciiTheme="majorHAnsi" w:hAnsiTheme="majorHAnsi" w:cstheme="minorHAnsi"/>
          <w:sz w:val="32"/>
          <w:szCs w:val="32"/>
        </w:rPr>
        <w:fldChar w:fldCharType="end"/>
      </w:r>
    </w:p>
    <w:p w14:paraId="6377F682" w14:textId="0C38D623" w:rsidR="0049753B" w:rsidRPr="00D20845" w:rsidRDefault="0049753B" w:rsidP="00A5109E">
      <w:pPr>
        <w:spacing w:after="120"/>
        <w:rPr>
          <w:rFonts w:asciiTheme="majorHAnsi" w:hAnsiTheme="majorHAnsi"/>
          <w:sz w:val="16"/>
          <w:szCs w:val="16"/>
        </w:rPr>
      </w:pPr>
    </w:p>
    <w:p w14:paraId="13027617" w14:textId="108FE18B" w:rsidR="004D3A50" w:rsidRDefault="004D3A50">
      <w:pPr>
        <w:rPr>
          <w:rFonts w:asciiTheme="majorHAnsi" w:hAnsiTheme="majorHAnsi"/>
          <w:sz w:val="16"/>
          <w:szCs w:val="16"/>
        </w:rPr>
      </w:pPr>
      <w:r>
        <w:rPr>
          <w:rFonts w:asciiTheme="majorHAnsi" w:hAnsiTheme="majorHAnsi"/>
          <w:sz w:val="16"/>
          <w:szCs w:val="16"/>
        </w:rPr>
        <w:br w:type="page"/>
      </w:r>
    </w:p>
    <w:p w14:paraId="3E4B2186" w14:textId="14885E10" w:rsidR="0090322A" w:rsidRPr="00D20845" w:rsidRDefault="00B64FC2" w:rsidP="00BA1CAF">
      <w:pPr>
        <w:pStyle w:val="Sommario10"/>
      </w:pPr>
      <w:bookmarkStart w:id="1" w:name="_Toc30345184"/>
      <w:r>
        <w:lastRenderedPageBreak/>
        <w:t>Introduction and Requirements</w:t>
      </w:r>
      <w:bookmarkEnd w:id="1"/>
    </w:p>
    <w:p w14:paraId="55306D10" w14:textId="24CA9413" w:rsidR="000D444C" w:rsidRDefault="00B64FC2" w:rsidP="0090322A">
      <w:pPr>
        <w:rPr>
          <w:lang w:val="en-GB"/>
        </w:rPr>
      </w:pPr>
      <w:r w:rsidRPr="001A3109">
        <w:rPr>
          <w:lang w:val="en-GB"/>
        </w:rPr>
        <w:t xml:space="preserve">The application </w:t>
      </w:r>
      <w:r w:rsidR="001A3109" w:rsidRPr="001A3109">
        <w:rPr>
          <w:lang w:val="en-GB"/>
        </w:rPr>
        <w:t xml:space="preserve">project proposed in this paper </w:t>
      </w:r>
      <w:r w:rsidRPr="001A3109">
        <w:rPr>
          <w:lang w:val="en-GB"/>
        </w:rPr>
        <w:t xml:space="preserve">consists </w:t>
      </w:r>
      <w:r w:rsidR="001A3109">
        <w:rPr>
          <w:lang w:val="en-GB"/>
        </w:rPr>
        <w:t xml:space="preserve">in </w:t>
      </w:r>
      <w:r w:rsidRPr="001A3109">
        <w:rPr>
          <w:lang w:val="en-GB"/>
        </w:rPr>
        <w:t>a software solution (preliminar</w:t>
      </w:r>
      <w:r w:rsidR="006B00AF" w:rsidRPr="001A3109">
        <w:rPr>
          <w:lang w:val="en-GB"/>
        </w:rPr>
        <w:t>i</w:t>
      </w:r>
      <w:r w:rsidRPr="001A3109">
        <w:rPr>
          <w:lang w:val="en-GB"/>
        </w:rPr>
        <w:t>ly</w:t>
      </w:r>
      <w:r>
        <w:rPr>
          <w:lang w:val="en-GB"/>
        </w:rPr>
        <w:t xml:space="preserve"> named “</w:t>
      </w:r>
      <w:r>
        <w:rPr>
          <w:i/>
          <w:iCs/>
          <w:lang w:val="en-GB"/>
        </w:rPr>
        <w:t>GameBase”</w:t>
      </w:r>
      <w:r>
        <w:rPr>
          <w:lang w:val="en-GB"/>
        </w:rPr>
        <w:t xml:space="preserve">) whose core functionality </w:t>
      </w:r>
      <w:r w:rsidR="001A3109">
        <w:rPr>
          <w:lang w:val="en-GB"/>
        </w:rPr>
        <w:t>is</w:t>
      </w:r>
      <w:r>
        <w:rPr>
          <w:lang w:val="en-GB"/>
        </w:rPr>
        <w:t xml:space="preserve"> collecting, organizing, and offering information related to </w:t>
      </w:r>
      <w:r w:rsidRPr="00B64FC2">
        <w:rPr>
          <w:u w:val="single"/>
          <w:lang w:val="en-GB"/>
        </w:rPr>
        <w:t>videogames</w:t>
      </w:r>
      <w:r>
        <w:rPr>
          <w:lang w:val="en-GB"/>
        </w:rPr>
        <w:t xml:space="preserve">, allowing its users to </w:t>
      </w:r>
      <w:r w:rsidR="006B57A9">
        <w:rPr>
          <w:lang w:val="en-GB"/>
        </w:rPr>
        <w:t xml:space="preserve">search and browse for games using different filters (e.g. </w:t>
      </w:r>
      <w:r w:rsidR="00591F1D">
        <w:rPr>
          <w:lang w:val="en-GB"/>
        </w:rPr>
        <w:t>title</w:t>
      </w:r>
      <w:r w:rsidR="006B57A9">
        <w:rPr>
          <w:lang w:val="en-GB"/>
        </w:rPr>
        <w:t>, release date, platform, etc</w:t>
      </w:r>
      <w:r w:rsidR="006B00AF">
        <w:rPr>
          <w:lang w:val="en-GB"/>
        </w:rPr>
        <w:t>…</w:t>
      </w:r>
      <w:r w:rsidR="006B57A9">
        <w:rPr>
          <w:lang w:val="en-GB"/>
        </w:rPr>
        <w:t>) and view detailed information on such games.</w:t>
      </w:r>
      <w:r w:rsidR="006B57A9">
        <w:rPr>
          <w:lang w:val="en-GB"/>
        </w:rPr>
        <w:br/>
      </w:r>
      <w:r w:rsidR="002F701F">
        <w:rPr>
          <w:lang w:val="en-GB"/>
        </w:rPr>
        <w:t xml:space="preserve">In order to enhance the </w:t>
      </w:r>
      <w:r w:rsidR="006B00AF">
        <w:rPr>
          <w:lang w:val="en-GB"/>
        </w:rPr>
        <w:t xml:space="preserve">application </w:t>
      </w:r>
      <w:r w:rsidR="002F701F">
        <w:rPr>
          <w:lang w:val="en-GB"/>
        </w:rPr>
        <w:t>user experience, users will be allowed some limited interaction, on</w:t>
      </w:r>
      <w:r w:rsidR="006B00AF">
        <w:rPr>
          <w:lang w:val="en-GB"/>
        </w:rPr>
        <w:t xml:space="preserve"> the</w:t>
      </w:r>
      <w:r w:rsidR="002F701F">
        <w:rPr>
          <w:lang w:val="en-GB"/>
        </w:rPr>
        <w:t xml:space="preserve"> one side regarding the games, such as adding a title to their </w:t>
      </w:r>
      <w:r w:rsidR="002F701F">
        <w:rPr>
          <w:i/>
          <w:iCs/>
          <w:lang w:val="en-GB"/>
        </w:rPr>
        <w:t>favourites</w:t>
      </w:r>
      <w:r w:rsidR="002F701F">
        <w:rPr>
          <w:lang w:val="en-GB"/>
        </w:rPr>
        <w:t xml:space="preserve"> and view their favourite games list, and on the other </w:t>
      </w:r>
      <w:r w:rsidR="006B00AF">
        <w:rPr>
          <w:lang w:val="en-GB"/>
        </w:rPr>
        <w:t xml:space="preserve">concerning </w:t>
      </w:r>
      <w:r w:rsidR="002F701F">
        <w:rPr>
          <w:lang w:val="en-GB"/>
        </w:rPr>
        <w:t xml:space="preserve">other users, such as the possibility </w:t>
      </w:r>
      <w:r w:rsidR="006B00AF">
        <w:rPr>
          <w:lang w:val="en-GB"/>
        </w:rPr>
        <w:t>to</w:t>
      </w:r>
      <w:r w:rsidR="002F701F">
        <w:rPr>
          <w:lang w:val="en-GB"/>
        </w:rPr>
        <w:t xml:space="preserve"> </w:t>
      </w:r>
      <w:r w:rsidR="002F701F">
        <w:rPr>
          <w:i/>
          <w:iCs/>
          <w:lang w:val="en-GB"/>
        </w:rPr>
        <w:t>follow</w:t>
      </w:r>
      <w:r w:rsidR="002F701F">
        <w:rPr>
          <w:lang w:val="en-GB"/>
        </w:rPr>
        <w:t xml:space="preserve"> another user and view his favourite games list.</w:t>
      </w:r>
      <w:r w:rsidR="002F701F">
        <w:rPr>
          <w:lang w:val="en-GB"/>
        </w:rPr>
        <w:br/>
        <w:t xml:space="preserve">In addition, in order for the application to </w:t>
      </w:r>
      <w:r w:rsidR="006B00AF">
        <w:rPr>
          <w:lang w:val="en-GB"/>
        </w:rPr>
        <w:t>produce</w:t>
      </w:r>
      <w:r w:rsidR="002F701F">
        <w:rPr>
          <w:lang w:val="en-GB"/>
        </w:rPr>
        <w:t xml:space="preserve"> an income (or at least, to ensure self-s</w:t>
      </w:r>
      <w:r w:rsidR="002F701F" w:rsidRPr="006B57A9">
        <w:rPr>
          <w:lang w:val="en-GB"/>
        </w:rPr>
        <w:t>ustainability</w:t>
      </w:r>
      <w:r w:rsidR="002F701F">
        <w:rPr>
          <w:lang w:val="en-GB"/>
        </w:rPr>
        <w:t xml:space="preserve">) </w:t>
      </w:r>
      <w:r w:rsidR="00D80954" w:rsidRPr="001A1F58">
        <w:rPr>
          <w:lang w:val="en-GB"/>
        </w:rPr>
        <w:t xml:space="preserve">on the one hand </w:t>
      </w:r>
      <w:r w:rsidR="002F701F" w:rsidRPr="001A1F58">
        <w:rPr>
          <w:lang w:val="en-GB"/>
        </w:rPr>
        <w:t>users</w:t>
      </w:r>
      <w:r w:rsidR="00F040D0" w:rsidRPr="001A1F58">
        <w:rPr>
          <w:lang w:val="en-GB"/>
        </w:rPr>
        <w:t xml:space="preserve"> </w:t>
      </w:r>
      <w:r w:rsidR="002F701F" w:rsidRPr="001A1F58">
        <w:rPr>
          <w:lang w:val="en-GB"/>
        </w:rPr>
        <w:t>will be offered a one-time payment option allow</w:t>
      </w:r>
      <w:r w:rsidR="006B00AF" w:rsidRPr="001A1F58">
        <w:rPr>
          <w:lang w:val="en-GB"/>
        </w:rPr>
        <w:t>ing</w:t>
      </w:r>
      <w:r w:rsidR="002F701F" w:rsidRPr="001A1F58">
        <w:rPr>
          <w:lang w:val="en-GB"/>
        </w:rPr>
        <w:t xml:space="preserve"> them to perfor</w:t>
      </w:r>
      <w:r w:rsidR="006B00AF" w:rsidRPr="001A1F58">
        <w:rPr>
          <w:lang w:val="en-GB"/>
        </w:rPr>
        <w:t>m</w:t>
      </w:r>
      <w:r w:rsidR="002F701F" w:rsidRPr="001A1F58">
        <w:rPr>
          <w:lang w:val="en-GB"/>
        </w:rPr>
        <w:t xml:space="preserve"> more advanced queries on the dataset whose results will be presented as statistics, </w:t>
      </w:r>
      <w:r w:rsidR="006B00AF" w:rsidRPr="001A1F58">
        <w:rPr>
          <w:lang w:val="en-GB"/>
        </w:rPr>
        <w:t xml:space="preserve">a </w:t>
      </w:r>
      <w:r w:rsidR="002F701F" w:rsidRPr="001A1F58">
        <w:rPr>
          <w:lang w:val="en-GB"/>
        </w:rPr>
        <w:t>solution which should appeal to professional-oriented users such as data analysts</w:t>
      </w:r>
      <w:r w:rsidR="00D80954" w:rsidRPr="001A1F58">
        <w:rPr>
          <w:lang w:val="en-GB"/>
        </w:rPr>
        <w:t>,</w:t>
      </w:r>
      <w:r w:rsidR="001A1F58" w:rsidRPr="001A1F58">
        <w:rPr>
          <w:lang w:val="en-GB"/>
        </w:rPr>
        <w:t xml:space="preserve"> </w:t>
      </w:r>
      <w:r w:rsidR="00F040D0" w:rsidRPr="001A1F58">
        <w:rPr>
          <w:lang w:val="en-GB"/>
        </w:rPr>
        <w:t xml:space="preserve">and on the other </w:t>
      </w:r>
      <w:r w:rsidR="00D80954" w:rsidRPr="001A1F58">
        <w:rPr>
          <w:lang w:val="en-GB"/>
        </w:rPr>
        <w:t>the games should present</w:t>
      </w:r>
      <w:r w:rsidR="001A1F58" w:rsidRPr="001A1F58">
        <w:rPr>
          <w:lang w:val="en-GB"/>
        </w:rPr>
        <w:t>,</w:t>
      </w:r>
      <w:r w:rsidR="00D80954" w:rsidRPr="001A1F58">
        <w:rPr>
          <w:lang w:val="en-GB"/>
        </w:rPr>
        <w:t xml:space="preserve"> when applicable</w:t>
      </w:r>
      <w:r w:rsidR="001A1F58" w:rsidRPr="001A1F58">
        <w:rPr>
          <w:lang w:val="en-GB"/>
        </w:rPr>
        <w:t>,</w:t>
      </w:r>
      <w:r w:rsidR="0008681B" w:rsidRPr="001A1F58">
        <w:rPr>
          <w:lang w:val="en-GB"/>
        </w:rPr>
        <w:t xml:space="preserve"> </w:t>
      </w:r>
      <w:r w:rsidR="00D80954" w:rsidRPr="001A1F58">
        <w:rPr>
          <w:lang w:val="en-GB"/>
        </w:rPr>
        <w:t xml:space="preserve">links to </w:t>
      </w:r>
      <w:r w:rsidR="001A1F58" w:rsidRPr="001A1F58">
        <w:rPr>
          <w:lang w:val="en-GB"/>
        </w:rPr>
        <w:t xml:space="preserve">affiliated </w:t>
      </w:r>
      <w:r w:rsidR="00D80954" w:rsidRPr="001A1F58">
        <w:rPr>
          <w:lang w:val="en-GB"/>
        </w:rPr>
        <w:t xml:space="preserve">digital stores </w:t>
      </w:r>
      <w:r w:rsidR="00A14DCD" w:rsidRPr="001A1F58">
        <w:rPr>
          <w:lang w:val="en-GB"/>
        </w:rPr>
        <w:t>allowing users to purchase them</w:t>
      </w:r>
      <w:r w:rsidR="0008681B" w:rsidRPr="001A1F58">
        <w:rPr>
          <w:lang w:val="en-GB"/>
        </w:rPr>
        <w:t>.</w:t>
      </w:r>
    </w:p>
    <w:p w14:paraId="3E244020" w14:textId="777201BF" w:rsidR="000D444C" w:rsidRPr="00947016" w:rsidRDefault="000D444C" w:rsidP="000D444C">
      <w:pPr>
        <w:pStyle w:val="Sommario2"/>
      </w:pPr>
      <w:bookmarkStart w:id="2" w:name="_Toc30345185"/>
      <w:r>
        <w:t>Functional Requirements</w:t>
      </w:r>
      <w:bookmarkEnd w:id="2"/>
    </w:p>
    <w:p w14:paraId="5671D138" w14:textId="6616937D" w:rsidR="0055390B" w:rsidRPr="00951D4F" w:rsidRDefault="002F701F" w:rsidP="000D444C">
      <w:pPr>
        <w:rPr>
          <w:lang w:val="en-GB"/>
        </w:rPr>
      </w:pPr>
      <w:r>
        <w:rPr>
          <w:lang w:val="en-GB"/>
        </w:rPr>
        <w:t>The following list summarizes the</w:t>
      </w:r>
      <w:r w:rsidR="005462EC">
        <w:rPr>
          <w:lang w:val="en-GB"/>
        </w:rPr>
        <w:t xml:space="preserve"> projected </w:t>
      </w:r>
      <w:r>
        <w:rPr>
          <w:lang w:val="en-GB"/>
        </w:rPr>
        <w:t xml:space="preserve">functional requirements </w:t>
      </w:r>
      <w:r w:rsidR="005462EC">
        <w:rPr>
          <w:lang w:val="en-GB"/>
        </w:rPr>
        <w:t>of</w:t>
      </w:r>
      <w:r>
        <w:rPr>
          <w:lang w:val="en-GB"/>
        </w:rPr>
        <w:t xml:space="preserve"> the application:</w:t>
      </w:r>
    </w:p>
    <w:p w14:paraId="755A30FD" w14:textId="2AFF7E12" w:rsidR="0055390B" w:rsidRDefault="001A65A8" w:rsidP="003F5278">
      <w:pPr>
        <w:pStyle w:val="Paragrafoelenco"/>
        <w:numPr>
          <w:ilvl w:val="0"/>
          <w:numId w:val="37"/>
        </w:numPr>
        <w:spacing w:after="120"/>
        <w:ind w:left="714" w:hanging="357"/>
        <w:contextualSpacing w:val="0"/>
        <w:rPr>
          <w:lang w:val="en-GB"/>
        </w:rPr>
      </w:pPr>
      <w:r>
        <w:rPr>
          <w:lang w:val="en-GB"/>
        </w:rPr>
        <w:t>The videogames dataset should be conspicuous in size, and should be composed of data of different nature</w:t>
      </w:r>
      <w:r w:rsidR="006B00AF">
        <w:rPr>
          <w:lang w:val="en-GB"/>
        </w:rPr>
        <w:t>,</w:t>
      </w:r>
      <w:r>
        <w:rPr>
          <w:lang w:val="en-GB"/>
        </w:rPr>
        <w:t xml:space="preserve"> such as text, images, video, hyperlinks to related content, etc…</w:t>
      </w:r>
      <w:r w:rsidR="006B00AF">
        <w:rPr>
          <w:lang w:val="en-GB"/>
        </w:rPr>
        <w:t xml:space="preserve"> (hypermedia).</w:t>
      </w:r>
    </w:p>
    <w:p w14:paraId="12CD8682" w14:textId="7D1AD33B" w:rsidR="001A65A8" w:rsidRPr="00951D4F" w:rsidRDefault="006B00AF" w:rsidP="003F5278">
      <w:pPr>
        <w:pStyle w:val="Paragrafoelenco"/>
        <w:numPr>
          <w:ilvl w:val="0"/>
          <w:numId w:val="37"/>
        </w:numPr>
        <w:spacing w:after="120"/>
        <w:ind w:left="714" w:hanging="357"/>
        <w:contextualSpacing w:val="0"/>
        <w:rPr>
          <w:lang w:val="en-GB"/>
        </w:rPr>
      </w:pPr>
      <w:r>
        <w:rPr>
          <w:lang w:val="en-GB"/>
        </w:rPr>
        <w:t xml:space="preserve">Access to the application is to be granted to registered users only through a login system based on the </w:t>
      </w:r>
      <w:r>
        <w:rPr>
          <w:i/>
          <w:iCs/>
          <w:lang w:val="en-GB"/>
        </w:rPr>
        <w:t>username/password</w:t>
      </w:r>
      <w:r>
        <w:rPr>
          <w:lang w:val="en-GB"/>
        </w:rPr>
        <w:t xml:space="preserve"> model, in order to also distinguish the different user categories in the application </w:t>
      </w:r>
      <w:r w:rsidRPr="00951D4F">
        <w:rPr>
          <w:lang w:val="en-GB"/>
        </w:rPr>
        <w:t>(</w:t>
      </w:r>
      <w:r>
        <w:rPr>
          <w:lang w:val="en-GB"/>
        </w:rPr>
        <w:t>standard users</w:t>
      </w:r>
      <w:r w:rsidRPr="00951D4F">
        <w:rPr>
          <w:lang w:val="en-GB"/>
        </w:rPr>
        <w:t xml:space="preserve">, </w:t>
      </w:r>
      <w:r>
        <w:rPr>
          <w:lang w:val="en-GB"/>
        </w:rPr>
        <w:t>analysts and administrators</w:t>
      </w:r>
      <w:r w:rsidRPr="00951D4F">
        <w:rPr>
          <w:lang w:val="en-GB"/>
        </w:rPr>
        <w:t>)</w:t>
      </w:r>
      <w:r>
        <w:rPr>
          <w:lang w:val="en-GB"/>
        </w:rPr>
        <w:t xml:space="preserve"> with their related privileges.</w:t>
      </w:r>
      <w:r w:rsidR="003F5278">
        <w:rPr>
          <w:lang w:val="en-GB"/>
        </w:rPr>
        <w:br/>
      </w:r>
      <w:r w:rsidR="00F0083A">
        <w:rPr>
          <w:lang w:val="en-GB"/>
        </w:rPr>
        <w:t>A</w:t>
      </w:r>
      <w:r w:rsidR="003F5278">
        <w:rPr>
          <w:lang w:val="en-GB"/>
        </w:rPr>
        <w:t xml:space="preserve"> sign</w:t>
      </w:r>
      <w:r w:rsidR="00F0083A">
        <w:rPr>
          <w:lang w:val="en-GB"/>
        </w:rPr>
        <w:t>-</w:t>
      </w:r>
      <w:r w:rsidR="003F5278">
        <w:rPr>
          <w:lang w:val="en-GB"/>
        </w:rPr>
        <w:t xml:space="preserve">up form </w:t>
      </w:r>
      <w:r w:rsidR="00F0083A">
        <w:rPr>
          <w:lang w:val="en-GB"/>
        </w:rPr>
        <w:t>allowing</w:t>
      </w:r>
      <w:r w:rsidR="003F5278">
        <w:rPr>
          <w:lang w:val="en-GB"/>
        </w:rPr>
        <w:t xml:space="preserve"> new users to register within the application </w:t>
      </w:r>
      <w:r w:rsidR="00F0083A">
        <w:rPr>
          <w:lang w:val="en-GB"/>
        </w:rPr>
        <w:t xml:space="preserve">as standard users </w:t>
      </w:r>
      <w:r w:rsidR="003F5278">
        <w:rPr>
          <w:lang w:val="en-GB"/>
        </w:rPr>
        <w:t>must also be provided.</w:t>
      </w:r>
    </w:p>
    <w:p w14:paraId="7CB80D6F" w14:textId="60FAA06F" w:rsidR="001A65A8" w:rsidRDefault="001A65A8" w:rsidP="003F5278">
      <w:pPr>
        <w:pStyle w:val="Paragrafoelenco"/>
        <w:numPr>
          <w:ilvl w:val="0"/>
          <w:numId w:val="37"/>
        </w:numPr>
        <w:spacing w:after="120"/>
        <w:ind w:left="714" w:hanging="357"/>
        <w:contextualSpacing w:val="0"/>
        <w:rPr>
          <w:lang w:val="en-GB"/>
        </w:rPr>
      </w:pPr>
      <w:r>
        <w:rPr>
          <w:lang w:val="en-GB"/>
        </w:rPr>
        <w:t>The following</w:t>
      </w:r>
      <w:r w:rsidR="00591F1D">
        <w:rPr>
          <w:lang w:val="en-GB"/>
        </w:rPr>
        <w:t xml:space="preserve"> </w:t>
      </w:r>
      <w:r>
        <w:rPr>
          <w:lang w:val="en-GB"/>
        </w:rPr>
        <w:t xml:space="preserve">functions must be offered </w:t>
      </w:r>
      <w:r w:rsidR="00591F1D">
        <w:rPr>
          <w:lang w:val="en-GB"/>
        </w:rPr>
        <w:t xml:space="preserve">to </w:t>
      </w:r>
      <w:r w:rsidR="00F0083A">
        <w:rPr>
          <w:lang w:val="en-GB"/>
        </w:rPr>
        <w:t xml:space="preserve">the </w:t>
      </w:r>
      <w:r>
        <w:rPr>
          <w:lang w:val="en-GB"/>
        </w:rPr>
        <w:t>application</w:t>
      </w:r>
      <w:r w:rsidR="00591F1D">
        <w:rPr>
          <w:lang w:val="en-GB"/>
        </w:rPr>
        <w:t>’s administrators</w:t>
      </w:r>
      <w:r>
        <w:rPr>
          <w:lang w:val="en-GB"/>
        </w:rPr>
        <w:t>:</w:t>
      </w:r>
    </w:p>
    <w:p w14:paraId="4A753909" w14:textId="09E9B2A5" w:rsidR="001A65A8" w:rsidRDefault="001A65A8" w:rsidP="003F5278">
      <w:pPr>
        <w:pStyle w:val="Paragrafoelenco"/>
        <w:numPr>
          <w:ilvl w:val="0"/>
          <w:numId w:val="38"/>
        </w:numPr>
        <w:spacing w:after="120"/>
        <w:contextualSpacing w:val="0"/>
        <w:rPr>
          <w:lang w:val="en-GB"/>
        </w:rPr>
      </w:pPr>
      <w:r w:rsidRPr="001A65A8">
        <w:rPr>
          <w:lang w:val="en-GB"/>
        </w:rPr>
        <w:t xml:space="preserve">Update the entire </w:t>
      </w:r>
      <w:r>
        <w:rPr>
          <w:lang w:val="en-GB"/>
        </w:rPr>
        <w:t xml:space="preserve">games </w:t>
      </w:r>
      <w:r w:rsidRPr="001A65A8">
        <w:rPr>
          <w:lang w:val="en-GB"/>
        </w:rPr>
        <w:t>dataset</w:t>
      </w:r>
      <w:r>
        <w:rPr>
          <w:lang w:val="en-GB"/>
        </w:rPr>
        <w:t xml:space="preserve"> or the information relative to a single game (where a dynamic scraping mechanism will be considered)</w:t>
      </w:r>
      <w:r w:rsidR="00F0083A">
        <w:rPr>
          <w:lang w:val="en-GB"/>
        </w:rPr>
        <w:t>.</w:t>
      </w:r>
    </w:p>
    <w:p w14:paraId="573184F4" w14:textId="65772221" w:rsidR="001A65A8" w:rsidRDefault="001A65A8" w:rsidP="003F5278">
      <w:pPr>
        <w:pStyle w:val="Paragrafoelenco"/>
        <w:numPr>
          <w:ilvl w:val="0"/>
          <w:numId w:val="38"/>
        </w:numPr>
        <w:spacing w:after="120"/>
        <w:contextualSpacing w:val="0"/>
        <w:rPr>
          <w:lang w:val="en-GB"/>
        </w:rPr>
      </w:pPr>
      <w:r>
        <w:rPr>
          <w:lang w:val="en-GB"/>
        </w:rPr>
        <w:t>Delete a game from the dataset</w:t>
      </w:r>
      <w:r w:rsidR="00F0083A">
        <w:rPr>
          <w:lang w:val="en-GB"/>
        </w:rPr>
        <w:t>.</w:t>
      </w:r>
    </w:p>
    <w:p w14:paraId="11F1EDCF" w14:textId="2665430D" w:rsidR="00591F1D" w:rsidRPr="00591F1D" w:rsidRDefault="001A65A8" w:rsidP="003F5278">
      <w:pPr>
        <w:pStyle w:val="Paragrafoelenco"/>
        <w:numPr>
          <w:ilvl w:val="0"/>
          <w:numId w:val="38"/>
        </w:numPr>
        <w:spacing w:after="120"/>
        <w:contextualSpacing w:val="0"/>
        <w:rPr>
          <w:lang w:val="en-GB"/>
        </w:rPr>
      </w:pPr>
      <w:r>
        <w:rPr>
          <w:lang w:val="en-GB"/>
        </w:rPr>
        <w:t>Delete a user from the application</w:t>
      </w:r>
      <w:r w:rsidR="00F0083A">
        <w:rPr>
          <w:lang w:val="en-GB"/>
        </w:rPr>
        <w:t>.</w:t>
      </w:r>
    </w:p>
    <w:p w14:paraId="6441F5E4" w14:textId="48A896AF" w:rsidR="00591F1D" w:rsidRDefault="00591F1D" w:rsidP="003F5278">
      <w:pPr>
        <w:pStyle w:val="Paragrafoelenco"/>
        <w:numPr>
          <w:ilvl w:val="0"/>
          <w:numId w:val="37"/>
        </w:numPr>
        <w:spacing w:after="120"/>
        <w:ind w:left="714" w:hanging="357"/>
        <w:contextualSpacing w:val="0"/>
        <w:rPr>
          <w:lang w:val="en-GB"/>
        </w:rPr>
      </w:pPr>
      <w:r>
        <w:rPr>
          <w:lang w:val="en-GB"/>
        </w:rPr>
        <w:t xml:space="preserve">The following functions must be offered to </w:t>
      </w:r>
      <w:r w:rsidR="00F0083A">
        <w:rPr>
          <w:lang w:val="en-GB"/>
        </w:rPr>
        <w:t xml:space="preserve">the </w:t>
      </w:r>
      <w:r>
        <w:rPr>
          <w:lang w:val="en-GB"/>
        </w:rPr>
        <w:t>application’s standard users:</w:t>
      </w:r>
    </w:p>
    <w:p w14:paraId="518320F1" w14:textId="6ECA23CE" w:rsidR="00591F1D" w:rsidRDefault="00591F1D" w:rsidP="003F5278">
      <w:pPr>
        <w:pStyle w:val="Paragrafoelenco"/>
        <w:numPr>
          <w:ilvl w:val="0"/>
          <w:numId w:val="38"/>
        </w:numPr>
        <w:spacing w:after="120"/>
        <w:contextualSpacing w:val="0"/>
        <w:rPr>
          <w:lang w:val="en-GB"/>
        </w:rPr>
      </w:pPr>
      <w:r>
        <w:rPr>
          <w:lang w:val="en-GB"/>
        </w:rPr>
        <w:t xml:space="preserve">Search and browse the list of games using different filters, such as title, release date, platform, </w:t>
      </w:r>
      <w:r w:rsidR="005F1DA8">
        <w:rPr>
          <w:lang w:val="en-GB"/>
        </w:rPr>
        <w:t>genre</w:t>
      </w:r>
      <w:r>
        <w:rPr>
          <w:lang w:val="en-GB"/>
        </w:rPr>
        <w:t>, etc…</w:t>
      </w:r>
    </w:p>
    <w:p w14:paraId="2E9393B8" w14:textId="5BCC83E7" w:rsidR="00591F1D" w:rsidRDefault="00591F1D" w:rsidP="003F5278">
      <w:pPr>
        <w:pStyle w:val="Paragrafoelenco"/>
        <w:numPr>
          <w:ilvl w:val="0"/>
          <w:numId w:val="38"/>
        </w:numPr>
        <w:spacing w:after="120"/>
        <w:contextualSpacing w:val="0"/>
        <w:rPr>
          <w:lang w:val="en-GB"/>
        </w:rPr>
      </w:pPr>
      <w:r>
        <w:rPr>
          <w:lang w:val="en-GB"/>
        </w:rPr>
        <w:t>View the detailed information relative to a game</w:t>
      </w:r>
      <w:r w:rsidR="00F0083A">
        <w:rPr>
          <w:lang w:val="en-GB"/>
        </w:rPr>
        <w:t>.</w:t>
      </w:r>
    </w:p>
    <w:p w14:paraId="6E96CF56" w14:textId="5F4A471D" w:rsidR="00591F1D" w:rsidRDefault="00591F1D" w:rsidP="003F5278">
      <w:pPr>
        <w:pStyle w:val="Paragrafoelenco"/>
        <w:numPr>
          <w:ilvl w:val="0"/>
          <w:numId w:val="38"/>
        </w:numPr>
        <w:spacing w:after="120"/>
        <w:contextualSpacing w:val="0"/>
        <w:rPr>
          <w:lang w:val="en-GB"/>
        </w:rPr>
      </w:pPr>
      <w:r>
        <w:rPr>
          <w:lang w:val="en-GB"/>
        </w:rPr>
        <w:t>Add</w:t>
      </w:r>
      <w:r w:rsidR="003B3ADD">
        <w:rPr>
          <w:lang w:val="en-GB"/>
        </w:rPr>
        <w:t>/remove</w:t>
      </w:r>
      <w:r>
        <w:rPr>
          <w:lang w:val="en-GB"/>
        </w:rPr>
        <w:t xml:space="preserve"> a game </w:t>
      </w:r>
      <w:r w:rsidR="00F0083A">
        <w:rPr>
          <w:lang w:val="en-GB"/>
        </w:rPr>
        <w:t>from</w:t>
      </w:r>
      <w:r>
        <w:rPr>
          <w:lang w:val="en-GB"/>
        </w:rPr>
        <w:t xml:space="preserve"> their favourites list</w:t>
      </w:r>
      <w:r w:rsidR="00F0083A">
        <w:rPr>
          <w:lang w:val="en-GB"/>
        </w:rPr>
        <w:t>.</w:t>
      </w:r>
    </w:p>
    <w:p w14:paraId="3F9717F9" w14:textId="16E66AB5" w:rsidR="00992BE3" w:rsidRDefault="00992BE3" w:rsidP="003F5278">
      <w:pPr>
        <w:pStyle w:val="Paragrafoelenco"/>
        <w:numPr>
          <w:ilvl w:val="0"/>
          <w:numId w:val="38"/>
        </w:numPr>
        <w:spacing w:after="120"/>
        <w:contextualSpacing w:val="0"/>
        <w:rPr>
          <w:lang w:val="en-GB"/>
        </w:rPr>
      </w:pPr>
      <w:r>
        <w:rPr>
          <w:lang w:val="en-GB"/>
        </w:rPr>
        <w:t>Rate a game.</w:t>
      </w:r>
    </w:p>
    <w:p w14:paraId="67708CD5" w14:textId="2775EBA5" w:rsidR="00591F1D" w:rsidRDefault="00591F1D" w:rsidP="003F5278">
      <w:pPr>
        <w:pStyle w:val="Paragrafoelenco"/>
        <w:numPr>
          <w:ilvl w:val="0"/>
          <w:numId w:val="38"/>
        </w:numPr>
        <w:spacing w:after="120"/>
        <w:contextualSpacing w:val="0"/>
        <w:rPr>
          <w:lang w:val="en-GB"/>
        </w:rPr>
      </w:pPr>
      <w:r>
        <w:rPr>
          <w:lang w:val="en-GB"/>
        </w:rPr>
        <w:t>Follow</w:t>
      </w:r>
      <w:r w:rsidR="003B3ADD">
        <w:rPr>
          <w:lang w:val="en-GB"/>
        </w:rPr>
        <w:t>/unfollow</w:t>
      </w:r>
      <w:r>
        <w:rPr>
          <w:lang w:val="en-GB"/>
        </w:rPr>
        <w:t xml:space="preserve"> another user</w:t>
      </w:r>
      <w:r w:rsidR="00F0083A">
        <w:rPr>
          <w:lang w:val="en-GB"/>
        </w:rPr>
        <w:t>.</w:t>
      </w:r>
      <w:r>
        <w:rPr>
          <w:lang w:val="en-GB"/>
        </w:rPr>
        <w:t xml:space="preserve"> </w:t>
      </w:r>
    </w:p>
    <w:p w14:paraId="61E8BEE1" w14:textId="67A417C3" w:rsidR="00591F1D" w:rsidRDefault="00591F1D" w:rsidP="003F5278">
      <w:pPr>
        <w:pStyle w:val="Paragrafoelenco"/>
        <w:numPr>
          <w:ilvl w:val="0"/>
          <w:numId w:val="38"/>
        </w:numPr>
        <w:spacing w:after="120"/>
        <w:contextualSpacing w:val="0"/>
        <w:rPr>
          <w:lang w:val="en-GB"/>
        </w:rPr>
      </w:pPr>
      <w:r>
        <w:rPr>
          <w:lang w:val="en-GB"/>
        </w:rPr>
        <w:t>View the favourite games list of followed users</w:t>
      </w:r>
      <w:r w:rsidR="00F0083A">
        <w:rPr>
          <w:lang w:val="en-GB"/>
        </w:rPr>
        <w:t>.</w:t>
      </w:r>
    </w:p>
    <w:p w14:paraId="65DAEF77" w14:textId="1D307DDE" w:rsidR="00591F1D" w:rsidRDefault="00591F1D" w:rsidP="003F5278">
      <w:pPr>
        <w:pStyle w:val="Paragrafoelenco"/>
        <w:numPr>
          <w:ilvl w:val="0"/>
          <w:numId w:val="38"/>
        </w:numPr>
        <w:spacing w:after="120"/>
        <w:contextualSpacing w:val="0"/>
        <w:rPr>
          <w:lang w:val="en-GB"/>
        </w:rPr>
      </w:pPr>
      <w:r>
        <w:rPr>
          <w:lang w:val="en-GB"/>
        </w:rPr>
        <w:t xml:space="preserve">Perform a one-time payment to upgrade their account </w:t>
      </w:r>
      <w:r w:rsidR="00A463C4">
        <w:rPr>
          <w:lang w:val="en-GB"/>
        </w:rPr>
        <w:t xml:space="preserve">to </w:t>
      </w:r>
      <w:r w:rsidR="00E31678">
        <w:rPr>
          <w:lang w:val="en-GB"/>
        </w:rPr>
        <w:t>an analyst account</w:t>
      </w:r>
      <w:r w:rsidR="00F0083A">
        <w:rPr>
          <w:lang w:val="en-GB"/>
        </w:rPr>
        <w:t>.</w:t>
      </w:r>
    </w:p>
    <w:p w14:paraId="1EBD5C6A" w14:textId="203CB5B6" w:rsidR="003A4D95" w:rsidRDefault="00F0083A" w:rsidP="003F5278">
      <w:pPr>
        <w:pStyle w:val="Paragrafoelenco"/>
        <w:numPr>
          <w:ilvl w:val="0"/>
          <w:numId w:val="38"/>
        </w:numPr>
        <w:spacing w:after="120"/>
        <w:contextualSpacing w:val="0"/>
        <w:rPr>
          <w:lang w:val="en-GB"/>
        </w:rPr>
      </w:pPr>
      <w:r>
        <w:rPr>
          <w:lang w:val="en-GB"/>
        </w:rPr>
        <w:t>Enter</w:t>
      </w:r>
      <w:r w:rsidR="003A4D95">
        <w:rPr>
          <w:lang w:val="en-GB"/>
        </w:rPr>
        <w:t xml:space="preserve"> and update their personal information, </w:t>
      </w:r>
      <w:r>
        <w:rPr>
          <w:lang w:val="en-GB"/>
        </w:rPr>
        <w:t>including</w:t>
      </w:r>
      <w:r w:rsidR="003A4D95">
        <w:rPr>
          <w:lang w:val="en-GB"/>
        </w:rPr>
        <w:t xml:space="preserve"> name, gender, age, favourite game genre, etc…</w:t>
      </w:r>
    </w:p>
    <w:p w14:paraId="5413DB69" w14:textId="27A70AB3" w:rsidR="0008681B" w:rsidRPr="001A1F58" w:rsidRDefault="0008681B" w:rsidP="003F5278">
      <w:pPr>
        <w:pStyle w:val="Paragrafoelenco"/>
        <w:numPr>
          <w:ilvl w:val="0"/>
          <w:numId w:val="38"/>
        </w:numPr>
        <w:spacing w:after="120"/>
        <w:contextualSpacing w:val="0"/>
        <w:rPr>
          <w:lang w:val="en-GB"/>
        </w:rPr>
      </w:pPr>
      <w:r w:rsidRPr="001A1F58">
        <w:rPr>
          <w:lang w:val="en-GB"/>
        </w:rPr>
        <w:t xml:space="preserve">Follow links to </w:t>
      </w:r>
      <w:r w:rsidR="001A1F58" w:rsidRPr="001A1F58">
        <w:rPr>
          <w:lang w:val="en-GB"/>
        </w:rPr>
        <w:t xml:space="preserve">affiliated </w:t>
      </w:r>
      <w:r w:rsidRPr="001A1F58">
        <w:rPr>
          <w:lang w:val="en-GB"/>
        </w:rPr>
        <w:t>digital stores in order to purchase games</w:t>
      </w:r>
      <w:r w:rsidR="001A1F58" w:rsidRPr="001A1F58">
        <w:rPr>
          <w:lang w:val="en-GB"/>
        </w:rPr>
        <w:t>.</w:t>
      </w:r>
    </w:p>
    <w:p w14:paraId="28D0A911" w14:textId="58FC18DB" w:rsidR="00AC3787" w:rsidRPr="00F0083A" w:rsidRDefault="00F0083A" w:rsidP="00F0083A">
      <w:pPr>
        <w:pStyle w:val="Paragrafoelenco"/>
        <w:numPr>
          <w:ilvl w:val="0"/>
          <w:numId w:val="37"/>
        </w:numPr>
        <w:spacing w:after="120"/>
        <w:ind w:left="714" w:hanging="357"/>
        <w:contextualSpacing w:val="0"/>
        <w:rPr>
          <w:lang w:val="en-GB"/>
        </w:rPr>
      </w:pPr>
      <w:r>
        <w:rPr>
          <w:lang w:val="en-GB"/>
        </w:rPr>
        <w:t>The analysts must be allowed to perform a set of advanced queries on the games’ and users’ datasets, whose results must be presented in the form of statistics.</w:t>
      </w:r>
    </w:p>
    <w:p w14:paraId="4FAD8951" w14:textId="7A9B09B7" w:rsidR="000D444C" w:rsidRPr="00A777BB" w:rsidRDefault="000D444C" w:rsidP="000D444C">
      <w:pPr>
        <w:pStyle w:val="Sommario2"/>
      </w:pPr>
      <w:bookmarkStart w:id="3" w:name="_Toc30345186"/>
      <w:r w:rsidRPr="00A777BB">
        <w:lastRenderedPageBreak/>
        <w:t>Non-Functional Requirements</w:t>
      </w:r>
      <w:bookmarkEnd w:id="3"/>
    </w:p>
    <w:p w14:paraId="655D3E50" w14:textId="3804CF63" w:rsidR="0051170E" w:rsidRDefault="0051170E" w:rsidP="000D444C">
      <w:pPr>
        <w:spacing w:after="120"/>
        <w:rPr>
          <w:lang w:val="en-GB"/>
        </w:rPr>
      </w:pPr>
      <w:r>
        <w:rPr>
          <w:lang w:val="en-GB"/>
        </w:rPr>
        <w:t xml:space="preserve">As for the non-functional requirements, given that the success and profitability of the application </w:t>
      </w:r>
      <w:r w:rsidR="00F0083A">
        <w:rPr>
          <w:lang w:val="en-GB"/>
        </w:rPr>
        <w:t xml:space="preserve">strictly relies </w:t>
      </w:r>
      <w:r>
        <w:rPr>
          <w:lang w:val="en-GB"/>
        </w:rPr>
        <w:t xml:space="preserve">on the </w:t>
      </w:r>
      <w:r w:rsidR="00F0083A">
        <w:rPr>
          <w:lang w:val="en-GB"/>
        </w:rPr>
        <w:t xml:space="preserve">number </w:t>
      </w:r>
      <w:r>
        <w:rPr>
          <w:lang w:val="en-GB"/>
        </w:rPr>
        <w:t>of active users, a modern structured graphical interface must be provided in order to enhance the user experience with the application.</w:t>
      </w:r>
    </w:p>
    <w:p w14:paraId="4B7194EA" w14:textId="71E15E31" w:rsidR="00FC0A10" w:rsidRDefault="00991622" w:rsidP="000D444C">
      <w:pPr>
        <w:spacing w:after="120"/>
        <w:rPr>
          <w:lang w:val="en-GB"/>
        </w:rPr>
      </w:pPr>
      <w:r w:rsidRPr="00991622">
        <w:rPr>
          <w:lang w:val="en-GB"/>
        </w:rPr>
        <w:t>In addition, since a professional</w:t>
      </w:r>
      <w:r>
        <w:rPr>
          <w:lang w:val="en-GB"/>
        </w:rPr>
        <w:t>-grade quality of service (QoS) is desired, both in terms of responsiveness and tolerance to single points of failure, the dataset of the application should be replicated and possibly sharde</w:t>
      </w:r>
      <w:r w:rsidR="00FC0A10">
        <w:rPr>
          <w:lang w:val="en-GB"/>
        </w:rPr>
        <w:t>d</w:t>
      </w:r>
      <w:r>
        <w:rPr>
          <w:lang w:val="en-GB"/>
        </w:rPr>
        <w:t xml:space="preserve"> among different servers,</w:t>
      </w:r>
      <w:r w:rsidR="006935B9">
        <w:rPr>
          <w:lang w:val="en-GB"/>
        </w:rPr>
        <w:t xml:space="preserve"> </w:t>
      </w:r>
      <w:r w:rsidR="00F0083A">
        <w:rPr>
          <w:lang w:val="en-GB"/>
        </w:rPr>
        <w:t xml:space="preserve">a </w:t>
      </w:r>
      <w:r w:rsidR="006935B9">
        <w:rPr>
          <w:lang w:val="en-GB"/>
        </w:rPr>
        <w:t xml:space="preserve">solution that </w:t>
      </w:r>
      <w:r w:rsidR="003A50C9">
        <w:rPr>
          <w:lang w:val="en-GB"/>
        </w:rPr>
        <w:t xml:space="preserve">allows </w:t>
      </w:r>
      <w:r w:rsidR="006935B9">
        <w:rPr>
          <w:lang w:val="en-GB"/>
        </w:rPr>
        <w:t>for load-balancing purposes and</w:t>
      </w:r>
      <w:r>
        <w:rPr>
          <w:lang w:val="en-GB"/>
        </w:rPr>
        <w:t xml:space="preserve"> </w:t>
      </w:r>
      <w:r w:rsidR="00FC0A10">
        <w:rPr>
          <w:lang w:val="en-GB"/>
        </w:rPr>
        <w:t>future-proof</w:t>
      </w:r>
      <w:r w:rsidR="003A50C9">
        <w:rPr>
          <w:lang w:val="en-GB"/>
        </w:rPr>
        <w:t>s</w:t>
      </w:r>
      <w:r w:rsidR="00FC0A10">
        <w:rPr>
          <w:lang w:val="en-GB"/>
        </w:rPr>
        <w:t xml:space="preserve"> a possible development towards a content distribution network (CDN) </w:t>
      </w:r>
      <w:r w:rsidR="00F0083A">
        <w:rPr>
          <w:lang w:val="en-GB"/>
        </w:rPr>
        <w:t>architecture</w:t>
      </w:r>
      <w:r w:rsidR="00FC0A10">
        <w:rPr>
          <w:lang w:val="en-GB"/>
        </w:rPr>
        <w:t>.</w:t>
      </w:r>
    </w:p>
    <w:p w14:paraId="0A646F80" w14:textId="39F65C27" w:rsidR="000B1507" w:rsidRPr="005331BC" w:rsidRDefault="000B1507" w:rsidP="00947016">
      <w:pPr>
        <w:pStyle w:val="Sommario2"/>
      </w:pPr>
      <w:bookmarkStart w:id="4" w:name="_Toc30345187"/>
      <w:r w:rsidRPr="005331BC">
        <w:t>Working Hypotheses</w:t>
      </w:r>
      <w:bookmarkEnd w:id="4"/>
    </w:p>
    <w:p w14:paraId="78BA554D" w14:textId="5DC523AA" w:rsidR="000D444C" w:rsidRPr="000D444C" w:rsidRDefault="000D444C" w:rsidP="000D444C">
      <w:pPr>
        <w:spacing w:after="120"/>
        <w:rPr>
          <w:lang w:val="en-GB"/>
        </w:rPr>
      </w:pPr>
      <w:r>
        <w:rPr>
          <w:lang w:val="en-GB"/>
        </w:rPr>
        <w:t>The design of the application will also rely on the following working hypot</w:t>
      </w:r>
      <w:r w:rsidR="00105A4D">
        <w:rPr>
          <w:lang w:val="en-GB"/>
        </w:rPr>
        <w:t>h</w:t>
      </w:r>
      <w:r>
        <w:rPr>
          <w:lang w:val="en-GB"/>
        </w:rPr>
        <w:t>eses:</w:t>
      </w:r>
    </w:p>
    <w:p w14:paraId="41D102CF" w14:textId="1F41D6E6" w:rsidR="006935B9" w:rsidRDefault="006935B9" w:rsidP="006935B9">
      <w:pPr>
        <w:pStyle w:val="Paragrafoelenco"/>
        <w:numPr>
          <w:ilvl w:val="0"/>
          <w:numId w:val="18"/>
        </w:numPr>
        <w:spacing w:after="120"/>
        <w:ind w:left="714" w:hanging="357"/>
        <w:contextualSpacing w:val="0"/>
        <w:rPr>
          <w:lang w:val="en-GB"/>
        </w:rPr>
      </w:pPr>
      <w:r>
        <w:rPr>
          <w:lang w:val="en-GB"/>
        </w:rPr>
        <w:t>The details o</w:t>
      </w:r>
      <w:r w:rsidR="003A50C9">
        <w:rPr>
          <w:lang w:val="en-GB"/>
        </w:rPr>
        <w:t>f</w:t>
      </w:r>
      <w:r>
        <w:rPr>
          <w:lang w:val="en-GB"/>
        </w:rPr>
        <w:t xml:space="preserve"> how the payment relative to a user upgrading </w:t>
      </w:r>
      <w:r w:rsidR="003A50C9">
        <w:rPr>
          <w:lang w:val="en-GB"/>
        </w:rPr>
        <w:t>their</w:t>
      </w:r>
      <w:r>
        <w:rPr>
          <w:lang w:val="en-GB"/>
        </w:rPr>
        <w:t xml:space="preserve"> account to an analyst account is processed are not taken into consideration.</w:t>
      </w:r>
    </w:p>
    <w:p w14:paraId="0E09EABB" w14:textId="2715A11B" w:rsidR="006935B9" w:rsidRDefault="006935B9" w:rsidP="002B34FA">
      <w:pPr>
        <w:pStyle w:val="Paragrafoelenco"/>
        <w:numPr>
          <w:ilvl w:val="0"/>
          <w:numId w:val="18"/>
        </w:numPr>
        <w:spacing w:after="120"/>
        <w:ind w:left="714" w:hanging="357"/>
        <w:contextualSpacing w:val="0"/>
        <w:rPr>
          <w:lang w:val="en-GB"/>
        </w:rPr>
      </w:pPr>
      <w:r>
        <w:rPr>
          <w:lang w:val="en-GB"/>
        </w:rPr>
        <w:t xml:space="preserve">Existing regulations and concerns relative to the users’ data privacy are not </w:t>
      </w:r>
      <w:proofErr w:type="gramStart"/>
      <w:r>
        <w:rPr>
          <w:lang w:val="en-GB"/>
        </w:rPr>
        <w:t>taken into account</w:t>
      </w:r>
      <w:proofErr w:type="gramEnd"/>
      <w:r>
        <w:rPr>
          <w:lang w:val="en-GB"/>
        </w:rPr>
        <w:t>.</w:t>
      </w:r>
    </w:p>
    <w:p w14:paraId="03D25996" w14:textId="3A602624" w:rsidR="006935B9" w:rsidRDefault="006935B9" w:rsidP="002B34FA">
      <w:pPr>
        <w:pStyle w:val="Paragrafoelenco"/>
        <w:numPr>
          <w:ilvl w:val="0"/>
          <w:numId w:val="18"/>
        </w:numPr>
        <w:spacing w:after="120"/>
        <w:ind w:left="714" w:hanging="357"/>
        <w:contextualSpacing w:val="0"/>
        <w:rPr>
          <w:lang w:val="en-GB"/>
        </w:rPr>
      </w:pPr>
      <w:r>
        <w:rPr>
          <w:lang w:val="en-GB"/>
        </w:rPr>
        <w:t xml:space="preserve">Advanced aspects </w:t>
      </w:r>
      <w:r w:rsidR="00742BD3">
        <w:rPr>
          <w:lang w:val="en-GB"/>
        </w:rPr>
        <w:t xml:space="preserve">relative to data replication, such as load balancing and disaster recovery, are not </w:t>
      </w:r>
      <w:proofErr w:type="gramStart"/>
      <w:r w:rsidR="00742BD3">
        <w:rPr>
          <w:lang w:val="en-GB"/>
        </w:rPr>
        <w:t>taken into account</w:t>
      </w:r>
      <w:proofErr w:type="gramEnd"/>
      <w:r w:rsidR="00742BD3">
        <w:rPr>
          <w:lang w:val="en-GB"/>
        </w:rPr>
        <w:t>.</w:t>
      </w:r>
    </w:p>
    <w:p w14:paraId="5D884A8D" w14:textId="07F97A8F" w:rsidR="003A1775" w:rsidRPr="006935B9" w:rsidRDefault="003A1775" w:rsidP="006935B9">
      <w:pPr>
        <w:spacing w:after="120"/>
        <w:rPr>
          <w:lang w:val="en-GB"/>
        </w:rPr>
      </w:pPr>
      <w:r w:rsidRPr="006935B9">
        <w:rPr>
          <w:lang w:val="en-GB"/>
        </w:rPr>
        <w:br w:type="page"/>
      </w:r>
    </w:p>
    <w:p w14:paraId="1B950788" w14:textId="3F4E9DC9" w:rsidR="003A1775" w:rsidRPr="003A1775" w:rsidRDefault="000638E8" w:rsidP="00BA1CAF">
      <w:pPr>
        <w:pStyle w:val="Sommario10"/>
      </w:pPr>
      <w:bookmarkStart w:id="5" w:name="_Toc30345188"/>
      <w:r w:rsidRPr="003A1775">
        <w:lastRenderedPageBreak/>
        <w:t>Specification</w:t>
      </w:r>
      <w:bookmarkEnd w:id="5"/>
    </w:p>
    <w:p w14:paraId="595C3163" w14:textId="1A4F975D" w:rsidR="000638E8" w:rsidRPr="0050778C" w:rsidRDefault="000638E8" w:rsidP="00947016">
      <w:pPr>
        <w:pStyle w:val="Sommario2"/>
      </w:pPr>
      <w:bookmarkStart w:id="6" w:name="_Toc30345189"/>
      <w:r>
        <w:t>Actors and Use Cases</w:t>
      </w:r>
      <w:r w:rsidR="000D444C">
        <w:t xml:space="preserve"> Diagram</w:t>
      </w:r>
      <w:bookmarkEnd w:id="6"/>
    </w:p>
    <w:p w14:paraId="703F654E" w14:textId="5DA8F3B8" w:rsidR="007C33D1" w:rsidRPr="00BE6418" w:rsidRDefault="00742BD3" w:rsidP="000638E8">
      <w:pPr>
        <w:spacing w:after="120"/>
        <w:rPr>
          <w:lang w:val="en-GB"/>
        </w:rPr>
      </w:pPr>
      <w:r>
        <w:rPr>
          <w:lang w:val="en-GB"/>
        </w:rPr>
        <w:t>From</w:t>
      </w:r>
      <w:r w:rsidR="00B21C06">
        <w:rPr>
          <w:lang w:val="en-GB"/>
        </w:rPr>
        <w:t xml:space="preserve"> </w:t>
      </w:r>
      <w:r w:rsidR="007C33D1">
        <w:rPr>
          <w:lang w:val="en-GB"/>
        </w:rPr>
        <w:t xml:space="preserve">the software </w:t>
      </w:r>
      <w:r w:rsidR="000D444C">
        <w:rPr>
          <w:lang w:val="en-GB"/>
        </w:rPr>
        <w:t>functi</w:t>
      </w:r>
      <w:r w:rsidR="00185B7D">
        <w:rPr>
          <w:lang w:val="en-GB"/>
        </w:rPr>
        <w:t>o</w:t>
      </w:r>
      <w:r w:rsidR="000D444C">
        <w:rPr>
          <w:lang w:val="en-GB"/>
        </w:rPr>
        <w:t xml:space="preserve">nal </w:t>
      </w:r>
      <w:r w:rsidR="007C33D1">
        <w:rPr>
          <w:lang w:val="en-GB"/>
        </w:rPr>
        <w:t>requirement</w:t>
      </w:r>
      <w:r w:rsidR="007C33D1" w:rsidRPr="00E622C6">
        <w:rPr>
          <w:lang w:val="en-GB"/>
        </w:rPr>
        <w:t>s</w:t>
      </w:r>
      <w:r w:rsidR="00B21C06" w:rsidRPr="00E622C6">
        <w:rPr>
          <w:lang w:val="en-GB"/>
        </w:rPr>
        <w:t>,</w:t>
      </w:r>
      <w:r w:rsidR="007C33D1" w:rsidRPr="00E622C6">
        <w:rPr>
          <w:lang w:val="en-GB"/>
        </w:rPr>
        <w:t xml:space="preserve"> the application</w:t>
      </w:r>
      <w:r w:rsidR="00E73E74" w:rsidRPr="00E622C6">
        <w:rPr>
          <w:lang w:val="en-GB"/>
        </w:rPr>
        <w:t xml:space="preserve"> is meant to be used</w:t>
      </w:r>
      <w:r w:rsidR="007C33D1">
        <w:rPr>
          <w:lang w:val="en-GB"/>
        </w:rPr>
        <w:t xml:space="preserve"> by </w:t>
      </w:r>
      <w:r w:rsidR="006216D5">
        <w:rPr>
          <w:lang w:val="en-GB"/>
        </w:rPr>
        <w:t>four</w:t>
      </w:r>
      <w:r w:rsidR="007C33D1">
        <w:rPr>
          <w:lang w:val="en-GB"/>
        </w:rPr>
        <w:t xml:space="preserve"> </w:t>
      </w:r>
      <w:r>
        <w:rPr>
          <w:lang w:val="en-GB"/>
        </w:rPr>
        <w:t>actors:</w:t>
      </w:r>
    </w:p>
    <w:p w14:paraId="2E43CCD2" w14:textId="4CE85941" w:rsidR="002B45EE" w:rsidRDefault="002B45EE" w:rsidP="0008681B">
      <w:pPr>
        <w:pStyle w:val="Paragrafoelenco"/>
        <w:numPr>
          <w:ilvl w:val="0"/>
          <w:numId w:val="21"/>
        </w:numPr>
        <w:spacing w:after="120"/>
        <w:contextualSpacing w:val="0"/>
        <w:rPr>
          <w:lang w:val="en-GB"/>
        </w:rPr>
      </w:pPr>
      <w:r>
        <w:rPr>
          <w:lang w:val="en-GB"/>
        </w:rPr>
        <w:t xml:space="preserve">The </w:t>
      </w:r>
      <w:r w:rsidRPr="002B45EE">
        <w:rPr>
          <w:u w:val="single"/>
          <w:lang w:val="en-GB"/>
        </w:rPr>
        <w:t>Anonymous Users</w:t>
      </w:r>
      <w:r>
        <w:rPr>
          <w:lang w:val="en-GB"/>
        </w:rPr>
        <w:t>, wh</w:t>
      </w:r>
      <w:r w:rsidR="006216D5">
        <w:rPr>
          <w:lang w:val="en-GB"/>
        </w:rPr>
        <w:t>o</w:t>
      </w:r>
      <w:r>
        <w:rPr>
          <w:lang w:val="en-GB"/>
        </w:rPr>
        <w:t xml:space="preserve"> are allowed only to log</w:t>
      </w:r>
      <w:r w:rsidR="006216D5">
        <w:rPr>
          <w:lang w:val="en-GB"/>
        </w:rPr>
        <w:t xml:space="preserve"> </w:t>
      </w:r>
      <w:r>
        <w:rPr>
          <w:lang w:val="en-GB"/>
        </w:rPr>
        <w:t xml:space="preserve">in or register within the application, </w:t>
      </w:r>
      <w:r w:rsidR="006119FB">
        <w:rPr>
          <w:lang w:val="en-GB"/>
        </w:rPr>
        <w:t xml:space="preserve">in the latter case </w:t>
      </w:r>
      <w:r>
        <w:rPr>
          <w:lang w:val="en-GB"/>
        </w:rPr>
        <w:t>possibly providing additional personal details.</w:t>
      </w:r>
    </w:p>
    <w:p w14:paraId="035FAB0C" w14:textId="2E7E6057" w:rsidR="000638E8" w:rsidRPr="0008681B" w:rsidRDefault="000638E8" w:rsidP="0008681B">
      <w:pPr>
        <w:pStyle w:val="Paragrafoelenco"/>
        <w:numPr>
          <w:ilvl w:val="0"/>
          <w:numId w:val="21"/>
        </w:numPr>
        <w:spacing w:after="120"/>
        <w:contextualSpacing w:val="0"/>
        <w:rPr>
          <w:lang w:val="en-GB"/>
        </w:rPr>
      </w:pPr>
      <w:r w:rsidRPr="0008681B">
        <w:rPr>
          <w:lang w:val="en-GB"/>
        </w:rPr>
        <w:t xml:space="preserve">The </w:t>
      </w:r>
      <w:r w:rsidR="002B45EE" w:rsidRPr="0008681B">
        <w:rPr>
          <w:u w:val="single"/>
          <w:lang w:val="en-GB"/>
        </w:rPr>
        <w:t>Standard Users</w:t>
      </w:r>
      <w:r w:rsidRPr="0008681B">
        <w:rPr>
          <w:lang w:val="en-GB"/>
        </w:rPr>
        <w:t>, wh</w:t>
      </w:r>
      <w:r w:rsidR="006216D5" w:rsidRPr="0008681B">
        <w:rPr>
          <w:lang w:val="en-GB"/>
        </w:rPr>
        <w:t>o</w:t>
      </w:r>
      <w:r w:rsidRPr="0008681B">
        <w:rPr>
          <w:lang w:val="en-GB"/>
        </w:rPr>
        <w:t xml:space="preserve"> are allowed</w:t>
      </w:r>
      <w:r w:rsidR="00742BD3" w:rsidRPr="0008681B">
        <w:rPr>
          <w:lang w:val="en-GB"/>
        </w:rPr>
        <w:t xml:space="preserve"> to interact with most of the </w:t>
      </w:r>
      <w:r w:rsidR="006119FB" w:rsidRPr="0008681B">
        <w:rPr>
          <w:lang w:val="en-GB"/>
        </w:rPr>
        <w:t xml:space="preserve">application’s </w:t>
      </w:r>
      <w:r w:rsidR="00742BD3" w:rsidRPr="0008681B">
        <w:rPr>
          <w:lang w:val="en-GB"/>
        </w:rPr>
        <w:t>features</w:t>
      </w:r>
      <w:r w:rsidR="00992BE3">
        <w:rPr>
          <w:lang w:val="en-GB"/>
        </w:rPr>
        <w:t xml:space="preserve"> </w:t>
      </w:r>
      <w:r w:rsidR="00742BD3" w:rsidRPr="0008681B">
        <w:rPr>
          <w:lang w:val="en-GB"/>
        </w:rPr>
        <w:t xml:space="preserve">such as browsing, finding and viewing the detailed information regarding </w:t>
      </w:r>
      <w:r w:rsidR="006119FB" w:rsidRPr="0008681B">
        <w:rPr>
          <w:lang w:val="en-GB"/>
        </w:rPr>
        <w:t>games</w:t>
      </w:r>
      <w:r w:rsidR="00742BD3" w:rsidRPr="0008681B">
        <w:rPr>
          <w:lang w:val="en-GB"/>
        </w:rPr>
        <w:t>, add a game to their favourite</w:t>
      </w:r>
      <w:r w:rsidR="006119FB" w:rsidRPr="0008681B">
        <w:rPr>
          <w:lang w:val="en-GB"/>
        </w:rPr>
        <w:t>s</w:t>
      </w:r>
      <w:r w:rsidR="00742BD3" w:rsidRPr="0008681B">
        <w:rPr>
          <w:lang w:val="en-GB"/>
        </w:rPr>
        <w:t xml:space="preserve"> list, </w:t>
      </w:r>
      <w:r w:rsidR="00992BE3">
        <w:rPr>
          <w:lang w:val="en-GB"/>
        </w:rPr>
        <w:t xml:space="preserve">rate a game, </w:t>
      </w:r>
      <w:r w:rsidR="00742BD3" w:rsidRPr="0008681B">
        <w:rPr>
          <w:lang w:val="en-GB"/>
        </w:rPr>
        <w:t xml:space="preserve">follow </w:t>
      </w:r>
      <w:r w:rsidR="006119FB" w:rsidRPr="0008681B">
        <w:rPr>
          <w:lang w:val="en-GB"/>
        </w:rPr>
        <w:t>other</w:t>
      </w:r>
      <w:r w:rsidR="00742BD3" w:rsidRPr="0008681B">
        <w:rPr>
          <w:lang w:val="en-GB"/>
        </w:rPr>
        <w:t xml:space="preserve"> user</w:t>
      </w:r>
      <w:r w:rsidR="006119FB" w:rsidRPr="0008681B">
        <w:rPr>
          <w:lang w:val="en-GB"/>
        </w:rPr>
        <w:t>s</w:t>
      </w:r>
      <w:r w:rsidR="00742BD3" w:rsidRPr="0008681B">
        <w:rPr>
          <w:lang w:val="en-GB"/>
        </w:rPr>
        <w:t>, see the followed users’ favourite</w:t>
      </w:r>
      <w:r w:rsidR="006119FB" w:rsidRPr="0008681B">
        <w:rPr>
          <w:lang w:val="en-GB"/>
        </w:rPr>
        <w:t>s</w:t>
      </w:r>
      <w:r w:rsidR="00742BD3" w:rsidRPr="0008681B">
        <w:rPr>
          <w:lang w:val="en-GB"/>
        </w:rPr>
        <w:t xml:space="preserve"> lists, perform a one-time payment to upgrade their account to an analyst account</w:t>
      </w:r>
      <w:r w:rsidR="0008681B" w:rsidRPr="0008681B">
        <w:rPr>
          <w:lang w:val="en-GB"/>
        </w:rPr>
        <w:t>,</w:t>
      </w:r>
      <w:r w:rsidR="003A4D95" w:rsidRPr="0008681B">
        <w:rPr>
          <w:lang w:val="en-GB"/>
        </w:rPr>
        <w:t xml:space="preserve"> update their personal account information</w:t>
      </w:r>
      <w:r w:rsidR="0008681B" w:rsidRPr="0008681B">
        <w:rPr>
          <w:lang w:val="en-GB"/>
        </w:rPr>
        <w:t xml:space="preserve">, and </w:t>
      </w:r>
      <w:r w:rsidR="0008681B">
        <w:rPr>
          <w:lang w:val="en-GB"/>
        </w:rPr>
        <w:t>f</w:t>
      </w:r>
      <w:r w:rsidR="0008681B" w:rsidRPr="0008681B">
        <w:rPr>
          <w:lang w:val="en-GB"/>
        </w:rPr>
        <w:t>ollow affiliated links to digital stores in order to purchase games</w:t>
      </w:r>
    </w:p>
    <w:p w14:paraId="10CD25E6" w14:textId="0EBD5D05" w:rsidR="000638E8" w:rsidRDefault="000638E8" w:rsidP="0008681B">
      <w:pPr>
        <w:pStyle w:val="Paragrafoelenco"/>
        <w:numPr>
          <w:ilvl w:val="0"/>
          <w:numId w:val="21"/>
        </w:numPr>
        <w:spacing w:after="120"/>
        <w:ind w:left="714" w:hanging="357"/>
        <w:contextualSpacing w:val="0"/>
        <w:rPr>
          <w:lang w:val="en-GB"/>
        </w:rPr>
      </w:pPr>
      <w:r>
        <w:rPr>
          <w:lang w:val="en-GB"/>
        </w:rPr>
        <w:t xml:space="preserve">The </w:t>
      </w:r>
      <w:r w:rsidR="00742BD3">
        <w:rPr>
          <w:u w:val="single"/>
          <w:lang w:val="en-GB"/>
        </w:rPr>
        <w:t>Analysts</w:t>
      </w:r>
      <w:r>
        <w:rPr>
          <w:lang w:val="en-GB"/>
        </w:rPr>
        <w:t xml:space="preserve">, </w:t>
      </w:r>
      <w:r w:rsidR="00742BD3">
        <w:rPr>
          <w:lang w:val="en-GB"/>
        </w:rPr>
        <w:t xml:space="preserve">who in addition to the features offered to the </w:t>
      </w:r>
      <w:r w:rsidR="006119FB">
        <w:rPr>
          <w:lang w:val="en-GB"/>
        </w:rPr>
        <w:t>standard users</w:t>
      </w:r>
      <w:r w:rsidR="00742BD3">
        <w:rPr>
          <w:lang w:val="en-GB"/>
        </w:rPr>
        <w:t xml:space="preserve"> are also allowed to perform a set of advanced queries on the games</w:t>
      </w:r>
      <w:r w:rsidR="006119FB">
        <w:rPr>
          <w:lang w:val="en-GB"/>
        </w:rPr>
        <w:t>’</w:t>
      </w:r>
      <w:r w:rsidR="00742BD3">
        <w:rPr>
          <w:lang w:val="en-GB"/>
        </w:rPr>
        <w:t xml:space="preserve"> and users’ datasets, </w:t>
      </w:r>
      <w:r w:rsidR="007C1DF2">
        <w:rPr>
          <w:lang w:val="en-GB"/>
        </w:rPr>
        <w:t>whose results will be presented as statistics.</w:t>
      </w:r>
    </w:p>
    <w:p w14:paraId="4D1AC602" w14:textId="426B2EF6" w:rsidR="002B45EE" w:rsidRDefault="002B45EE" w:rsidP="0008681B">
      <w:pPr>
        <w:pStyle w:val="Paragrafoelenco"/>
        <w:numPr>
          <w:ilvl w:val="0"/>
          <w:numId w:val="21"/>
        </w:numPr>
        <w:spacing w:after="240"/>
        <w:ind w:left="714" w:hanging="357"/>
        <w:contextualSpacing w:val="0"/>
        <w:rPr>
          <w:lang w:val="en-GB"/>
        </w:rPr>
      </w:pPr>
      <w:r w:rsidRPr="00BE6418">
        <w:rPr>
          <w:lang w:val="en-GB"/>
        </w:rPr>
        <w:t>The</w:t>
      </w:r>
      <w:r>
        <w:rPr>
          <w:lang w:val="en-GB"/>
        </w:rPr>
        <w:t xml:space="preserve"> </w:t>
      </w:r>
      <w:r>
        <w:rPr>
          <w:u w:val="single"/>
          <w:lang w:val="en-GB"/>
        </w:rPr>
        <w:t>Administrators</w:t>
      </w:r>
      <w:r>
        <w:rPr>
          <w:lang w:val="en-GB"/>
        </w:rPr>
        <w:t>, wh</w:t>
      </w:r>
      <w:r w:rsidR="006216D5">
        <w:rPr>
          <w:lang w:val="en-GB"/>
        </w:rPr>
        <w:t>o</w:t>
      </w:r>
      <w:r>
        <w:rPr>
          <w:lang w:val="en-GB"/>
        </w:rPr>
        <w:t xml:space="preserve"> are allowed to perform every operation in the application</w:t>
      </w:r>
      <w:r w:rsidR="003A4D95">
        <w:rPr>
          <w:lang w:val="en-GB"/>
        </w:rPr>
        <w:t>,</w:t>
      </w:r>
      <w:r>
        <w:rPr>
          <w:lang w:val="en-GB"/>
        </w:rPr>
        <w:t xml:space="preserve"> including the ones</w:t>
      </w:r>
      <w:r w:rsidRPr="00BE6418">
        <w:rPr>
          <w:lang w:val="en-GB"/>
        </w:rPr>
        <w:t xml:space="preserve"> requiring a high level of </w:t>
      </w:r>
      <w:r w:rsidRPr="006120D6">
        <w:rPr>
          <w:lang w:val="en-GB"/>
        </w:rPr>
        <w:t xml:space="preserve">privilege such as </w:t>
      </w:r>
      <w:r>
        <w:rPr>
          <w:lang w:val="en-GB"/>
        </w:rPr>
        <w:t>updating the entire games dataset or the information relative to a single game</w:t>
      </w:r>
      <w:r w:rsidR="007C1DF2">
        <w:rPr>
          <w:lang w:val="en-GB"/>
        </w:rPr>
        <w:t>,</w:t>
      </w:r>
      <w:r>
        <w:rPr>
          <w:lang w:val="en-GB"/>
        </w:rPr>
        <w:t xml:space="preserve"> and delete a user </w:t>
      </w:r>
      <w:r w:rsidR="007C1DF2">
        <w:rPr>
          <w:lang w:val="en-GB"/>
        </w:rPr>
        <w:t xml:space="preserve">or a game </w:t>
      </w:r>
      <w:r>
        <w:rPr>
          <w:lang w:val="en-GB"/>
        </w:rPr>
        <w:t>from the application.</w:t>
      </w:r>
    </w:p>
    <w:p w14:paraId="1D6CB755" w14:textId="7F20C420" w:rsidR="006216D5" w:rsidRPr="003A4D95" w:rsidRDefault="003A4D95" w:rsidP="006216D5">
      <w:pPr>
        <w:rPr>
          <w:lang w:val="en-GB"/>
        </w:rPr>
      </w:pPr>
      <w:r>
        <w:rPr>
          <w:lang w:val="en-GB"/>
        </w:rPr>
        <w:t>The set of actors with their use cases is shown in the diagram below:</w:t>
      </w:r>
      <w:r w:rsidR="006216D5">
        <w:rPr>
          <w:lang w:val="en-GB"/>
        </w:rPr>
        <w:br/>
      </w:r>
      <w:r w:rsidR="006216D5">
        <w:rPr>
          <w:lang w:val="en-GB"/>
        </w:rPr>
        <w:br/>
      </w:r>
    </w:p>
    <w:p w14:paraId="57FA7652" w14:textId="547ACCE1" w:rsidR="00A43852" w:rsidRDefault="00B62F6D" w:rsidP="000D444C">
      <w:pPr>
        <w:jc w:val="center"/>
        <w:rPr>
          <w:rFonts w:asciiTheme="majorHAnsi" w:hAnsiTheme="majorHAnsi"/>
          <w:sz w:val="32"/>
          <w:szCs w:val="32"/>
          <w:lang w:val="en-GB"/>
        </w:rPr>
      </w:pPr>
      <w:r>
        <w:rPr>
          <w:rFonts w:asciiTheme="majorHAnsi" w:hAnsiTheme="majorHAnsi"/>
          <w:noProof/>
          <w:sz w:val="32"/>
          <w:szCs w:val="32"/>
          <w:lang w:val="en-GB"/>
        </w:rPr>
        <w:lastRenderedPageBreak/>
        <w:drawing>
          <wp:inline distT="0" distB="0" distL="0" distR="0" wp14:anchorId="55D4EDA9" wp14:editId="3D36CC21">
            <wp:extent cx="4615509" cy="9252857"/>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7075" cy="9276043"/>
                    </a:xfrm>
                    <a:prstGeom prst="rect">
                      <a:avLst/>
                    </a:prstGeom>
                    <a:noFill/>
                    <a:ln>
                      <a:noFill/>
                    </a:ln>
                  </pic:spPr>
                </pic:pic>
              </a:graphicData>
            </a:graphic>
          </wp:inline>
        </w:drawing>
      </w:r>
      <w:r w:rsidR="00A43852">
        <w:rPr>
          <w:rFonts w:asciiTheme="majorHAnsi" w:hAnsiTheme="majorHAnsi"/>
          <w:sz w:val="32"/>
          <w:szCs w:val="32"/>
          <w:lang w:val="en-GB"/>
        </w:rPr>
        <w:br w:type="page"/>
      </w:r>
    </w:p>
    <w:p w14:paraId="2D95DE4E" w14:textId="236EAEDC" w:rsidR="00A43852" w:rsidRDefault="00A43852" w:rsidP="004648B8">
      <w:pPr>
        <w:pStyle w:val="Sommario2"/>
      </w:pPr>
      <w:bookmarkStart w:id="7" w:name="_Toc30345190"/>
      <w:r>
        <w:lastRenderedPageBreak/>
        <w:t>Software Architecture</w:t>
      </w:r>
      <w:bookmarkEnd w:id="7"/>
    </w:p>
    <w:p w14:paraId="4DC88E56" w14:textId="2404133A" w:rsidR="00906974" w:rsidRDefault="00A137E2" w:rsidP="00906974">
      <w:pPr>
        <w:spacing w:after="240"/>
        <w:rPr>
          <w:lang w:val="en-GB"/>
        </w:rPr>
      </w:pPr>
      <w:r>
        <w:rPr>
          <w:lang w:val="en-GB"/>
        </w:rPr>
        <w:t>As for its architecture</w:t>
      </w:r>
      <w:r w:rsidR="007C1DF2">
        <w:rPr>
          <w:lang w:val="en-GB"/>
        </w:rPr>
        <w:t>,</w:t>
      </w:r>
      <w:r>
        <w:rPr>
          <w:lang w:val="en-GB"/>
        </w:rPr>
        <w:t xml:space="preserve"> the software will be divided into three tiers according to the </w:t>
      </w:r>
      <w:r>
        <w:rPr>
          <w:i/>
          <w:iCs/>
          <w:lang w:val="en-GB"/>
        </w:rPr>
        <w:t xml:space="preserve">Front-End – Middleware – Back-End </w:t>
      </w:r>
      <w:r>
        <w:rPr>
          <w:lang w:val="en-GB"/>
        </w:rPr>
        <w:t>paradigm</w:t>
      </w:r>
      <w:r w:rsidR="007C1DF2">
        <w:rPr>
          <w:lang w:val="en-GB"/>
        </w:rPr>
        <w:t>, where</w:t>
      </w:r>
      <w:r>
        <w:rPr>
          <w:lang w:val="en-GB"/>
        </w:rPr>
        <w:t xml:space="preserve"> </w:t>
      </w:r>
      <w:r>
        <w:rPr>
          <w:i/>
          <w:iCs/>
          <w:lang w:val="en-GB"/>
        </w:rPr>
        <w:t>Java</w:t>
      </w:r>
      <w:r>
        <w:rPr>
          <w:lang w:val="en-GB"/>
        </w:rPr>
        <w:t xml:space="preserve"> 8 </w:t>
      </w:r>
      <w:r w:rsidR="007C1DF2">
        <w:rPr>
          <w:lang w:val="en-GB"/>
        </w:rPr>
        <w:t xml:space="preserve">will be used </w:t>
      </w:r>
      <w:r>
        <w:rPr>
          <w:lang w:val="en-GB"/>
        </w:rPr>
        <w:t>as the core programming language:</w:t>
      </w:r>
    </w:p>
    <w:p w14:paraId="5A57E337" w14:textId="3C20FD08" w:rsidR="00906974" w:rsidRPr="009254AD" w:rsidRDefault="00906974" w:rsidP="00567D7E">
      <w:pPr>
        <w:spacing w:after="40"/>
        <w:rPr>
          <w:lang w:val="en-GB"/>
        </w:rPr>
      </w:pPr>
      <w:r>
        <w:rPr>
          <w:rFonts w:asciiTheme="majorHAnsi" w:eastAsiaTheme="majorEastAsia" w:hAnsiTheme="majorHAnsi" w:cstheme="majorBidi"/>
          <w:color w:val="2A7B88" w:themeColor="accent1" w:themeShade="BF"/>
          <w:sz w:val="26"/>
          <w:szCs w:val="26"/>
          <w:lang w:val="en-GB" w:eastAsia="it-IT"/>
        </w:rPr>
        <w:t>Front-End</w:t>
      </w:r>
      <w:r w:rsidRPr="00781571">
        <w:rPr>
          <w:rFonts w:asciiTheme="majorHAnsi" w:eastAsiaTheme="majorEastAsia" w:hAnsiTheme="majorHAnsi" w:cstheme="majorBidi"/>
          <w:color w:val="2A7B88" w:themeColor="accent1" w:themeShade="BF"/>
          <w:sz w:val="26"/>
          <w:szCs w:val="26"/>
          <w:lang w:val="en-GB" w:eastAsia="it-IT"/>
        </w:rPr>
        <w:t xml:space="preserve"> </w:t>
      </w:r>
    </w:p>
    <w:p w14:paraId="639F626A" w14:textId="3BFF9C0D" w:rsidR="00EE3010" w:rsidRDefault="00E15A7D" w:rsidP="00906974">
      <w:pPr>
        <w:spacing w:after="240"/>
        <w:rPr>
          <w:lang w:val="en-GB"/>
        </w:rPr>
      </w:pPr>
      <w:r w:rsidRPr="00EC4E29">
        <w:rPr>
          <w:lang w:val="en-GB"/>
        </w:rPr>
        <w:t xml:space="preserve">The Front-End will consist in a graphical interface based on the </w:t>
      </w:r>
      <w:r w:rsidRPr="00EC4E29">
        <w:rPr>
          <w:i/>
          <w:iCs/>
          <w:lang w:val="en-GB"/>
        </w:rPr>
        <w:t xml:space="preserve">Swing </w:t>
      </w:r>
      <w:r w:rsidRPr="00EC4E29">
        <w:rPr>
          <w:lang w:val="en-GB"/>
        </w:rPr>
        <w:t>API</w:t>
      </w:r>
      <w:r w:rsidR="00EC4E29" w:rsidRPr="00EC4E29">
        <w:rPr>
          <w:lang w:val="en-GB"/>
        </w:rPr>
        <w:t xml:space="preserve">, which will </w:t>
      </w:r>
      <w:r w:rsidR="0013704D" w:rsidRPr="00EC4E29">
        <w:rPr>
          <w:lang w:val="en-GB"/>
        </w:rPr>
        <w:t>allow</w:t>
      </w:r>
      <w:r w:rsidR="00EE3010" w:rsidRPr="00EC4E29">
        <w:rPr>
          <w:lang w:val="en-GB"/>
        </w:rPr>
        <w:t xml:space="preserve"> users to interact with the application, along with the modules required to exchange data with the</w:t>
      </w:r>
      <w:r w:rsidR="00A137E2" w:rsidRPr="00EC4E29">
        <w:rPr>
          <w:lang w:val="en-GB"/>
        </w:rPr>
        <w:t xml:space="preserve"> Middleware</w:t>
      </w:r>
      <w:r w:rsidR="00EE3010" w:rsidRPr="00906974">
        <w:rPr>
          <w:lang w:val="en-GB"/>
        </w:rPr>
        <w:t xml:space="preserve">. </w:t>
      </w:r>
    </w:p>
    <w:p w14:paraId="5F77E992" w14:textId="701D9FC8" w:rsidR="00906974" w:rsidRPr="00567D7E" w:rsidRDefault="00906974" w:rsidP="00567D7E">
      <w:pPr>
        <w:spacing w:after="4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Middleware</w:t>
      </w:r>
    </w:p>
    <w:p w14:paraId="7193CF4C" w14:textId="4B624BD8" w:rsidR="00FC1FDB" w:rsidRPr="00567D7E" w:rsidRDefault="00567D7E" w:rsidP="00567D7E">
      <w:pPr>
        <w:spacing w:after="120"/>
        <w:rPr>
          <w:lang w:val="en-GB"/>
        </w:rPr>
      </w:pPr>
      <w:r w:rsidRPr="00567D7E">
        <w:rPr>
          <w:lang w:val="en-GB"/>
        </w:rPr>
        <w:t>The Middleware will comprise the logic and the data routing aspects of the application</w:t>
      </w:r>
      <w:r w:rsidR="007C1DF2">
        <w:rPr>
          <w:lang w:val="en-GB"/>
        </w:rPr>
        <w:t>,</w:t>
      </w:r>
      <w:r w:rsidRPr="00567D7E">
        <w:rPr>
          <w:lang w:val="en-GB"/>
        </w:rPr>
        <w:t xml:space="preserve"> where:</w:t>
      </w:r>
    </w:p>
    <w:p w14:paraId="0F3DC1A2" w14:textId="4056B93A" w:rsidR="00E341A1" w:rsidRPr="00EC4E29" w:rsidRDefault="00EC4A33" w:rsidP="00567D7E">
      <w:pPr>
        <w:pStyle w:val="Paragrafoelenco"/>
        <w:numPr>
          <w:ilvl w:val="0"/>
          <w:numId w:val="30"/>
        </w:numPr>
        <w:spacing w:after="120"/>
        <w:rPr>
          <w:lang w:val="en-GB"/>
        </w:rPr>
      </w:pPr>
      <w:r>
        <w:rPr>
          <w:lang w:val="en-GB"/>
        </w:rPr>
        <w:t xml:space="preserve">The </w:t>
      </w:r>
      <w:r>
        <w:rPr>
          <w:i/>
          <w:iCs/>
          <w:lang w:val="en-GB"/>
        </w:rPr>
        <w:t>Games</w:t>
      </w:r>
      <w:r>
        <w:rPr>
          <w:lang w:val="en-GB"/>
        </w:rPr>
        <w:t xml:space="preserve"> dataset will be managed using the </w:t>
      </w:r>
      <w:r>
        <w:rPr>
          <w:i/>
          <w:iCs/>
          <w:lang w:val="en-GB"/>
        </w:rPr>
        <w:t>MongoDB</w:t>
      </w:r>
      <w:r>
        <w:rPr>
          <w:lang w:val="en-GB"/>
        </w:rPr>
        <w:t xml:space="preserve"> 4.4.2 document </w:t>
      </w:r>
      <w:r w:rsidR="00223BE0">
        <w:rPr>
          <w:lang w:val="en-GB"/>
        </w:rPr>
        <w:t xml:space="preserve">database and </w:t>
      </w:r>
      <w:r>
        <w:rPr>
          <w:lang w:val="en-GB"/>
        </w:rPr>
        <w:t xml:space="preserve">will be partitioned into two separate </w:t>
      </w:r>
      <w:r w:rsidR="00223BE0">
        <w:rPr>
          <w:lang w:val="en-GB"/>
        </w:rPr>
        <w:t>replicated shards</w:t>
      </w:r>
      <w:r>
        <w:rPr>
          <w:lang w:val="en-GB"/>
        </w:rPr>
        <w:t xml:space="preserve">, where the middleware will host a </w:t>
      </w:r>
      <w:r>
        <w:rPr>
          <w:i/>
          <w:iCs/>
          <w:lang w:val="en-GB"/>
        </w:rPr>
        <w:t>mongos</w:t>
      </w:r>
      <w:r>
        <w:rPr>
          <w:lang w:val="en-GB"/>
        </w:rPr>
        <w:t xml:space="preserve"> instance acting as a router between the application logic and the shards and </w:t>
      </w:r>
      <w:r w:rsidR="001A1F58">
        <w:rPr>
          <w:lang w:val="en-GB"/>
        </w:rPr>
        <w:t>a</w:t>
      </w:r>
      <w:r>
        <w:rPr>
          <w:lang w:val="en-GB"/>
        </w:rPr>
        <w:t xml:space="preserve"> </w:t>
      </w:r>
      <w:r>
        <w:rPr>
          <w:i/>
          <w:iCs/>
          <w:lang w:val="en-GB"/>
        </w:rPr>
        <w:t>mongod</w:t>
      </w:r>
      <w:r>
        <w:rPr>
          <w:lang w:val="en-GB"/>
        </w:rPr>
        <w:t xml:space="preserve"> instance acting as </w:t>
      </w:r>
      <w:r w:rsidRPr="00EC4E29">
        <w:rPr>
          <w:lang w:val="en-GB"/>
        </w:rPr>
        <w:t>configuration server for the latter.</w:t>
      </w:r>
      <w:r w:rsidR="00AA0B15" w:rsidRPr="00EC4E29">
        <w:rPr>
          <w:lang w:val="en-GB"/>
        </w:rPr>
        <w:br/>
      </w:r>
    </w:p>
    <w:p w14:paraId="753AB242" w14:textId="41221045" w:rsidR="00567D7E" w:rsidRPr="00EC4E29" w:rsidRDefault="00AA0B15" w:rsidP="00567D7E">
      <w:pPr>
        <w:pStyle w:val="Paragrafoelenco"/>
        <w:numPr>
          <w:ilvl w:val="0"/>
          <w:numId w:val="30"/>
        </w:numPr>
        <w:spacing w:after="240"/>
        <w:ind w:left="714" w:hanging="357"/>
        <w:rPr>
          <w:lang w:val="en-GB"/>
        </w:rPr>
      </w:pPr>
      <w:r w:rsidRPr="00EC4E29">
        <w:rPr>
          <w:lang w:val="en-GB"/>
        </w:rPr>
        <w:t xml:space="preserve">The </w:t>
      </w:r>
      <w:r w:rsidRPr="00EC4E29">
        <w:rPr>
          <w:i/>
          <w:iCs/>
          <w:lang w:val="en-GB"/>
        </w:rPr>
        <w:t>Users</w:t>
      </w:r>
      <w:r w:rsidRPr="00EC4E29">
        <w:rPr>
          <w:lang w:val="en-GB"/>
        </w:rPr>
        <w:t xml:space="preserve"> dataset will be </w:t>
      </w:r>
      <w:r w:rsidR="00EC4A33" w:rsidRPr="00EC4E29">
        <w:rPr>
          <w:lang w:val="en-GB"/>
        </w:rPr>
        <w:t xml:space="preserve">managed </w:t>
      </w:r>
      <w:r w:rsidRPr="00EC4E29">
        <w:rPr>
          <w:lang w:val="en-GB"/>
        </w:rPr>
        <w:t xml:space="preserve">using </w:t>
      </w:r>
      <w:r w:rsidR="00E15A7D" w:rsidRPr="00EC4E29">
        <w:rPr>
          <w:lang w:val="en-GB"/>
        </w:rPr>
        <w:t>a single instance of the</w:t>
      </w:r>
      <w:r w:rsidRPr="00EC4E29">
        <w:rPr>
          <w:lang w:val="en-GB"/>
        </w:rPr>
        <w:t xml:space="preserve"> </w:t>
      </w:r>
      <w:r w:rsidRPr="00EC4E29">
        <w:rPr>
          <w:i/>
          <w:iCs/>
          <w:lang w:val="en-GB"/>
        </w:rPr>
        <w:t>Neo4j</w:t>
      </w:r>
      <w:r w:rsidRPr="00EC4E29">
        <w:rPr>
          <w:lang w:val="en-GB"/>
        </w:rPr>
        <w:t xml:space="preserve"> 3.5 graph database</w:t>
      </w:r>
      <w:r w:rsidR="00E15A7D" w:rsidRPr="00EC4E29">
        <w:rPr>
          <w:lang w:val="en-GB"/>
        </w:rPr>
        <w:t xml:space="preserve">, which </w:t>
      </w:r>
      <w:r w:rsidR="00C666D4" w:rsidRPr="00EC4E29">
        <w:rPr>
          <w:lang w:val="en-GB"/>
        </w:rPr>
        <w:t xml:space="preserve">will also contain the games of the </w:t>
      </w:r>
      <w:r w:rsidR="00C666D4" w:rsidRPr="00EC4E29">
        <w:rPr>
          <w:i/>
          <w:iCs/>
          <w:lang w:val="en-GB"/>
        </w:rPr>
        <w:t>Games</w:t>
      </w:r>
      <w:r w:rsidR="00C666D4" w:rsidRPr="00EC4E29">
        <w:rPr>
          <w:lang w:val="en-GB"/>
        </w:rPr>
        <w:t xml:space="preserve"> dataset as stub entities in order to store their relations with the Users (</w:t>
      </w:r>
      <w:r w:rsidR="00EC4E29" w:rsidRPr="00EC4E29">
        <w:rPr>
          <w:lang w:val="en-GB"/>
        </w:rPr>
        <w:t>a feature which is further discussed later in the document</w:t>
      </w:r>
      <w:r w:rsidR="00C666D4" w:rsidRPr="00EC4E29">
        <w:rPr>
          <w:lang w:val="en-GB"/>
        </w:rPr>
        <w:t xml:space="preserve">). </w:t>
      </w:r>
    </w:p>
    <w:p w14:paraId="0C384C91" w14:textId="7D642D7C" w:rsidR="00567D7E" w:rsidRPr="00567D7E" w:rsidRDefault="00567D7E" w:rsidP="00567D7E">
      <w:pPr>
        <w:spacing w:after="40"/>
        <w:rPr>
          <w:lang w:val="en-GB"/>
        </w:rPr>
      </w:pPr>
      <w:r>
        <w:rPr>
          <w:rFonts w:asciiTheme="majorHAnsi" w:eastAsiaTheme="majorEastAsia" w:hAnsiTheme="majorHAnsi" w:cstheme="majorBidi"/>
          <w:color w:val="2A7B88" w:themeColor="accent1" w:themeShade="BF"/>
          <w:sz w:val="26"/>
          <w:szCs w:val="26"/>
          <w:lang w:val="en-GB" w:eastAsia="it-IT"/>
        </w:rPr>
        <w:t>Back</w:t>
      </w:r>
      <w:r w:rsidRPr="00567D7E">
        <w:rPr>
          <w:rFonts w:asciiTheme="majorHAnsi" w:eastAsiaTheme="majorEastAsia" w:hAnsiTheme="majorHAnsi" w:cstheme="majorBidi"/>
          <w:color w:val="2A7B88" w:themeColor="accent1" w:themeShade="BF"/>
          <w:sz w:val="26"/>
          <w:szCs w:val="26"/>
          <w:lang w:val="en-GB" w:eastAsia="it-IT"/>
        </w:rPr>
        <w:t xml:space="preserve">-End </w:t>
      </w:r>
    </w:p>
    <w:p w14:paraId="54734668" w14:textId="4B0A2C68" w:rsidR="00D1531E" w:rsidRDefault="00567D7E" w:rsidP="00567D7E">
      <w:pPr>
        <w:spacing w:after="120"/>
        <w:rPr>
          <w:lang w:val="en-GB"/>
        </w:rPr>
      </w:pPr>
      <w:r>
        <w:rPr>
          <w:lang w:val="en-GB"/>
        </w:rPr>
        <w:t xml:space="preserve">The </w:t>
      </w:r>
      <w:proofErr w:type="gramStart"/>
      <w:r>
        <w:rPr>
          <w:lang w:val="en-GB"/>
        </w:rPr>
        <w:t>Back-End</w:t>
      </w:r>
      <w:proofErr w:type="gramEnd"/>
      <w:r>
        <w:rPr>
          <w:lang w:val="en-GB"/>
        </w:rPr>
        <w:t xml:space="preserve"> will comprise the data persistence aspects of the application</w:t>
      </w:r>
      <w:r w:rsidR="00223BE0">
        <w:rPr>
          <w:lang w:val="en-GB"/>
        </w:rPr>
        <w:t xml:space="preserve"> </w:t>
      </w:r>
      <w:r w:rsidR="00EC4A33">
        <w:rPr>
          <w:lang w:val="en-GB"/>
        </w:rPr>
        <w:t>where</w:t>
      </w:r>
      <w:r w:rsidR="00223BE0">
        <w:rPr>
          <w:lang w:val="en-GB"/>
        </w:rPr>
        <w:t xml:space="preserve">, </w:t>
      </w:r>
      <w:r w:rsidR="00EC4A33">
        <w:rPr>
          <w:lang w:val="en-GB"/>
        </w:rPr>
        <w:t>as discussed above</w:t>
      </w:r>
      <w:r>
        <w:rPr>
          <w:lang w:val="en-GB"/>
        </w:rPr>
        <w:t>:</w:t>
      </w:r>
    </w:p>
    <w:p w14:paraId="5EDBCA11" w14:textId="6D20F34E" w:rsidR="00567D7E" w:rsidRPr="00AA0B15" w:rsidRDefault="00567D7E" w:rsidP="00567D7E">
      <w:pPr>
        <w:pStyle w:val="Paragrafoelenco"/>
        <w:numPr>
          <w:ilvl w:val="0"/>
          <w:numId w:val="30"/>
        </w:numPr>
        <w:spacing w:after="120"/>
        <w:rPr>
          <w:lang w:val="en-GB"/>
        </w:rPr>
      </w:pPr>
      <w:r>
        <w:rPr>
          <w:lang w:val="en-GB"/>
        </w:rPr>
        <w:t xml:space="preserve">The </w:t>
      </w:r>
      <w:r>
        <w:rPr>
          <w:i/>
          <w:iCs/>
          <w:lang w:val="en-GB"/>
        </w:rPr>
        <w:t>Games</w:t>
      </w:r>
      <w:r>
        <w:rPr>
          <w:lang w:val="en-GB"/>
        </w:rPr>
        <w:t xml:space="preserve"> dataset will be partitioned into two </w:t>
      </w:r>
      <w:r w:rsidRPr="00EC4A33">
        <w:rPr>
          <w:i/>
          <w:iCs/>
          <w:lang w:val="en-GB"/>
        </w:rPr>
        <w:t>MongoDB</w:t>
      </w:r>
      <w:r>
        <w:rPr>
          <w:lang w:val="en-GB"/>
        </w:rPr>
        <w:t xml:space="preserve"> shards, each consisting of a replica set composed of 3 </w:t>
      </w:r>
      <w:r>
        <w:rPr>
          <w:i/>
          <w:iCs/>
          <w:lang w:val="en-GB"/>
        </w:rPr>
        <w:t>mongod</w:t>
      </w:r>
      <w:r>
        <w:rPr>
          <w:lang w:val="en-GB"/>
        </w:rPr>
        <w:t xml:space="preserve"> instances (1 primary and 2 secondar</w:t>
      </w:r>
      <w:r w:rsidR="00223BE0">
        <w:rPr>
          <w:lang w:val="en-GB"/>
        </w:rPr>
        <w:t>y</w:t>
      </w:r>
      <w:r>
        <w:rPr>
          <w:lang w:val="en-GB"/>
        </w:rPr>
        <w:t>).</w:t>
      </w:r>
      <w:r w:rsidRPr="00AA0B15">
        <w:rPr>
          <w:lang w:val="en-GB"/>
        </w:rPr>
        <w:br/>
      </w:r>
    </w:p>
    <w:p w14:paraId="6CA81FE6" w14:textId="6423DF1C" w:rsidR="00EC4A33" w:rsidRPr="001A1F58" w:rsidRDefault="00567D7E" w:rsidP="001A1F58">
      <w:pPr>
        <w:pStyle w:val="Paragrafoelenco"/>
        <w:numPr>
          <w:ilvl w:val="0"/>
          <w:numId w:val="39"/>
        </w:numPr>
        <w:spacing w:after="240"/>
        <w:ind w:left="714" w:hanging="357"/>
        <w:rPr>
          <w:lang w:val="en-GB"/>
        </w:rPr>
      </w:pPr>
      <w:r w:rsidRPr="001A1F58">
        <w:rPr>
          <w:lang w:val="en-GB"/>
        </w:rPr>
        <w:t xml:space="preserve">The </w:t>
      </w:r>
      <w:r w:rsidRPr="001A1F58">
        <w:rPr>
          <w:i/>
          <w:iCs/>
          <w:lang w:val="en-GB"/>
        </w:rPr>
        <w:t>Users</w:t>
      </w:r>
      <w:r w:rsidRPr="001A1F58">
        <w:rPr>
          <w:lang w:val="en-GB"/>
        </w:rPr>
        <w:t xml:space="preserve"> dataset will be</w:t>
      </w:r>
      <w:r w:rsidR="00EC4A33" w:rsidRPr="001A1F58">
        <w:rPr>
          <w:lang w:val="en-GB"/>
        </w:rPr>
        <w:t xml:space="preserve"> stored</w:t>
      </w:r>
      <w:r w:rsidRPr="001A1F58">
        <w:rPr>
          <w:lang w:val="en-GB"/>
        </w:rPr>
        <w:t xml:space="preserve"> </w:t>
      </w:r>
      <w:r w:rsidR="00EC4A33" w:rsidRPr="001A1F58">
        <w:rPr>
          <w:lang w:val="en-GB"/>
        </w:rPr>
        <w:t xml:space="preserve">in a </w:t>
      </w:r>
      <w:r w:rsidR="00C666D4">
        <w:rPr>
          <w:lang w:val="en-GB"/>
        </w:rPr>
        <w:t xml:space="preserve">single </w:t>
      </w:r>
      <w:r w:rsidR="00EC4A33" w:rsidRPr="001A1F58">
        <w:rPr>
          <w:i/>
          <w:iCs/>
          <w:lang w:val="en-GB"/>
        </w:rPr>
        <w:t>Neo4j</w:t>
      </w:r>
      <w:r w:rsidR="00EC4A33" w:rsidRPr="001A1F58">
        <w:rPr>
          <w:lang w:val="en-GB"/>
        </w:rPr>
        <w:t xml:space="preserve"> instance</w:t>
      </w:r>
      <w:r w:rsidR="00C666D4">
        <w:rPr>
          <w:lang w:val="en-GB"/>
        </w:rPr>
        <w:t>.</w:t>
      </w:r>
      <w:r w:rsidR="001A60B5" w:rsidRPr="001A1F58">
        <w:rPr>
          <w:lang w:val="en-GB"/>
        </w:rPr>
        <w:t xml:space="preserve"> </w:t>
      </w:r>
    </w:p>
    <w:p w14:paraId="3E5D2477" w14:textId="269891FB" w:rsidR="00646737" w:rsidRDefault="00EC4A33" w:rsidP="00EC4A33">
      <w:pPr>
        <w:spacing w:after="120"/>
        <w:rPr>
          <w:lang w:val="en-GB"/>
        </w:rPr>
      </w:pPr>
      <w:r>
        <w:rPr>
          <w:lang w:val="en-GB"/>
        </w:rPr>
        <w:t xml:space="preserve">The following diagram summarizes the </w:t>
      </w:r>
      <w:r w:rsidR="005F07D1">
        <w:rPr>
          <w:lang w:val="en-GB"/>
        </w:rPr>
        <w:t xml:space="preserve">overall </w:t>
      </w:r>
      <w:r>
        <w:rPr>
          <w:lang w:val="en-GB"/>
        </w:rPr>
        <w:t>software architecture of our application:</w:t>
      </w:r>
    </w:p>
    <w:p w14:paraId="3A1351F3" w14:textId="77777777" w:rsidR="00646737" w:rsidRDefault="00646737">
      <w:pPr>
        <w:rPr>
          <w:lang w:val="en-GB"/>
        </w:rPr>
      </w:pPr>
      <w:r>
        <w:rPr>
          <w:lang w:val="en-GB"/>
        </w:rPr>
        <w:br w:type="page"/>
      </w:r>
    </w:p>
    <w:p w14:paraId="34EFDC62" w14:textId="2F3F6B7E" w:rsidR="00626D55" w:rsidRPr="006B18FC" w:rsidRDefault="00044DA7" w:rsidP="006B18FC">
      <w:pPr>
        <w:spacing w:after="120"/>
        <w:jc w:val="center"/>
        <w:rPr>
          <w:lang w:val="en-GB"/>
        </w:rPr>
      </w:pPr>
      <w:r>
        <w:rPr>
          <w:noProof/>
          <w:highlight w:val="yellow"/>
          <w:lang w:val="en-GB"/>
        </w:rPr>
        <w:lastRenderedPageBreak/>
        <w:drawing>
          <wp:anchor distT="0" distB="0" distL="114300" distR="114300" simplePos="0" relativeHeight="251658240" behindDoc="0" locked="0" layoutInCell="1" allowOverlap="1" wp14:anchorId="6D343AAB" wp14:editId="2E77E6EB">
            <wp:simplePos x="0" y="0"/>
            <wp:positionH relativeFrom="margin">
              <wp:posOffset>1253127</wp:posOffset>
            </wp:positionH>
            <wp:positionV relativeFrom="paragraph">
              <wp:posOffset>6985</wp:posOffset>
            </wp:positionV>
            <wp:extent cx="4860471" cy="9317316"/>
            <wp:effectExtent l="0" t="0" r="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0471" cy="9317316"/>
                    </a:xfrm>
                    <a:prstGeom prst="rect">
                      <a:avLst/>
                    </a:prstGeom>
                    <a:noFill/>
                    <a:ln>
                      <a:noFill/>
                    </a:ln>
                  </pic:spPr>
                </pic:pic>
              </a:graphicData>
            </a:graphic>
            <wp14:sizeRelH relativeFrom="page">
              <wp14:pctWidth>0</wp14:pctWidth>
            </wp14:sizeRelH>
            <wp14:sizeRelV relativeFrom="page">
              <wp14:pctHeight>0</wp14:pctHeight>
            </wp14:sizeRelV>
          </wp:anchor>
        </w:drawing>
      </w:r>
      <w:r w:rsidR="00626D55" w:rsidRPr="00A266BF">
        <w:rPr>
          <w:lang w:val="en-GB"/>
        </w:rPr>
        <w:br w:type="page"/>
      </w:r>
    </w:p>
    <w:p w14:paraId="1BA51020" w14:textId="27B305F8" w:rsidR="00E120A4" w:rsidRPr="0050778C" w:rsidRDefault="00E45342" w:rsidP="007167B8">
      <w:pPr>
        <w:pStyle w:val="Sommario10"/>
      </w:pPr>
      <w:bookmarkStart w:id="8" w:name="_Toc30345191"/>
      <w:r>
        <w:lastRenderedPageBreak/>
        <w:t xml:space="preserve">Analysis </w:t>
      </w:r>
      <w:r w:rsidR="00A67009">
        <w:t>Classes Diagram</w:t>
      </w:r>
      <w:bookmarkEnd w:id="8"/>
    </w:p>
    <w:p w14:paraId="1FE2CCAE" w14:textId="37503832" w:rsidR="00A67009" w:rsidRDefault="00E120A4" w:rsidP="00E120A4">
      <w:pPr>
        <w:rPr>
          <w:lang w:val="en-GB"/>
        </w:rPr>
      </w:pPr>
      <w:r>
        <w:rPr>
          <w:lang w:val="en-GB"/>
        </w:rPr>
        <w:t xml:space="preserve">From the </w:t>
      </w:r>
      <w:r w:rsidR="008B2F2F">
        <w:rPr>
          <w:lang w:val="en-GB"/>
        </w:rPr>
        <w:t>software</w:t>
      </w:r>
      <w:r>
        <w:rPr>
          <w:lang w:val="en-GB"/>
        </w:rPr>
        <w:t xml:space="preserve">’s requirements and the additional working hypotheses the following </w:t>
      </w:r>
      <w:r w:rsidR="008B2F2F">
        <w:rPr>
          <w:lang w:val="en-GB"/>
        </w:rPr>
        <w:t xml:space="preserve">analysis </w:t>
      </w:r>
      <w:r w:rsidR="00A67009">
        <w:rPr>
          <w:lang w:val="en-GB"/>
        </w:rPr>
        <w:t>classes can be</w:t>
      </w:r>
      <w:r>
        <w:rPr>
          <w:lang w:val="en-GB"/>
        </w:rPr>
        <w:t xml:space="preserve"> identified </w:t>
      </w:r>
      <w:r w:rsidR="008B2F2F">
        <w:rPr>
          <w:lang w:val="en-GB"/>
        </w:rPr>
        <w:t xml:space="preserve">within the application: </w:t>
      </w:r>
    </w:p>
    <w:p w14:paraId="458881EF" w14:textId="0E5755C6" w:rsidR="00FD7C42" w:rsidRDefault="0099157E" w:rsidP="00FD7C42">
      <w:pPr>
        <w:jc w:val="center"/>
        <w:rPr>
          <w:rFonts w:asciiTheme="majorHAnsi" w:eastAsiaTheme="majorEastAsia" w:hAnsiTheme="majorHAnsi" w:cstheme="majorBidi"/>
          <w:color w:val="2A7B88" w:themeColor="accent1" w:themeShade="BF"/>
          <w:sz w:val="30"/>
          <w:szCs w:val="30"/>
          <w:lang w:val="en-GB" w:eastAsia="it-IT"/>
        </w:rPr>
      </w:pPr>
      <w:r>
        <w:rPr>
          <w:noProof/>
          <w:lang w:val="en-GB"/>
        </w:rPr>
        <w:drawing>
          <wp:inline distT="0" distB="0" distL="0" distR="0" wp14:anchorId="7C1D8045" wp14:editId="14B2F470">
            <wp:extent cx="8331868" cy="4555404"/>
            <wp:effectExtent l="254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372230" cy="4577472"/>
                    </a:xfrm>
                    <a:prstGeom prst="rect">
                      <a:avLst/>
                    </a:prstGeom>
                    <a:noFill/>
                    <a:ln>
                      <a:noFill/>
                    </a:ln>
                  </pic:spPr>
                </pic:pic>
              </a:graphicData>
            </a:graphic>
          </wp:inline>
        </w:drawing>
      </w:r>
      <w:r w:rsidR="00FD7C42">
        <w:br w:type="page"/>
      </w:r>
    </w:p>
    <w:p w14:paraId="72BAFE19" w14:textId="2F5AB2C2" w:rsidR="00646C9A" w:rsidRDefault="00646C9A" w:rsidP="00646C9A">
      <w:pPr>
        <w:pStyle w:val="Sommario2"/>
      </w:pPr>
      <w:bookmarkStart w:id="9" w:name="_Toc30345192"/>
      <w:r>
        <w:lastRenderedPageBreak/>
        <w:t>Classes Definitions</w:t>
      </w:r>
      <w:bookmarkEnd w:id="9"/>
    </w:p>
    <w:tbl>
      <w:tblPr>
        <w:tblStyle w:val="Tabellagriglia4-colore1"/>
        <w:tblW w:w="0" w:type="auto"/>
        <w:tblLook w:val="0420" w:firstRow="1" w:lastRow="0" w:firstColumn="0" w:lastColumn="0" w:noHBand="0" w:noVBand="1"/>
      </w:tblPr>
      <w:tblGrid>
        <w:gridCol w:w="1980"/>
        <w:gridCol w:w="7613"/>
      </w:tblGrid>
      <w:tr w:rsidR="004201FC" w14:paraId="2285A90F" w14:textId="77777777" w:rsidTr="002A2BB5">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32F8439C" w14:textId="24C15306" w:rsidR="004201FC" w:rsidRPr="00413E25" w:rsidRDefault="004201FC" w:rsidP="002A2BB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CLASS</w:t>
            </w:r>
          </w:p>
        </w:tc>
        <w:tc>
          <w:tcPr>
            <w:tcW w:w="7613" w:type="dxa"/>
            <w:vAlign w:val="center"/>
          </w:tcPr>
          <w:p w14:paraId="79468C6A" w14:textId="6FDB331F" w:rsidR="004201FC" w:rsidRPr="00413E25" w:rsidRDefault="004201FC" w:rsidP="002A2BB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DESCRIPTION</w:t>
            </w:r>
          </w:p>
        </w:tc>
      </w:tr>
      <w:tr w:rsidR="004201FC" w:rsidRPr="0099157E" w14:paraId="5B306E7C"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7CB36350" w14:textId="4210A8C9" w:rsidR="004201FC" w:rsidRPr="00365A3F" w:rsidRDefault="00DF3820" w:rsidP="002A2BB5">
            <w:pPr>
              <w:pStyle w:val="Nessunaspaziatura"/>
              <w:jc w:val="center"/>
              <w:rPr>
                <w:sz w:val="23"/>
                <w:szCs w:val="23"/>
              </w:rPr>
            </w:pPr>
            <w:r>
              <w:rPr>
                <w:sz w:val="23"/>
                <w:szCs w:val="23"/>
              </w:rPr>
              <w:t>StandardUser</w:t>
            </w:r>
          </w:p>
        </w:tc>
        <w:tc>
          <w:tcPr>
            <w:tcW w:w="7613" w:type="dxa"/>
            <w:vAlign w:val="center"/>
          </w:tcPr>
          <w:p w14:paraId="08F5DD1E" w14:textId="7551DE69" w:rsidR="004201FC" w:rsidRPr="004201FC" w:rsidRDefault="00DF3820" w:rsidP="00365A3F">
            <w:pPr>
              <w:pStyle w:val="Nessunaspaziatura"/>
              <w:jc w:val="both"/>
              <w:rPr>
                <w:lang w:val="en-GB"/>
              </w:rPr>
            </w:pPr>
            <w:r>
              <w:rPr>
                <w:lang w:val="en-GB"/>
              </w:rPr>
              <w:t>A user with no special privileges within the application, wh</w:t>
            </w:r>
            <w:r w:rsidR="001A1F58">
              <w:rPr>
                <w:lang w:val="en-GB"/>
              </w:rPr>
              <w:t xml:space="preserve">o </w:t>
            </w:r>
            <w:r>
              <w:rPr>
                <w:lang w:val="en-GB"/>
              </w:rPr>
              <w:t xml:space="preserve">is </w:t>
            </w:r>
            <w:r w:rsidR="001A1F58">
              <w:rPr>
                <w:lang w:val="en-GB"/>
              </w:rPr>
              <w:t xml:space="preserve">nevertheless </w:t>
            </w:r>
            <w:r>
              <w:rPr>
                <w:lang w:val="en-GB"/>
              </w:rPr>
              <w:t>allowed to interact with most of its functionalities</w:t>
            </w:r>
          </w:p>
        </w:tc>
      </w:tr>
      <w:tr w:rsidR="004201FC" w:rsidRPr="0099157E" w14:paraId="775CC1AC" w14:textId="77777777" w:rsidTr="002A2BB5">
        <w:trPr>
          <w:trHeight w:val="510"/>
        </w:trPr>
        <w:tc>
          <w:tcPr>
            <w:tcW w:w="1980" w:type="dxa"/>
            <w:vAlign w:val="center"/>
          </w:tcPr>
          <w:p w14:paraId="6C0B79CA" w14:textId="0024B873" w:rsidR="004201FC" w:rsidRPr="00365A3F" w:rsidRDefault="00DF3820" w:rsidP="002A2BB5">
            <w:pPr>
              <w:pStyle w:val="Nessunaspaziatura"/>
              <w:jc w:val="center"/>
              <w:rPr>
                <w:sz w:val="23"/>
                <w:szCs w:val="23"/>
              </w:rPr>
            </w:pPr>
            <w:r>
              <w:rPr>
                <w:sz w:val="23"/>
                <w:szCs w:val="23"/>
              </w:rPr>
              <w:t>Analyst</w:t>
            </w:r>
          </w:p>
        </w:tc>
        <w:tc>
          <w:tcPr>
            <w:tcW w:w="7613" w:type="dxa"/>
            <w:vAlign w:val="center"/>
          </w:tcPr>
          <w:p w14:paraId="0F4C260F" w14:textId="60CE68A4" w:rsidR="004201FC" w:rsidRPr="004201FC" w:rsidRDefault="00DF3820" w:rsidP="00365A3F">
            <w:pPr>
              <w:pStyle w:val="Nessunaspaziatura"/>
              <w:jc w:val="both"/>
              <w:rPr>
                <w:lang w:val="en-GB"/>
              </w:rPr>
            </w:pPr>
            <w:r>
              <w:rPr>
                <w:lang w:val="en-GB"/>
              </w:rPr>
              <w:t xml:space="preserve">A special user who </w:t>
            </w:r>
            <w:proofErr w:type="gramStart"/>
            <w:r>
              <w:rPr>
                <w:lang w:val="en-GB"/>
              </w:rPr>
              <w:t>is allowed to</w:t>
            </w:r>
            <w:proofErr w:type="gramEnd"/>
            <w:r>
              <w:rPr>
                <w:lang w:val="en-GB"/>
              </w:rPr>
              <w:t xml:space="preserve"> perform advanced queries on the users’ and games’ dataset</w:t>
            </w:r>
            <w:r w:rsidR="001A1F58">
              <w:rPr>
                <w:lang w:val="en-GB"/>
              </w:rPr>
              <w:t>s</w:t>
            </w:r>
            <w:r>
              <w:rPr>
                <w:lang w:val="en-GB"/>
              </w:rPr>
              <w:t>, whose results will be presented as statistics</w:t>
            </w:r>
          </w:p>
        </w:tc>
      </w:tr>
      <w:tr w:rsidR="004201FC" w:rsidRPr="0099157E" w14:paraId="62084A41"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3C7ED47A" w14:textId="4EDE602D" w:rsidR="004201FC" w:rsidRPr="00365A3F" w:rsidRDefault="00DF3820" w:rsidP="002A2BB5">
            <w:pPr>
              <w:pStyle w:val="Nessunaspaziatura"/>
              <w:jc w:val="center"/>
              <w:rPr>
                <w:sz w:val="23"/>
                <w:szCs w:val="23"/>
              </w:rPr>
            </w:pPr>
            <w:r>
              <w:rPr>
                <w:sz w:val="23"/>
                <w:szCs w:val="23"/>
              </w:rPr>
              <w:t>Administrator</w:t>
            </w:r>
          </w:p>
        </w:tc>
        <w:tc>
          <w:tcPr>
            <w:tcW w:w="7613" w:type="dxa"/>
            <w:vAlign w:val="center"/>
          </w:tcPr>
          <w:p w14:paraId="68AA22DC" w14:textId="0F0C1E5E" w:rsidR="004201FC" w:rsidRPr="004201FC" w:rsidRDefault="00DF3820" w:rsidP="00365A3F">
            <w:pPr>
              <w:pStyle w:val="Nessunaspaziatura"/>
              <w:jc w:val="both"/>
              <w:rPr>
                <w:lang w:val="en-GB"/>
              </w:rPr>
            </w:pPr>
            <w:r>
              <w:rPr>
                <w:lang w:val="en-GB"/>
              </w:rPr>
              <w:t xml:space="preserve">A super user who </w:t>
            </w:r>
            <w:proofErr w:type="gramStart"/>
            <w:r>
              <w:rPr>
                <w:lang w:val="en-GB"/>
              </w:rPr>
              <w:t>is allowed to</w:t>
            </w:r>
            <w:proofErr w:type="gramEnd"/>
            <w:r>
              <w:rPr>
                <w:lang w:val="en-GB"/>
              </w:rPr>
              <w:t xml:space="preserve"> perform every operation in the application</w:t>
            </w:r>
          </w:p>
        </w:tc>
      </w:tr>
      <w:tr w:rsidR="004201FC" w:rsidRPr="0099157E" w14:paraId="1692F0F0" w14:textId="77777777" w:rsidTr="002A2BB5">
        <w:trPr>
          <w:trHeight w:val="510"/>
        </w:trPr>
        <w:tc>
          <w:tcPr>
            <w:tcW w:w="1980" w:type="dxa"/>
            <w:vAlign w:val="center"/>
          </w:tcPr>
          <w:p w14:paraId="731594E0" w14:textId="2764B420" w:rsidR="004201FC" w:rsidRPr="00365A3F" w:rsidRDefault="00DF3820" w:rsidP="002A2BB5">
            <w:pPr>
              <w:pStyle w:val="Nessunaspaziatura"/>
              <w:jc w:val="center"/>
              <w:rPr>
                <w:sz w:val="23"/>
                <w:szCs w:val="23"/>
              </w:rPr>
            </w:pPr>
            <w:r>
              <w:rPr>
                <w:sz w:val="23"/>
                <w:szCs w:val="23"/>
              </w:rPr>
              <w:t>Game</w:t>
            </w:r>
          </w:p>
        </w:tc>
        <w:tc>
          <w:tcPr>
            <w:tcW w:w="7613" w:type="dxa"/>
            <w:vAlign w:val="center"/>
          </w:tcPr>
          <w:p w14:paraId="1DFD397B" w14:textId="35B66A43" w:rsidR="004201FC" w:rsidRPr="00724307" w:rsidRDefault="00724307" w:rsidP="00365A3F">
            <w:pPr>
              <w:pStyle w:val="Nessunaspaziatura"/>
              <w:jc w:val="both"/>
              <w:rPr>
                <w:lang w:val="en-GB"/>
              </w:rPr>
            </w:pPr>
            <w:r w:rsidRPr="00724307">
              <w:rPr>
                <w:lang w:val="en-GB"/>
              </w:rPr>
              <w:t xml:space="preserve">A videogame whose information </w:t>
            </w:r>
            <w:r w:rsidR="001A1F58">
              <w:rPr>
                <w:lang w:val="en-GB"/>
              </w:rPr>
              <w:t>is</w:t>
            </w:r>
            <w:r>
              <w:rPr>
                <w:lang w:val="en-GB"/>
              </w:rPr>
              <w:t xml:space="preserve"> offered by the application</w:t>
            </w:r>
          </w:p>
        </w:tc>
      </w:tr>
      <w:tr w:rsidR="004201FC" w:rsidRPr="0099157E" w14:paraId="307A3D27"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1E31E515" w14:textId="6F7CA6C9" w:rsidR="004201FC" w:rsidRPr="00365A3F" w:rsidRDefault="00BD2CF8" w:rsidP="002A2BB5">
            <w:pPr>
              <w:pStyle w:val="Nessunaspaziatura"/>
              <w:jc w:val="center"/>
              <w:rPr>
                <w:sz w:val="23"/>
                <w:szCs w:val="23"/>
              </w:rPr>
            </w:pPr>
            <w:r>
              <w:rPr>
                <w:sz w:val="23"/>
                <w:szCs w:val="23"/>
              </w:rPr>
              <w:t>Vote</w:t>
            </w:r>
          </w:p>
        </w:tc>
        <w:tc>
          <w:tcPr>
            <w:tcW w:w="7613" w:type="dxa"/>
            <w:vAlign w:val="center"/>
          </w:tcPr>
          <w:p w14:paraId="7B2E0B73" w14:textId="3217638F" w:rsidR="004201FC" w:rsidRPr="004201FC" w:rsidRDefault="00BD2CF8" w:rsidP="00365A3F">
            <w:pPr>
              <w:pStyle w:val="Nessunaspaziatura"/>
              <w:jc w:val="both"/>
              <w:rPr>
                <w:lang w:val="en-GB"/>
              </w:rPr>
            </w:pPr>
            <w:r>
              <w:rPr>
                <w:lang w:val="en-GB"/>
              </w:rPr>
              <w:t xml:space="preserve">A user’s evaluation of a game </w:t>
            </w:r>
          </w:p>
        </w:tc>
      </w:tr>
      <w:tr w:rsidR="004201FC" w:rsidRPr="0099157E" w14:paraId="072A9063" w14:textId="77777777" w:rsidTr="002A2BB5">
        <w:trPr>
          <w:trHeight w:val="510"/>
        </w:trPr>
        <w:tc>
          <w:tcPr>
            <w:tcW w:w="1980" w:type="dxa"/>
            <w:vAlign w:val="center"/>
          </w:tcPr>
          <w:p w14:paraId="5C88DD1B" w14:textId="5CF09BAC" w:rsidR="004201FC" w:rsidRPr="00365A3F" w:rsidRDefault="00BD2CF8" w:rsidP="002A2BB5">
            <w:pPr>
              <w:pStyle w:val="Nessunaspaziatura"/>
              <w:jc w:val="center"/>
              <w:rPr>
                <w:sz w:val="23"/>
                <w:szCs w:val="23"/>
              </w:rPr>
            </w:pPr>
            <w:r>
              <w:rPr>
                <w:sz w:val="23"/>
                <w:szCs w:val="23"/>
              </w:rPr>
              <w:t>Release</w:t>
            </w:r>
          </w:p>
        </w:tc>
        <w:tc>
          <w:tcPr>
            <w:tcW w:w="7613" w:type="dxa"/>
            <w:vAlign w:val="center"/>
          </w:tcPr>
          <w:p w14:paraId="099729C8" w14:textId="7932AF13" w:rsidR="004201FC" w:rsidRPr="004201FC" w:rsidRDefault="00BD2CF8" w:rsidP="00365A3F">
            <w:pPr>
              <w:pStyle w:val="Nessunaspaziatura"/>
              <w:jc w:val="both"/>
              <w:rPr>
                <w:lang w:val="en-GB"/>
              </w:rPr>
            </w:pPr>
            <w:r>
              <w:rPr>
                <w:lang w:val="en-GB"/>
              </w:rPr>
              <w:t xml:space="preserve">A release of a </w:t>
            </w:r>
            <w:proofErr w:type="gramStart"/>
            <w:r>
              <w:rPr>
                <w:lang w:val="en-GB"/>
              </w:rPr>
              <w:t>particular game</w:t>
            </w:r>
            <w:proofErr w:type="gramEnd"/>
            <w:r>
              <w:rPr>
                <w:lang w:val="en-GB"/>
              </w:rPr>
              <w:t xml:space="preserve"> for a specific platform</w:t>
            </w:r>
          </w:p>
        </w:tc>
      </w:tr>
      <w:tr w:rsidR="004201FC" w:rsidRPr="0099157E" w14:paraId="3CBCCC0B"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2D6DD763" w14:textId="4B9675B1" w:rsidR="004201FC" w:rsidRPr="00365A3F" w:rsidRDefault="00BD2CF8" w:rsidP="002A2BB5">
            <w:pPr>
              <w:pStyle w:val="Nessunaspaziatura"/>
              <w:jc w:val="center"/>
              <w:rPr>
                <w:sz w:val="23"/>
                <w:szCs w:val="23"/>
              </w:rPr>
            </w:pPr>
            <w:r>
              <w:rPr>
                <w:sz w:val="23"/>
                <w:szCs w:val="23"/>
              </w:rPr>
              <w:t>Multimedia</w:t>
            </w:r>
          </w:p>
        </w:tc>
        <w:tc>
          <w:tcPr>
            <w:tcW w:w="7613" w:type="dxa"/>
            <w:vAlign w:val="center"/>
          </w:tcPr>
          <w:p w14:paraId="69ECCE8C" w14:textId="144C2332" w:rsidR="004201FC" w:rsidRPr="00267F3F" w:rsidRDefault="00BD2CF8" w:rsidP="00365A3F">
            <w:pPr>
              <w:pStyle w:val="Nessunaspaziatura"/>
              <w:jc w:val="both"/>
              <w:rPr>
                <w:lang w:val="en-GB"/>
              </w:rPr>
            </w:pPr>
            <w:r>
              <w:rPr>
                <w:lang w:val="en-GB"/>
              </w:rPr>
              <w:t xml:space="preserve">A multimedia content related to a </w:t>
            </w:r>
            <w:proofErr w:type="gramStart"/>
            <w:r>
              <w:rPr>
                <w:lang w:val="en-GB"/>
              </w:rPr>
              <w:t>particular game</w:t>
            </w:r>
            <w:proofErr w:type="gramEnd"/>
            <w:r>
              <w:rPr>
                <w:lang w:val="en-GB"/>
              </w:rPr>
              <w:t>, which may consist in an image or a video clip</w:t>
            </w:r>
          </w:p>
        </w:tc>
      </w:tr>
      <w:tr w:rsidR="004201FC" w:rsidRPr="0099157E" w14:paraId="1E1E7D9D" w14:textId="77777777" w:rsidTr="002A2BB5">
        <w:trPr>
          <w:trHeight w:val="510"/>
        </w:trPr>
        <w:tc>
          <w:tcPr>
            <w:tcW w:w="1980" w:type="dxa"/>
            <w:vAlign w:val="center"/>
          </w:tcPr>
          <w:p w14:paraId="66BEE1A9" w14:textId="63C52ACE" w:rsidR="004201FC" w:rsidRPr="00365A3F" w:rsidRDefault="00BD2CF8" w:rsidP="002A2BB5">
            <w:pPr>
              <w:pStyle w:val="Nessunaspaziatura"/>
              <w:jc w:val="center"/>
              <w:rPr>
                <w:sz w:val="23"/>
                <w:szCs w:val="23"/>
              </w:rPr>
            </w:pPr>
            <w:r>
              <w:rPr>
                <w:sz w:val="23"/>
                <w:szCs w:val="23"/>
              </w:rPr>
              <w:t>Image</w:t>
            </w:r>
          </w:p>
        </w:tc>
        <w:tc>
          <w:tcPr>
            <w:tcW w:w="7613" w:type="dxa"/>
            <w:vAlign w:val="center"/>
          </w:tcPr>
          <w:p w14:paraId="43E40848" w14:textId="33908B0D" w:rsidR="004201FC" w:rsidRPr="00267F3F" w:rsidRDefault="00BD2CF8" w:rsidP="00365A3F">
            <w:pPr>
              <w:pStyle w:val="Nessunaspaziatura"/>
              <w:jc w:val="both"/>
              <w:rPr>
                <w:lang w:val="en-GB"/>
              </w:rPr>
            </w:pPr>
            <w:r>
              <w:rPr>
                <w:lang w:val="en-GB"/>
              </w:rPr>
              <w:t xml:space="preserve">An image related to a </w:t>
            </w:r>
            <w:proofErr w:type="gramStart"/>
            <w:r>
              <w:rPr>
                <w:lang w:val="en-GB"/>
              </w:rPr>
              <w:t>particular game</w:t>
            </w:r>
            <w:proofErr w:type="gramEnd"/>
          </w:p>
        </w:tc>
      </w:tr>
      <w:tr w:rsidR="004201FC" w:rsidRPr="0099157E" w14:paraId="0D45D331"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4534B0FC" w14:textId="7322E6FC" w:rsidR="004201FC" w:rsidRPr="00365A3F" w:rsidRDefault="00BD2CF8" w:rsidP="002A2BB5">
            <w:pPr>
              <w:pStyle w:val="Nessunaspaziatura"/>
              <w:jc w:val="center"/>
              <w:rPr>
                <w:sz w:val="23"/>
                <w:szCs w:val="23"/>
              </w:rPr>
            </w:pPr>
            <w:r>
              <w:rPr>
                <w:sz w:val="23"/>
                <w:szCs w:val="23"/>
              </w:rPr>
              <w:t>Video</w:t>
            </w:r>
          </w:p>
        </w:tc>
        <w:tc>
          <w:tcPr>
            <w:tcW w:w="7613" w:type="dxa"/>
            <w:vAlign w:val="center"/>
          </w:tcPr>
          <w:p w14:paraId="1176952E" w14:textId="0AD53A41" w:rsidR="004201FC" w:rsidRPr="00267F3F" w:rsidRDefault="00BD2CF8" w:rsidP="00365A3F">
            <w:pPr>
              <w:pStyle w:val="Nessunaspaziatura"/>
              <w:jc w:val="both"/>
              <w:rPr>
                <w:lang w:val="en-GB"/>
              </w:rPr>
            </w:pPr>
            <w:r>
              <w:rPr>
                <w:lang w:val="en-GB"/>
              </w:rPr>
              <w:t xml:space="preserve">A video clip related to a </w:t>
            </w:r>
            <w:proofErr w:type="gramStart"/>
            <w:r>
              <w:rPr>
                <w:lang w:val="en-GB"/>
              </w:rPr>
              <w:t>particular game</w:t>
            </w:r>
            <w:proofErr w:type="gramEnd"/>
            <w:r w:rsidR="00C11D2A">
              <w:rPr>
                <w:lang w:val="en-GB"/>
              </w:rPr>
              <w:t xml:space="preserve"> </w:t>
            </w:r>
          </w:p>
        </w:tc>
      </w:tr>
      <w:tr w:rsidR="004201FC" w:rsidRPr="0099157E" w14:paraId="1C6EE1E0" w14:textId="77777777" w:rsidTr="002A2BB5">
        <w:trPr>
          <w:trHeight w:val="510"/>
        </w:trPr>
        <w:tc>
          <w:tcPr>
            <w:tcW w:w="1980" w:type="dxa"/>
            <w:vAlign w:val="center"/>
          </w:tcPr>
          <w:p w14:paraId="5DB27A12" w14:textId="7BD5C3D5" w:rsidR="004201FC" w:rsidRPr="00365A3F" w:rsidRDefault="00BD2CF8" w:rsidP="002A2BB5">
            <w:pPr>
              <w:pStyle w:val="Nessunaspaziatura"/>
              <w:jc w:val="center"/>
              <w:rPr>
                <w:sz w:val="23"/>
                <w:szCs w:val="23"/>
              </w:rPr>
            </w:pPr>
            <w:r>
              <w:rPr>
                <w:sz w:val="23"/>
                <w:szCs w:val="23"/>
              </w:rPr>
              <w:t>Store</w:t>
            </w:r>
          </w:p>
        </w:tc>
        <w:tc>
          <w:tcPr>
            <w:tcW w:w="7613" w:type="dxa"/>
            <w:vAlign w:val="center"/>
          </w:tcPr>
          <w:p w14:paraId="2301F05D" w14:textId="0D621B9A" w:rsidR="004201FC" w:rsidRPr="00267F3F" w:rsidRDefault="00BD2CF8" w:rsidP="00365A3F">
            <w:pPr>
              <w:pStyle w:val="Nessunaspaziatura"/>
              <w:jc w:val="both"/>
              <w:rPr>
                <w:lang w:val="en-GB"/>
              </w:rPr>
            </w:pPr>
            <w:r>
              <w:rPr>
                <w:lang w:val="en-GB"/>
              </w:rPr>
              <w:t>An affiliated digital store where users can purchase games</w:t>
            </w:r>
          </w:p>
        </w:tc>
      </w:tr>
      <w:tr w:rsidR="00BD2CF8" w:rsidRPr="0099157E" w14:paraId="7A891EB0"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09B883B5" w14:textId="45E820EE" w:rsidR="00BD2CF8" w:rsidRPr="00365A3F" w:rsidRDefault="00BD2CF8" w:rsidP="00E418CA">
            <w:pPr>
              <w:pStyle w:val="Nessunaspaziatura"/>
              <w:jc w:val="center"/>
              <w:rPr>
                <w:sz w:val="23"/>
                <w:szCs w:val="23"/>
              </w:rPr>
            </w:pPr>
            <w:r>
              <w:rPr>
                <w:sz w:val="23"/>
                <w:szCs w:val="23"/>
              </w:rPr>
              <w:t>Sale</w:t>
            </w:r>
          </w:p>
        </w:tc>
        <w:tc>
          <w:tcPr>
            <w:tcW w:w="7613" w:type="dxa"/>
            <w:vAlign w:val="center"/>
          </w:tcPr>
          <w:p w14:paraId="06A1716D" w14:textId="6F045988" w:rsidR="00BD2CF8" w:rsidRPr="00267F3F" w:rsidRDefault="00BD2CF8" w:rsidP="00E418CA">
            <w:pPr>
              <w:pStyle w:val="Nessunaspaziatura"/>
              <w:jc w:val="both"/>
              <w:rPr>
                <w:lang w:val="en-GB"/>
              </w:rPr>
            </w:pPr>
            <w:r>
              <w:rPr>
                <w:lang w:val="en-GB"/>
              </w:rPr>
              <w:t xml:space="preserve">A sale </w:t>
            </w:r>
            <w:proofErr w:type="gramStart"/>
            <w:r>
              <w:rPr>
                <w:lang w:val="en-GB"/>
              </w:rPr>
              <w:t>offer</w:t>
            </w:r>
            <w:proofErr w:type="gramEnd"/>
            <w:r>
              <w:rPr>
                <w:lang w:val="en-GB"/>
              </w:rPr>
              <w:t xml:space="preserve"> of a particular </w:t>
            </w:r>
            <w:r w:rsidR="006D3AC0">
              <w:rPr>
                <w:lang w:val="en-GB"/>
              </w:rPr>
              <w:t>g</w:t>
            </w:r>
            <w:r>
              <w:rPr>
                <w:lang w:val="en-GB"/>
              </w:rPr>
              <w:t xml:space="preserve">ame in a specific </w:t>
            </w:r>
            <w:r w:rsidR="006D3AC0">
              <w:rPr>
                <w:lang w:val="en-GB"/>
              </w:rPr>
              <w:t>s</w:t>
            </w:r>
            <w:r>
              <w:rPr>
                <w:lang w:val="en-GB"/>
              </w:rPr>
              <w:t>tore</w:t>
            </w:r>
          </w:p>
        </w:tc>
      </w:tr>
    </w:tbl>
    <w:p w14:paraId="1E669C0E" w14:textId="617D9688" w:rsidR="00A67009" w:rsidRDefault="00A67009" w:rsidP="00E120A4">
      <w:pPr>
        <w:rPr>
          <w:lang w:val="en-GB"/>
        </w:rPr>
      </w:pPr>
    </w:p>
    <w:p w14:paraId="06803369" w14:textId="3868A246" w:rsidR="00365A3F" w:rsidRPr="0050778C" w:rsidRDefault="00365A3F" w:rsidP="00365A3F">
      <w:pPr>
        <w:pStyle w:val="Sommario2"/>
      </w:pPr>
      <w:bookmarkStart w:id="10" w:name="_Toc30345193"/>
      <w:r>
        <w:t>Classes Attributes</w:t>
      </w:r>
      <w:bookmarkEnd w:id="10"/>
    </w:p>
    <w:tbl>
      <w:tblPr>
        <w:tblStyle w:val="Tabellagriglia4-colore1"/>
        <w:tblW w:w="9634" w:type="dxa"/>
        <w:tblLook w:val="0420" w:firstRow="1" w:lastRow="0" w:firstColumn="0" w:lastColumn="0" w:noHBand="0" w:noVBand="1"/>
      </w:tblPr>
      <w:tblGrid>
        <w:gridCol w:w="2075"/>
        <w:gridCol w:w="1329"/>
        <w:gridCol w:w="6230"/>
      </w:tblGrid>
      <w:tr w:rsidR="002A2BB5" w14:paraId="20CFA890" w14:textId="77777777" w:rsidTr="00BD2CF8">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331752C9" w14:textId="0A3A9BBE" w:rsidR="002A2BB5" w:rsidRPr="00413E25" w:rsidRDefault="00BD2CF8" w:rsidP="002A2BB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StandardUser</w:t>
            </w:r>
          </w:p>
        </w:tc>
      </w:tr>
      <w:tr w:rsidR="002A2BB5" w14:paraId="3029F2BA" w14:textId="77777777" w:rsidTr="00BD2CF8">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7AC2ACF" w14:textId="358F48E2" w:rsidR="00646C9A" w:rsidRDefault="00646C9A" w:rsidP="00646C9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598250FC" w14:textId="65D97F04" w:rsidR="00646C9A" w:rsidRPr="00AB29E3" w:rsidRDefault="002A2BB5" w:rsidP="00646C9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7769C7FB" w14:textId="77777777" w:rsidR="00646C9A" w:rsidRPr="00AB29E3" w:rsidRDefault="00646C9A" w:rsidP="00646C9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2A2BB5" w:rsidRPr="0099157E" w14:paraId="678EC367" w14:textId="77777777" w:rsidTr="00BD2CF8">
        <w:trPr>
          <w:trHeight w:val="510"/>
        </w:trPr>
        <w:tc>
          <w:tcPr>
            <w:tcW w:w="2078" w:type="dxa"/>
            <w:vAlign w:val="center"/>
          </w:tcPr>
          <w:p w14:paraId="57394518" w14:textId="3014A604" w:rsidR="002A2BB5" w:rsidRPr="00365A3F" w:rsidRDefault="002A2BB5" w:rsidP="002A2BB5">
            <w:pPr>
              <w:pStyle w:val="Nessunaspaziatura"/>
              <w:jc w:val="center"/>
              <w:rPr>
                <w:sz w:val="23"/>
                <w:szCs w:val="23"/>
                <w:lang w:val="en-GB"/>
              </w:rPr>
            </w:pPr>
            <w:r>
              <w:rPr>
                <w:sz w:val="23"/>
                <w:szCs w:val="23"/>
                <w:lang w:val="en-GB"/>
              </w:rPr>
              <w:t>username</w:t>
            </w:r>
          </w:p>
        </w:tc>
        <w:tc>
          <w:tcPr>
            <w:tcW w:w="1292" w:type="dxa"/>
            <w:vAlign w:val="center"/>
          </w:tcPr>
          <w:p w14:paraId="54519DDD" w14:textId="3E99DD8C" w:rsidR="002A2BB5" w:rsidRPr="00365A3F" w:rsidRDefault="002A2BB5" w:rsidP="002A2BB5">
            <w:pPr>
              <w:pStyle w:val="Nessunaspaziatura"/>
              <w:jc w:val="center"/>
              <w:rPr>
                <w:sz w:val="23"/>
                <w:szCs w:val="23"/>
                <w:lang w:val="en-GB"/>
              </w:rPr>
            </w:pPr>
            <w:r>
              <w:rPr>
                <w:sz w:val="23"/>
                <w:szCs w:val="23"/>
                <w:lang w:val="en-GB"/>
              </w:rPr>
              <w:t>String</w:t>
            </w:r>
          </w:p>
        </w:tc>
        <w:tc>
          <w:tcPr>
            <w:tcW w:w="6264" w:type="dxa"/>
            <w:vAlign w:val="center"/>
          </w:tcPr>
          <w:p w14:paraId="5A220E63" w14:textId="72A6644C" w:rsidR="002A2BB5" w:rsidRPr="00264B05" w:rsidRDefault="00C11D2A" w:rsidP="002A2BB5">
            <w:pPr>
              <w:pStyle w:val="Nessunaspaziatura"/>
              <w:jc w:val="both"/>
              <w:rPr>
                <w:lang w:val="en-GB"/>
              </w:rPr>
            </w:pPr>
            <w:r>
              <w:rPr>
                <w:lang w:val="en-GB"/>
              </w:rPr>
              <w:t xml:space="preserve">A unique string identifying </w:t>
            </w:r>
            <w:r w:rsidR="006D3AC0">
              <w:rPr>
                <w:lang w:val="en-GB"/>
              </w:rPr>
              <w:t>the</w:t>
            </w:r>
            <w:r>
              <w:rPr>
                <w:lang w:val="en-GB"/>
              </w:rPr>
              <w:t xml:space="preserve"> user, which is also used by them to access the application</w:t>
            </w:r>
          </w:p>
        </w:tc>
      </w:tr>
      <w:tr w:rsidR="00BD2CF8" w:rsidRPr="0099157E" w14:paraId="38BE7104"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6F74B48A" w14:textId="77777777" w:rsidR="00BD2CF8" w:rsidRPr="00365A3F" w:rsidRDefault="00BD2CF8" w:rsidP="00E418CA">
            <w:pPr>
              <w:pStyle w:val="Nessunaspaziatura"/>
              <w:jc w:val="center"/>
              <w:rPr>
                <w:sz w:val="23"/>
                <w:szCs w:val="23"/>
                <w:lang w:val="en-GB"/>
              </w:rPr>
            </w:pPr>
            <w:r w:rsidRPr="00365A3F">
              <w:rPr>
                <w:sz w:val="23"/>
                <w:szCs w:val="23"/>
                <w:lang w:val="en-GB"/>
              </w:rPr>
              <w:t>password</w:t>
            </w:r>
          </w:p>
        </w:tc>
        <w:tc>
          <w:tcPr>
            <w:tcW w:w="1292" w:type="dxa"/>
            <w:vAlign w:val="center"/>
          </w:tcPr>
          <w:p w14:paraId="6B3EF676"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6981EF19" w14:textId="3FFBA7FB" w:rsidR="00BD2CF8" w:rsidRPr="00264B05" w:rsidRDefault="00BD2CF8" w:rsidP="00E418CA">
            <w:pPr>
              <w:pStyle w:val="Nessunaspaziatura"/>
              <w:jc w:val="both"/>
              <w:rPr>
                <w:lang w:val="en-GB"/>
              </w:rPr>
            </w:pPr>
            <w:r>
              <w:rPr>
                <w:lang w:val="en-GB"/>
              </w:rPr>
              <w:t xml:space="preserve">The password required for </w:t>
            </w:r>
            <w:r w:rsidR="006D3AC0">
              <w:rPr>
                <w:lang w:val="en-GB"/>
              </w:rPr>
              <w:t>the</w:t>
            </w:r>
            <w:r>
              <w:rPr>
                <w:lang w:val="en-GB"/>
              </w:rPr>
              <w:t xml:space="preserve"> user to access the application</w:t>
            </w:r>
          </w:p>
        </w:tc>
      </w:tr>
      <w:tr w:rsidR="002A2BB5" w:rsidRPr="0099157E" w14:paraId="2DC00236" w14:textId="77777777" w:rsidTr="00BD2CF8">
        <w:trPr>
          <w:trHeight w:val="510"/>
        </w:trPr>
        <w:tc>
          <w:tcPr>
            <w:tcW w:w="2078" w:type="dxa"/>
            <w:vAlign w:val="center"/>
          </w:tcPr>
          <w:p w14:paraId="2F25CCD9" w14:textId="11ABEA3E" w:rsidR="002A2BB5" w:rsidRPr="00365A3F" w:rsidRDefault="00BD2CF8" w:rsidP="002A2BB5">
            <w:pPr>
              <w:pStyle w:val="Nessunaspaziatura"/>
              <w:jc w:val="center"/>
              <w:rPr>
                <w:sz w:val="23"/>
                <w:szCs w:val="23"/>
                <w:lang w:val="en-GB"/>
              </w:rPr>
            </w:pPr>
            <w:r>
              <w:rPr>
                <w:sz w:val="23"/>
                <w:szCs w:val="23"/>
                <w:lang w:val="en-GB"/>
              </w:rPr>
              <w:t>joinDate</w:t>
            </w:r>
          </w:p>
        </w:tc>
        <w:tc>
          <w:tcPr>
            <w:tcW w:w="1292" w:type="dxa"/>
            <w:vAlign w:val="center"/>
          </w:tcPr>
          <w:p w14:paraId="6AEB45A5" w14:textId="11350F20" w:rsidR="002A2BB5" w:rsidRPr="00365A3F" w:rsidRDefault="00BD2CF8" w:rsidP="002A2BB5">
            <w:pPr>
              <w:pStyle w:val="Nessunaspaziatura"/>
              <w:jc w:val="center"/>
              <w:rPr>
                <w:sz w:val="23"/>
                <w:szCs w:val="23"/>
                <w:lang w:val="en-GB"/>
              </w:rPr>
            </w:pPr>
            <w:r>
              <w:rPr>
                <w:sz w:val="23"/>
                <w:szCs w:val="23"/>
                <w:lang w:val="en-GB"/>
              </w:rPr>
              <w:t>Timestamp</w:t>
            </w:r>
          </w:p>
        </w:tc>
        <w:tc>
          <w:tcPr>
            <w:tcW w:w="6264" w:type="dxa"/>
            <w:vAlign w:val="center"/>
          </w:tcPr>
          <w:p w14:paraId="5EDBB51D" w14:textId="78541429" w:rsidR="002A2BB5" w:rsidRPr="00264B05" w:rsidRDefault="00BD2CF8" w:rsidP="002A2BB5">
            <w:pPr>
              <w:pStyle w:val="Nessunaspaziatura"/>
              <w:jc w:val="both"/>
              <w:rPr>
                <w:lang w:val="en-GB"/>
              </w:rPr>
            </w:pPr>
            <w:r>
              <w:rPr>
                <w:lang w:val="en-GB"/>
              </w:rPr>
              <w:t>The date and time the user registered within the application</w:t>
            </w:r>
          </w:p>
        </w:tc>
      </w:tr>
      <w:tr w:rsidR="002A2BB5" w:rsidRPr="0099157E" w14:paraId="5636049F"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430E154E" w14:textId="3342B3E1" w:rsidR="002A2BB5" w:rsidRPr="00365A3F" w:rsidRDefault="00BD2CF8" w:rsidP="002A2BB5">
            <w:pPr>
              <w:pStyle w:val="Nessunaspaziatura"/>
              <w:jc w:val="center"/>
              <w:rPr>
                <w:sz w:val="23"/>
                <w:szCs w:val="23"/>
                <w:lang w:val="en-GB"/>
              </w:rPr>
            </w:pPr>
            <w:r>
              <w:rPr>
                <w:sz w:val="23"/>
                <w:szCs w:val="23"/>
                <w:lang w:val="en-GB"/>
              </w:rPr>
              <w:t>firstName</w:t>
            </w:r>
          </w:p>
        </w:tc>
        <w:tc>
          <w:tcPr>
            <w:tcW w:w="1292" w:type="dxa"/>
            <w:vAlign w:val="center"/>
          </w:tcPr>
          <w:p w14:paraId="3A21A1F1" w14:textId="0A6749ED" w:rsidR="002A2BB5" w:rsidRPr="00365A3F" w:rsidRDefault="002A2BB5" w:rsidP="002A2BB5">
            <w:pPr>
              <w:pStyle w:val="Nessunaspaziatura"/>
              <w:jc w:val="center"/>
              <w:rPr>
                <w:sz w:val="23"/>
                <w:szCs w:val="23"/>
                <w:lang w:val="en-GB"/>
              </w:rPr>
            </w:pPr>
            <w:r>
              <w:rPr>
                <w:sz w:val="23"/>
                <w:szCs w:val="23"/>
                <w:lang w:val="en-GB"/>
              </w:rPr>
              <w:t>String</w:t>
            </w:r>
          </w:p>
        </w:tc>
        <w:tc>
          <w:tcPr>
            <w:tcW w:w="6264" w:type="dxa"/>
            <w:vAlign w:val="center"/>
          </w:tcPr>
          <w:p w14:paraId="374E699A" w14:textId="06CA06E4" w:rsidR="002A2BB5" w:rsidRPr="00264B05" w:rsidRDefault="002A2BB5" w:rsidP="002A2BB5">
            <w:pPr>
              <w:pStyle w:val="Nessunaspaziatura"/>
              <w:jc w:val="both"/>
              <w:rPr>
                <w:lang w:val="en-GB"/>
              </w:rPr>
            </w:pPr>
            <w:r>
              <w:rPr>
                <w:lang w:val="en-GB"/>
              </w:rPr>
              <w:t xml:space="preserve">The </w:t>
            </w:r>
            <w:r w:rsidR="00442C75">
              <w:rPr>
                <w:lang w:val="en-GB"/>
              </w:rPr>
              <w:t xml:space="preserve">user’s </w:t>
            </w:r>
            <w:r w:rsidR="00BD2CF8">
              <w:rPr>
                <w:lang w:val="en-GB"/>
              </w:rPr>
              <w:t>first name (optional)</w:t>
            </w:r>
          </w:p>
        </w:tc>
      </w:tr>
      <w:tr w:rsidR="00BD2CF8" w:rsidRPr="0099157E" w14:paraId="32617F05" w14:textId="77777777" w:rsidTr="00E418CA">
        <w:trPr>
          <w:trHeight w:val="510"/>
        </w:trPr>
        <w:tc>
          <w:tcPr>
            <w:tcW w:w="2078" w:type="dxa"/>
            <w:vAlign w:val="center"/>
          </w:tcPr>
          <w:p w14:paraId="677F2A73" w14:textId="11878DD4" w:rsidR="00BD2CF8" w:rsidRPr="00365A3F" w:rsidRDefault="00BD2CF8" w:rsidP="00E418CA">
            <w:pPr>
              <w:pStyle w:val="Nessunaspaziatura"/>
              <w:jc w:val="center"/>
              <w:rPr>
                <w:sz w:val="23"/>
                <w:szCs w:val="23"/>
                <w:lang w:val="en-GB"/>
              </w:rPr>
            </w:pPr>
            <w:r>
              <w:rPr>
                <w:sz w:val="23"/>
                <w:szCs w:val="23"/>
                <w:lang w:val="en-GB"/>
              </w:rPr>
              <w:t>lastName</w:t>
            </w:r>
          </w:p>
        </w:tc>
        <w:tc>
          <w:tcPr>
            <w:tcW w:w="1292" w:type="dxa"/>
            <w:vAlign w:val="center"/>
          </w:tcPr>
          <w:p w14:paraId="148C6E2C"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6A6B5324" w14:textId="6C942BAA" w:rsidR="00BD2CF8" w:rsidRPr="00264B05" w:rsidRDefault="00BD2CF8" w:rsidP="00E418CA">
            <w:pPr>
              <w:pStyle w:val="Nessunaspaziatura"/>
              <w:jc w:val="both"/>
              <w:rPr>
                <w:lang w:val="en-GB"/>
              </w:rPr>
            </w:pPr>
            <w:r>
              <w:rPr>
                <w:lang w:val="en-GB"/>
              </w:rPr>
              <w:t>The user’s last name (optional)</w:t>
            </w:r>
          </w:p>
        </w:tc>
      </w:tr>
      <w:tr w:rsidR="00BD2CF8" w:rsidRPr="00F040D0" w14:paraId="5933E52A"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6152AEB8" w14:textId="36189E5A" w:rsidR="00BD2CF8" w:rsidRPr="00365A3F" w:rsidRDefault="00BD2CF8" w:rsidP="00E418CA">
            <w:pPr>
              <w:pStyle w:val="Nessunaspaziatura"/>
              <w:jc w:val="center"/>
              <w:rPr>
                <w:sz w:val="23"/>
                <w:szCs w:val="23"/>
                <w:lang w:val="en-GB"/>
              </w:rPr>
            </w:pPr>
            <w:r>
              <w:rPr>
                <w:sz w:val="23"/>
                <w:szCs w:val="23"/>
                <w:lang w:val="en-GB"/>
              </w:rPr>
              <w:t>age</w:t>
            </w:r>
          </w:p>
        </w:tc>
        <w:tc>
          <w:tcPr>
            <w:tcW w:w="1292" w:type="dxa"/>
            <w:vAlign w:val="center"/>
          </w:tcPr>
          <w:p w14:paraId="3C05A2C2" w14:textId="2CED3D94" w:rsidR="00BD2CF8" w:rsidRPr="00365A3F" w:rsidRDefault="00BD2CF8" w:rsidP="00E418CA">
            <w:pPr>
              <w:pStyle w:val="Nessunaspaziatura"/>
              <w:jc w:val="center"/>
              <w:rPr>
                <w:sz w:val="23"/>
                <w:szCs w:val="23"/>
                <w:lang w:val="en-GB"/>
              </w:rPr>
            </w:pPr>
            <w:r>
              <w:rPr>
                <w:sz w:val="23"/>
                <w:szCs w:val="23"/>
                <w:lang w:val="en-GB"/>
              </w:rPr>
              <w:t>int</w:t>
            </w:r>
          </w:p>
        </w:tc>
        <w:tc>
          <w:tcPr>
            <w:tcW w:w="6264" w:type="dxa"/>
            <w:vAlign w:val="center"/>
          </w:tcPr>
          <w:p w14:paraId="3F41C51E" w14:textId="59185F23" w:rsidR="00BD2CF8" w:rsidRPr="00264B05" w:rsidRDefault="00BD2CF8" w:rsidP="00E418CA">
            <w:pPr>
              <w:pStyle w:val="Nessunaspaziatura"/>
              <w:jc w:val="both"/>
              <w:rPr>
                <w:lang w:val="en-GB"/>
              </w:rPr>
            </w:pPr>
            <w:r>
              <w:rPr>
                <w:lang w:val="en-GB"/>
              </w:rPr>
              <w:t>The user’s age (optional)</w:t>
            </w:r>
          </w:p>
        </w:tc>
      </w:tr>
      <w:tr w:rsidR="00BD2CF8" w:rsidRPr="00535DA3" w14:paraId="108DDB7F" w14:textId="77777777" w:rsidTr="00E418CA">
        <w:trPr>
          <w:trHeight w:val="510"/>
        </w:trPr>
        <w:tc>
          <w:tcPr>
            <w:tcW w:w="2078" w:type="dxa"/>
            <w:vAlign w:val="center"/>
          </w:tcPr>
          <w:p w14:paraId="36EB7139" w14:textId="0C682365" w:rsidR="00BD2CF8" w:rsidRPr="00365A3F" w:rsidRDefault="00BD2CF8" w:rsidP="00E418CA">
            <w:pPr>
              <w:pStyle w:val="Nessunaspaziatura"/>
              <w:jc w:val="center"/>
              <w:rPr>
                <w:sz w:val="23"/>
                <w:szCs w:val="23"/>
                <w:lang w:val="en-GB"/>
              </w:rPr>
            </w:pPr>
            <w:r>
              <w:rPr>
                <w:sz w:val="23"/>
                <w:szCs w:val="23"/>
                <w:lang w:val="en-GB"/>
              </w:rPr>
              <w:t>gender</w:t>
            </w:r>
          </w:p>
        </w:tc>
        <w:tc>
          <w:tcPr>
            <w:tcW w:w="1292" w:type="dxa"/>
            <w:vAlign w:val="center"/>
          </w:tcPr>
          <w:p w14:paraId="01635FF1"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5C6457EC" w14:textId="0DC6C2D7" w:rsidR="00BD2CF8" w:rsidRPr="00264B05" w:rsidRDefault="00BD2CF8" w:rsidP="00E418CA">
            <w:pPr>
              <w:pStyle w:val="Nessunaspaziatura"/>
              <w:jc w:val="both"/>
              <w:rPr>
                <w:lang w:val="en-GB"/>
              </w:rPr>
            </w:pPr>
            <w:r>
              <w:rPr>
                <w:lang w:val="en-GB"/>
              </w:rPr>
              <w:t>The user’s gender (optional)</w:t>
            </w:r>
          </w:p>
        </w:tc>
      </w:tr>
      <w:tr w:rsidR="00BD2CF8" w:rsidRPr="00535DA3" w14:paraId="251669A5"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2D2A3F26" w14:textId="009B263A" w:rsidR="00BD2CF8" w:rsidRPr="00365A3F" w:rsidRDefault="00BD2CF8" w:rsidP="00E418CA">
            <w:pPr>
              <w:pStyle w:val="Nessunaspaziatura"/>
              <w:jc w:val="center"/>
              <w:rPr>
                <w:sz w:val="23"/>
                <w:szCs w:val="23"/>
                <w:lang w:val="en-GB"/>
              </w:rPr>
            </w:pPr>
            <w:r>
              <w:rPr>
                <w:sz w:val="23"/>
                <w:szCs w:val="23"/>
                <w:lang w:val="en-GB"/>
              </w:rPr>
              <w:t>country</w:t>
            </w:r>
          </w:p>
        </w:tc>
        <w:tc>
          <w:tcPr>
            <w:tcW w:w="1292" w:type="dxa"/>
            <w:vAlign w:val="center"/>
          </w:tcPr>
          <w:p w14:paraId="48C56E7E"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592CC1DF" w14:textId="15F09A61" w:rsidR="00BD2CF8" w:rsidRPr="00264B05" w:rsidRDefault="00BD2CF8" w:rsidP="00E418CA">
            <w:pPr>
              <w:pStyle w:val="Nessunaspaziatura"/>
              <w:jc w:val="both"/>
              <w:rPr>
                <w:lang w:val="en-GB"/>
              </w:rPr>
            </w:pPr>
            <w:r>
              <w:rPr>
                <w:lang w:val="en-GB"/>
              </w:rPr>
              <w:t>The user’s country (optional)</w:t>
            </w:r>
          </w:p>
        </w:tc>
      </w:tr>
      <w:tr w:rsidR="00BD2CF8" w:rsidRPr="0099157E" w14:paraId="3290660D" w14:textId="77777777" w:rsidTr="00E418CA">
        <w:trPr>
          <w:trHeight w:val="510"/>
        </w:trPr>
        <w:tc>
          <w:tcPr>
            <w:tcW w:w="2078" w:type="dxa"/>
            <w:vAlign w:val="center"/>
          </w:tcPr>
          <w:p w14:paraId="67DFAC6A" w14:textId="0D55F099" w:rsidR="00BD2CF8" w:rsidRPr="00365A3F" w:rsidRDefault="00BD2CF8" w:rsidP="00E418CA">
            <w:pPr>
              <w:pStyle w:val="Nessunaspaziatura"/>
              <w:jc w:val="center"/>
              <w:rPr>
                <w:sz w:val="23"/>
                <w:szCs w:val="23"/>
                <w:lang w:val="en-GB"/>
              </w:rPr>
            </w:pPr>
            <w:r>
              <w:rPr>
                <w:sz w:val="23"/>
                <w:szCs w:val="23"/>
                <w:lang w:val="en-GB"/>
              </w:rPr>
              <w:t>favouriteGenre</w:t>
            </w:r>
          </w:p>
        </w:tc>
        <w:tc>
          <w:tcPr>
            <w:tcW w:w="1292" w:type="dxa"/>
            <w:vAlign w:val="center"/>
          </w:tcPr>
          <w:p w14:paraId="0AE657AC"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41BE09F2" w14:textId="74629C03" w:rsidR="00BD2CF8" w:rsidRPr="00264B05" w:rsidRDefault="00BD2CF8" w:rsidP="00E418CA">
            <w:pPr>
              <w:pStyle w:val="Nessunaspaziatura"/>
              <w:jc w:val="both"/>
              <w:rPr>
                <w:lang w:val="en-GB"/>
              </w:rPr>
            </w:pPr>
            <w:r>
              <w:rPr>
                <w:lang w:val="en-GB"/>
              </w:rPr>
              <w:t>The user’s favourite videogame genre (optional</w:t>
            </w:r>
            <w:r w:rsidR="006D3AC0">
              <w:rPr>
                <w:lang w:val="en-GB"/>
              </w:rPr>
              <w:t>)</w:t>
            </w:r>
          </w:p>
        </w:tc>
      </w:tr>
      <w:tr w:rsidR="002A2BB5" w:rsidRPr="0099157E" w14:paraId="04BFBABA"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242250BE" w14:textId="153BF328" w:rsidR="002A2BB5" w:rsidRPr="00365A3F" w:rsidRDefault="00BD2CF8" w:rsidP="002A2BB5">
            <w:pPr>
              <w:pStyle w:val="Nessunaspaziatura"/>
              <w:jc w:val="center"/>
              <w:rPr>
                <w:sz w:val="23"/>
                <w:szCs w:val="23"/>
                <w:lang w:val="en-GB"/>
              </w:rPr>
            </w:pPr>
            <w:r>
              <w:rPr>
                <w:sz w:val="23"/>
                <w:szCs w:val="23"/>
                <w:lang w:val="en-GB"/>
              </w:rPr>
              <w:t>followedCount</w:t>
            </w:r>
          </w:p>
        </w:tc>
        <w:tc>
          <w:tcPr>
            <w:tcW w:w="1292" w:type="dxa"/>
            <w:vAlign w:val="center"/>
          </w:tcPr>
          <w:p w14:paraId="74E98321" w14:textId="41E052DA" w:rsidR="002A2BB5" w:rsidRPr="00365A3F" w:rsidRDefault="00BD2CF8" w:rsidP="002A2BB5">
            <w:pPr>
              <w:pStyle w:val="Nessunaspaziatura"/>
              <w:jc w:val="center"/>
              <w:rPr>
                <w:sz w:val="23"/>
                <w:szCs w:val="23"/>
                <w:lang w:val="en-GB"/>
              </w:rPr>
            </w:pPr>
            <w:r>
              <w:rPr>
                <w:sz w:val="23"/>
                <w:szCs w:val="23"/>
                <w:lang w:val="en-GB"/>
              </w:rPr>
              <w:t>int</w:t>
            </w:r>
          </w:p>
        </w:tc>
        <w:tc>
          <w:tcPr>
            <w:tcW w:w="6264" w:type="dxa"/>
            <w:vAlign w:val="center"/>
          </w:tcPr>
          <w:p w14:paraId="3D586FA4" w14:textId="25BCA83F" w:rsidR="002A2BB5" w:rsidRPr="00264B05" w:rsidRDefault="00BD2CF8" w:rsidP="002A2BB5">
            <w:pPr>
              <w:pStyle w:val="Nessunaspaziatura"/>
              <w:jc w:val="both"/>
              <w:rPr>
                <w:lang w:val="en-GB"/>
              </w:rPr>
            </w:pPr>
            <w:r>
              <w:rPr>
                <w:lang w:val="en-GB"/>
              </w:rPr>
              <w:t>The number of the user’s followers</w:t>
            </w:r>
          </w:p>
        </w:tc>
      </w:tr>
    </w:tbl>
    <w:p w14:paraId="63602546" w14:textId="7A82EBA2" w:rsidR="002A2BB5" w:rsidRPr="002B6196" w:rsidRDefault="002A2BB5" w:rsidP="002A2BB5">
      <w:pPr>
        <w:pStyle w:val="Sommario2"/>
        <w:spacing w:before="0" w:after="0"/>
        <w:rPr>
          <w:sz w:val="28"/>
          <w:szCs w:val="28"/>
        </w:rPr>
      </w:pPr>
    </w:p>
    <w:p w14:paraId="7938E1F2" w14:textId="1A1EA381" w:rsidR="002B6196" w:rsidRDefault="002B6196" w:rsidP="00646C9A">
      <w:pPr>
        <w:pStyle w:val="Sommario2"/>
        <w:spacing w:before="0"/>
        <w:rPr>
          <w:sz w:val="22"/>
          <w:szCs w:val="22"/>
        </w:rPr>
      </w:pPr>
    </w:p>
    <w:p w14:paraId="6342F0D9" w14:textId="75F28B86" w:rsidR="002B6196" w:rsidRPr="002B6196" w:rsidRDefault="002B6196" w:rsidP="002B6196">
      <w:pPr>
        <w:rPr>
          <w:rFonts w:asciiTheme="majorHAnsi" w:eastAsiaTheme="majorEastAsia" w:hAnsiTheme="majorHAnsi" w:cstheme="majorBidi"/>
          <w:color w:val="2A7B88" w:themeColor="accent1" w:themeShade="BF"/>
          <w:lang w:val="en-GB" w:eastAsia="it-IT"/>
        </w:rPr>
      </w:pPr>
      <w:r w:rsidRPr="006C009C">
        <w:rPr>
          <w:lang w:val="en-GB"/>
        </w:rPr>
        <w:br w:type="page"/>
      </w:r>
    </w:p>
    <w:tbl>
      <w:tblPr>
        <w:tblStyle w:val="Tabellagriglia4-colore1"/>
        <w:tblW w:w="9634" w:type="dxa"/>
        <w:tblLook w:val="0420" w:firstRow="1" w:lastRow="0" w:firstColumn="0" w:lastColumn="0" w:noHBand="0" w:noVBand="1"/>
      </w:tblPr>
      <w:tblGrid>
        <w:gridCol w:w="2078"/>
        <w:gridCol w:w="1292"/>
        <w:gridCol w:w="6264"/>
      </w:tblGrid>
      <w:tr w:rsidR="002B6196" w14:paraId="7F379C78"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8B768AE" w14:textId="33D91B8C" w:rsidR="002B6196"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lastRenderedPageBreak/>
              <w:t>Analyst</w:t>
            </w:r>
          </w:p>
        </w:tc>
      </w:tr>
      <w:tr w:rsidR="002B6196" w14:paraId="25403C10"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37AAFD1" w14:textId="77777777" w:rsidR="002B6196" w:rsidRDefault="002B6196"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64B7A117" w14:textId="77777777" w:rsidR="002B6196" w:rsidRPr="00AB29E3" w:rsidRDefault="002B6196"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73ABEA16" w14:textId="77777777" w:rsidR="002B6196" w:rsidRPr="00AB29E3" w:rsidRDefault="002B6196"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2B6196" w:rsidRPr="0099157E" w14:paraId="37CAFC6D" w14:textId="77777777" w:rsidTr="006C009C">
        <w:trPr>
          <w:trHeight w:val="510"/>
        </w:trPr>
        <w:tc>
          <w:tcPr>
            <w:tcW w:w="9634" w:type="dxa"/>
            <w:gridSpan w:val="3"/>
            <w:vAlign w:val="center"/>
          </w:tcPr>
          <w:p w14:paraId="68DE6B65" w14:textId="2CF23D47" w:rsidR="002B6196" w:rsidRPr="00264B05" w:rsidRDefault="00FF051E" w:rsidP="00FF051E">
            <w:pPr>
              <w:pStyle w:val="Nessunaspaziatura"/>
              <w:jc w:val="center"/>
              <w:rPr>
                <w:lang w:val="en-GB"/>
              </w:rPr>
            </w:pPr>
            <w:r>
              <w:rPr>
                <w:lang w:val="en-GB"/>
              </w:rPr>
              <w:t>none (same as the superclass)</w:t>
            </w:r>
          </w:p>
        </w:tc>
      </w:tr>
    </w:tbl>
    <w:p w14:paraId="55AC9AE4" w14:textId="59BEF8B0" w:rsidR="002B6196" w:rsidRPr="00FF051E" w:rsidRDefault="002B6196"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078"/>
        <w:gridCol w:w="1292"/>
        <w:gridCol w:w="6264"/>
      </w:tblGrid>
      <w:tr w:rsidR="00FF051E" w14:paraId="5D1B3DD2"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2552307F" w14:textId="6ED8700E" w:rsidR="00FF051E"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Administrator</w:t>
            </w:r>
          </w:p>
        </w:tc>
      </w:tr>
      <w:tr w:rsidR="00FF051E" w14:paraId="56DB838A"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791F7847"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7563793"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519EDEF0"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99157E" w14:paraId="702D401C" w14:textId="77777777" w:rsidTr="006C009C">
        <w:trPr>
          <w:trHeight w:val="510"/>
        </w:trPr>
        <w:tc>
          <w:tcPr>
            <w:tcW w:w="9634" w:type="dxa"/>
            <w:gridSpan w:val="3"/>
            <w:vAlign w:val="center"/>
          </w:tcPr>
          <w:p w14:paraId="3E52239E" w14:textId="77777777" w:rsidR="00FF051E" w:rsidRPr="00264B05" w:rsidRDefault="00FF051E" w:rsidP="006C009C">
            <w:pPr>
              <w:pStyle w:val="Nessunaspaziatura"/>
              <w:jc w:val="center"/>
              <w:rPr>
                <w:lang w:val="en-GB"/>
              </w:rPr>
            </w:pPr>
            <w:r>
              <w:rPr>
                <w:lang w:val="en-GB"/>
              </w:rPr>
              <w:t>none (same as the superclass)</w:t>
            </w:r>
          </w:p>
        </w:tc>
      </w:tr>
    </w:tbl>
    <w:p w14:paraId="25428A9D" w14:textId="35F004E2" w:rsidR="00365A3F" w:rsidRPr="00FF051E" w:rsidRDefault="00365A3F"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070"/>
        <w:gridCol w:w="1428"/>
        <w:gridCol w:w="6136"/>
      </w:tblGrid>
      <w:tr w:rsidR="00FF051E" w14:paraId="68B56638"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6C2BD5C9" w14:textId="0D8015AB" w:rsidR="00FF051E"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Game</w:t>
            </w:r>
          </w:p>
        </w:tc>
      </w:tr>
      <w:tr w:rsidR="00FF051E" w14:paraId="22B4FF32"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21F6942"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5A15C691"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106F8E5B"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365A3F" w14:paraId="6146046C" w14:textId="77777777" w:rsidTr="006C009C">
        <w:trPr>
          <w:trHeight w:val="510"/>
        </w:trPr>
        <w:tc>
          <w:tcPr>
            <w:tcW w:w="2078" w:type="dxa"/>
            <w:vAlign w:val="center"/>
          </w:tcPr>
          <w:p w14:paraId="14AED53E" w14:textId="28284FDC" w:rsidR="00FF051E" w:rsidRPr="00365A3F" w:rsidRDefault="00FF051E" w:rsidP="006C009C">
            <w:pPr>
              <w:pStyle w:val="Nessunaspaziatura"/>
              <w:jc w:val="center"/>
              <w:rPr>
                <w:sz w:val="23"/>
                <w:szCs w:val="23"/>
                <w:lang w:val="en-GB"/>
              </w:rPr>
            </w:pPr>
            <w:r>
              <w:rPr>
                <w:sz w:val="23"/>
                <w:szCs w:val="23"/>
                <w:lang w:val="en-GB"/>
              </w:rPr>
              <w:t>ID</w:t>
            </w:r>
            <w:r w:rsidR="00C81334">
              <w:rPr>
                <w:sz w:val="23"/>
                <w:szCs w:val="23"/>
                <w:lang w:val="en-GB"/>
              </w:rPr>
              <w:t>game</w:t>
            </w:r>
          </w:p>
        </w:tc>
        <w:tc>
          <w:tcPr>
            <w:tcW w:w="1292" w:type="dxa"/>
            <w:vAlign w:val="center"/>
          </w:tcPr>
          <w:p w14:paraId="12376838" w14:textId="77777777" w:rsidR="00FF051E" w:rsidRPr="00365A3F" w:rsidRDefault="00FF051E" w:rsidP="006C009C">
            <w:pPr>
              <w:pStyle w:val="Nessunaspaziatura"/>
              <w:jc w:val="center"/>
              <w:rPr>
                <w:sz w:val="23"/>
                <w:szCs w:val="23"/>
                <w:lang w:val="en-GB"/>
              </w:rPr>
            </w:pPr>
            <w:r>
              <w:rPr>
                <w:sz w:val="23"/>
                <w:szCs w:val="23"/>
                <w:lang w:val="en-GB"/>
              </w:rPr>
              <w:t>int</w:t>
            </w:r>
          </w:p>
        </w:tc>
        <w:tc>
          <w:tcPr>
            <w:tcW w:w="6264" w:type="dxa"/>
            <w:vAlign w:val="center"/>
          </w:tcPr>
          <w:p w14:paraId="72A5E4C3" w14:textId="469AD936" w:rsidR="00FF051E" w:rsidRPr="00264B05" w:rsidRDefault="00C81334" w:rsidP="006C009C">
            <w:pPr>
              <w:pStyle w:val="Nessunaspaziatura"/>
              <w:jc w:val="both"/>
              <w:rPr>
                <w:lang w:val="en-GB"/>
              </w:rPr>
            </w:pPr>
            <w:r>
              <w:rPr>
                <w:lang w:val="en-GB"/>
              </w:rPr>
              <w:t>The game’s unique identifier</w:t>
            </w:r>
          </w:p>
        </w:tc>
      </w:tr>
      <w:tr w:rsidR="00C81334" w:rsidRPr="00365A3F" w14:paraId="21BFE84C"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17312DCB" w14:textId="6FC6D99B" w:rsidR="00C81334" w:rsidRPr="00365A3F" w:rsidRDefault="00C81334" w:rsidP="00E418CA">
            <w:pPr>
              <w:pStyle w:val="Nessunaspaziatura"/>
              <w:jc w:val="center"/>
              <w:rPr>
                <w:sz w:val="23"/>
                <w:szCs w:val="23"/>
                <w:lang w:val="en-GB"/>
              </w:rPr>
            </w:pPr>
            <w:r>
              <w:rPr>
                <w:sz w:val="23"/>
                <w:szCs w:val="23"/>
                <w:lang w:val="en-GB"/>
              </w:rPr>
              <w:t>title</w:t>
            </w:r>
          </w:p>
        </w:tc>
        <w:tc>
          <w:tcPr>
            <w:tcW w:w="1292" w:type="dxa"/>
            <w:vAlign w:val="center"/>
          </w:tcPr>
          <w:p w14:paraId="54B68FC0" w14:textId="77777777" w:rsidR="00C81334" w:rsidRPr="00365A3F" w:rsidRDefault="00C81334" w:rsidP="00E418CA">
            <w:pPr>
              <w:pStyle w:val="Nessunaspaziatura"/>
              <w:jc w:val="center"/>
              <w:rPr>
                <w:sz w:val="23"/>
                <w:szCs w:val="23"/>
                <w:lang w:val="en-GB"/>
              </w:rPr>
            </w:pPr>
            <w:r>
              <w:rPr>
                <w:sz w:val="23"/>
                <w:szCs w:val="23"/>
                <w:lang w:val="en-GB"/>
              </w:rPr>
              <w:t>String</w:t>
            </w:r>
          </w:p>
        </w:tc>
        <w:tc>
          <w:tcPr>
            <w:tcW w:w="6264" w:type="dxa"/>
            <w:vAlign w:val="center"/>
          </w:tcPr>
          <w:p w14:paraId="7AB58BC4" w14:textId="500BCB26" w:rsidR="00C81334" w:rsidRPr="00264B05" w:rsidRDefault="00C81334" w:rsidP="00E418CA">
            <w:pPr>
              <w:pStyle w:val="Nessunaspaziatura"/>
              <w:jc w:val="both"/>
              <w:rPr>
                <w:lang w:val="en-GB"/>
              </w:rPr>
            </w:pPr>
            <w:r>
              <w:rPr>
                <w:lang w:val="en-GB"/>
              </w:rPr>
              <w:t>The game’s title</w:t>
            </w:r>
          </w:p>
        </w:tc>
      </w:tr>
      <w:tr w:rsidR="00C81334" w:rsidRPr="0099157E" w14:paraId="0FB01684" w14:textId="77777777" w:rsidTr="00E418CA">
        <w:trPr>
          <w:trHeight w:val="510"/>
        </w:trPr>
        <w:tc>
          <w:tcPr>
            <w:tcW w:w="2078" w:type="dxa"/>
            <w:vAlign w:val="center"/>
          </w:tcPr>
          <w:p w14:paraId="5A3F7C75" w14:textId="083C9CD3" w:rsidR="00C81334" w:rsidRPr="00365A3F" w:rsidRDefault="00C81334" w:rsidP="00E418CA">
            <w:pPr>
              <w:pStyle w:val="Nessunaspaziatura"/>
              <w:jc w:val="center"/>
              <w:rPr>
                <w:sz w:val="23"/>
                <w:szCs w:val="23"/>
                <w:lang w:val="en-GB"/>
              </w:rPr>
            </w:pPr>
            <w:r>
              <w:rPr>
                <w:sz w:val="23"/>
                <w:szCs w:val="23"/>
                <w:lang w:val="en-GB"/>
              </w:rPr>
              <w:t>rating</w:t>
            </w:r>
          </w:p>
        </w:tc>
        <w:tc>
          <w:tcPr>
            <w:tcW w:w="1292" w:type="dxa"/>
            <w:vAlign w:val="center"/>
          </w:tcPr>
          <w:p w14:paraId="50966DF8" w14:textId="0993FE6B" w:rsidR="00C81334" w:rsidRPr="00365A3F" w:rsidRDefault="00C81334" w:rsidP="00E418CA">
            <w:pPr>
              <w:pStyle w:val="Nessunaspaziatura"/>
              <w:jc w:val="center"/>
              <w:rPr>
                <w:sz w:val="23"/>
                <w:szCs w:val="23"/>
                <w:lang w:val="en-GB"/>
              </w:rPr>
            </w:pPr>
            <w:r>
              <w:rPr>
                <w:sz w:val="23"/>
                <w:szCs w:val="23"/>
                <w:lang w:val="en-GB"/>
              </w:rPr>
              <w:t>double</w:t>
            </w:r>
          </w:p>
        </w:tc>
        <w:tc>
          <w:tcPr>
            <w:tcW w:w="6264" w:type="dxa"/>
            <w:vAlign w:val="center"/>
          </w:tcPr>
          <w:p w14:paraId="3605984A" w14:textId="317D7397" w:rsidR="00C81334" w:rsidRPr="00264B05" w:rsidRDefault="00C81334" w:rsidP="00E418CA">
            <w:pPr>
              <w:pStyle w:val="Nessunaspaziatura"/>
              <w:jc w:val="both"/>
              <w:rPr>
                <w:lang w:val="en-GB"/>
              </w:rPr>
            </w:pPr>
            <w:r>
              <w:rPr>
                <w:lang w:val="en-GB"/>
              </w:rPr>
              <w:t>The mean of all users’ evaluations of the game, expressed as a decimal number between 1.0 and 5.0</w:t>
            </w:r>
          </w:p>
        </w:tc>
      </w:tr>
      <w:tr w:rsidR="00C81334" w:rsidRPr="0099157E" w14:paraId="50814DCF"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715C924D" w14:textId="7854F85B" w:rsidR="00C81334" w:rsidRPr="00365A3F" w:rsidRDefault="00C81334" w:rsidP="00E418CA">
            <w:pPr>
              <w:pStyle w:val="Nessunaspaziatura"/>
              <w:jc w:val="center"/>
              <w:rPr>
                <w:sz w:val="23"/>
                <w:szCs w:val="23"/>
                <w:lang w:val="en-GB"/>
              </w:rPr>
            </w:pPr>
            <w:r>
              <w:rPr>
                <w:sz w:val="23"/>
                <w:szCs w:val="23"/>
                <w:lang w:val="en-GB"/>
              </w:rPr>
              <w:t>ratingCount</w:t>
            </w:r>
          </w:p>
        </w:tc>
        <w:tc>
          <w:tcPr>
            <w:tcW w:w="1292" w:type="dxa"/>
            <w:vAlign w:val="center"/>
          </w:tcPr>
          <w:p w14:paraId="076597B3" w14:textId="0532FF17"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5F796E17" w14:textId="6F328FE5" w:rsidR="00C81334" w:rsidRPr="00264B05" w:rsidRDefault="00C81334" w:rsidP="00E418CA">
            <w:pPr>
              <w:pStyle w:val="Nessunaspaziatura"/>
              <w:jc w:val="both"/>
              <w:rPr>
                <w:lang w:val="en-GB"/>
              </w:rPr>
            </w:pPr>
            <w:r>
              <w:rPr>
                <w:lang w:val="en-GB"/>
              </w:rPr>
              <w:t>The number of unique users’ evaluations of the game</w:t>
            </w:r>
          </w:p>
        </w:tc>
      </w:tr>
      <w:tr w:rsidR="00C81334" w:rsidRPr="0099157E" w14:paraId="6E1FDDB6" w14:textId="77777777" w:rsidTr="00E418CA">
        <w:trPr>
          <w:trHeight w:val="510"/>
        </w:trPr>
        <w:tc>
          <w:tcPr>
            <w:tcW w:w="2078" w:type="dxa"/>
            <w:vAlign w:val="center"/>
          </w:tcPr>
          <w:p w14:paraId="0B92D5CB" w14:textId="1FC694AC" w:rsidR="00C81334" w:rsidRPr="00365A3F" w:rsidRDefault="00C81334" w:rsidP="00E418CA">
            <w:pPr>
              <w:pStyle w:val="Nessunaspaziatura"/>
              <w:jc w:val="center"/>
              <w:rPr>
                <w:sz w:val="23"/>
                <w:szCs w:val="23"/>
                <w:lang w:val="en-GB"/>
              </w:rPr>
            </w:pPr>
            <w:r>
              <w:rPr>
                <w:sz w:val="23"/>
                <w:szCs w:val="23"/>
                <w:lang w:val="en-GB"/>
              </w:rPr>
              <w:t>metacritic</w:t>
            </w:r>
          </w:p>
        </w:tc>
        <w:tc>
          <w:tcPr>
            <w:tcW w:w="1292" w:type="dxa"/>
            <w:vAlign w:val="center"/>
          </w:tcPr>
          <w:p w14:paraId="1B208D30" w14:textId="53538A3C"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4AD52601" w14:textId="356AFEDD" w:rsidR="00C81334" w:rsidRPr="00264B05" w:rsidRDefault="00C81334" w:rsidP="00E418CA">
            <w:pPr>
              <w:pStyle w:val="Nessunaspaziatura"/>
              <w:jc w:val="both"/>
              <w:rPr>
                <w:lang w:val="en-GB"/>
              </w:rPr>
            </w:pPr>
            <w:r>
              <w:rPr>
                <w:lang w:val="en-GB"/>
              </w:rPr>
              <w:t>The Metacritic</w:t>
            </w:r>
            <w:r w:rsidRPr="006D3AC0">
              <w:rPr>
                <w:vertAlign w:val="superscript"/>
                <w:lang w:val="en-GB"/>
              </w:rPr>
              <w:t>®</w:t>
            </w:r>
            <w:r>
              <w:rPr>
                <w:lang w:val="en-GB"/>
              </w:rPr>
              <w:t xml:space="preserve"> rating of the game</w:t>
            </w:r>
          </w:p>
        </w:tc>
      </w:tr>
      <w:tr w:rsidR="00C81334" w:rsidRPr="0099157E" w14:paraId="5F17226C"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578977CA" w14:textId="3BDC7D55" w:rsidR="00C81334" w:rsidRPr="00365A3F" w:rsidRDefault="00C81334" w:rsidP="00E418CA">
            <w:pPr>
              <w:pStyle w:val="Nessunaspaziatura"/>
              <w:jc w:val="center"/>
              <w:rPr>
                <w:sz w:val="23"/>
                <w:szCs w:val="23"/>
                <w:lang w:val="en-GB"/>
              </w:rPr>
            </w:pPr>
            <w:r>
              <w:rPr>
                <w:sz w:val="23"/>
                <w:szCs w:val="23"/>
                <w:lang w:val="en-GB"/>
              </w:rPr>
              <w:t>genres</w:t>
            </w:r>
          </w:p>
        </w:tc>
        <w:tc>
          <w:tcPr>
            <w:tcW w:w="1292" w:type="dxa"/>
            <w:vAlign w:val="center"/>
          </w:tcPr>
          <w:p w14:paraId="4FC57725" w14:textId="76157C89" w:rsidR="00C81334" w:rsidRPr="00365A3F" w:rsidRDefault="00C81334" w:rsidP="00E418CA">
            <w:pPr>
              <w:pStyle w:val="Nessunaspaziatura"/>
              <w:jc w:val="center"/>
              <w:rPr>
                <w:sz w:val="23"/>
                <w:szCs w:val="23"/>
                <w:lang w:val="en-GB"/>
              </w:rPr>
            </w:pPr>
            <w:r>
              <w:rPr>
                <w:sz w:val="23"/>
                <w:szCs w:val="23"/>
                <w:lang w:val="en-GB"/>
              </w:rPr>
              <w:t>List&lt;String&gt;</w:t>
            </w:r>
          </w:p>
        </w:tc>
        <w:tc>
          <w:tcPr>
            <w:tcW w:w="6264" w:type="dxa"/>
            <w:vAlign w:val="center"/>
          </w:tcPr>
          <w:p w14:paraId="65789C75" w14:textId="27C3B3AB" w:rsidR="00C81334" w:rsidRPr="00264B05" w:rsidRDefault="00C81334" w:rsidP="00E418CA">
            <w:pPr>
              <w:pStyle w:val="Nessunaspaziatura"/>
              <w:jc w:val="both"/>
              <w:rPr>
                <w:lang w:val="en-GB"/>
              </w:rPr>
            </w:pPr>
            <w:r>
              <w:rPr>
                <w:lang w:val="en-GB"/>
              </w:rPr>
              <w:t>The list of genres the game belongs to</w:t>
            </w:r>
          </w:p>
        </w:tc>
      </w:tr>
      <w:tr w:rsidR="00C81334" w:rsidRPr="0099157E" w14:paraId="304DE36F" w14:textId="77777777" w:rsidTr="00E418CA">
        <w:trPr>
          <w:trHeight w:val="510"/>
        </w:trPr>
        <w:tc>
          <w:tcPr>
            <w:tcW w:w="2078" w:type="dxa"/>
            <w:vAlign w:val="center"/>
          </w:tcPr>
          <w:p w14:paraId="159074FC" w14:textId="3772D686" w:rsidR="00C81334" w:rsidRPr="00365A3F" w:rsidRDefault="00C81334" w:rsidP="00E418CA">
            <w:pPr>
              <w:pStyle w:val="Nessunaspaziatura"/>
              <w:jc w:val="center"/>
              <w:rPr>
                <w:sz w:val="23"/>
                <w:szCs w:val="23"/>
                <w:lang w:val="en-GB"/>
              </w:rPr>
            </w:pPr>
            <w:r>
              <w:rPr>
                <w:sz w:val="23"/>
                <w:szCs w:val="23"/>
                <w:lang w:val="en-GB"/>
              </w:rPr>
              <w:t>vi</w:t>
            </w:r>
            <w:r w:rsidR="0099157E">
              <w:rPr>
                <w:sz w:val="23"/>
                <w:szCs w:val="23"/>
                <w:lang w:val="en-GB"/>
              </w:rPr>
              <w:t>ews</w:t>
            </w:r>
            <w:r>
              <w:rPr>
                <w:sz w:val="23"/>
                <w:szCs w:val="23"/>
                <w:lang w:val="en-GB"/>
              </w:rPr>
              <w:t>Count</w:t>
            </w:r>
          </w:p>
        </w:tc>
        <w:tc>
          <w:tcPr>
            <w:tcW w:w="1292" w:type="dxa"/>
            <w:vAlign w:val="center"/>
          </w:tcPr>
          <w:p w14:paraId="61E4A2AA" w14:textId="2F83BBA1"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1B4139AA" w14:textId="06080838" w:rsidR="00C81334" w:rsidRPr="00264B05" w:rsidRDefault="00C81334" w:rsidP="00E418CA">
            <w:pPr>
              <w:pStyle w:val="Nessunaspaziatura"/>
              <w:jc w:val="both"/>
              <w:rPr>
                <w:lang w:val="en-GB"/>
              </w:rPr>
            </w:pPr>
            <w:r>
              <w:rPr>
                <w:lang w:val="en-GB"/>
              </w:rPr>
              <w:t>The number of times the game was viewed by a user</w:t>
            </w:r>
          </w:p>
        </w:tc>
      </w:tr>
      <w:tr w:rsidR="00C81334" w:rsidRPr="0099157E" w14:paraId="6E63A23E" w14:textId="77777777" w:rsidTr="006C009C">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56249F8A" w14:textId="67CC3B27" w:rsidR="00FF051E" w:rsidRPr="00365A3F" w:rsidRDefault="00C81334" w:rsidP="006C009C">
            <w:pPr>
              <w:pStyle w:val="Nessunaspaziatura"/>
              <w:jc w:val="center"/>
              <w:rPr>
                <w:sz w:val="23"/>
                <w:szCs w:val="23"/>
                <w:lang w:val="en-GB"/>
              </w:rPr>
            </w:pPr>
            <w:r>
              <w:rPr>
                <w:sz w:val="23"/>
                <w:szCs w:val="23"/>
                <w:lang w:val="en-GB"/>
              </w:rPr>
              <w:t>favouritesCount</w:t>
            </w:r>
          </w:p>
        </w:tc>
        <w:tc>
          <w:tcPr>
            <w:tcW w:w="1292" w:type="dxa"/>
            <w:vAlign w:val="center"/>
          </w:tcPr>
          <w:p w14:paraId="56095815" w14:textId="09A2675F" w:rsidR="00FF051E" w:rsidRPr="00365A3F" w:rsidRDefault="00C81334" w:rsidP="006C009C">
            <w:pPr>
              <w:pStyle w:val="Nessunaspaziatura"/>
              <w:jc w:val="center"/>
              <w:rPr>
                <w:sz w:val="23"/>
                <w:szCs w:val="23"/>
                <w:lang w:val="en-GB"/>
              </w:rPr>
            </w:pPr>
            <w:r>
              <w:rPr>
                <w:sz w:val="23"/>
                <w:szCs w:val="23"/>
                <w:lang w:val="en-GB"/>
              </w:rPr>
              <w:t>int</w:t>
            </w:r>
          </w:p>
        </w:tc>
        <w:tc>
          <w:tcPr>
            <w:tcW w:w="6264" w:type="dxa"/>
            <w:vAlign w:val="center"/>
          </w:tcPr>
          <w:p w14:paraId="3F850D7F" w14:textId="633C0E0F" w:rsidR="00FF051E" w:rsidRPr="00264B05" w:rsidRDefault="00FF051E" w:rsidP="006C009C">
            <w:pPr>
              <w:pStyle w:val="Nessunaspaziatura"/>
              <w:jc w:val="both"/>
              <w:rPr>
                <w:lang w:val="en-GB"/>
              </w:rPr>
            </w:pPr>
            <w:r>
              <w:rPr>
                <w:lang w:val="en-GB"/>
              </w:rPr>
              <w:t xml:space="preserve">The </w:t>
            </w:r>
            <w:r w:rsidR="00C81334">
              <w:rPr>
                <w:lang w:val="en-GB"/>
              </w:rPr>
              <w:t>number of users who have added the game to their favourites list</w:t>
            </w:r>
          </w:p>
        </w:tc>
      </w:tr>
    </w:tbl>
    <w:p w14:paraId="53F8172F" w14:textId="1B9EFC21" w:rsidR="00646C9A" w:rsidRPr="00FF051E" w:rsidRDefault="00646C9A"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9"/>
        <w:gridCol w:w="1287"/>
        <w:gridCol w:w="6208"/>
      </w:tblGrid>
      <w:tr w:rsidR="00FF051E" w14:paraId="32B6CA26" w14:textId="77777777" w:rsidTr="00FF051E">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6EB1B698" w14:textId="30744A1B"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Vote</w:t>
            </w:r>
          </w:p>
        </w:tc>
      </w:tr>
      <w:tr w:rsidR="00FF051E" w14:paraId="380E25C2" w14:textId="77777777" w:rsidTr="00FF051E">
        <w:trPr>
          <w:cnfStyle w:val="000000100000" w:firstRow="0" w:lastRow="0" w:firstColumn="0" w:lastColumn="0" w:oddVBand="0" w:evenVBand="0" w:oddHBand="1" w:evenHBand="0" w:firstRowFirstColumn="0" w:firstRowLastColumn="0" w:lastRowFirstColumn="0" w:lastRowLastColumn="0"/>
          <w:trHeight w:val="284"/>
        </w:trPr>
        <w:tc>
          <w:tcPr>
            <w:tcW w:w="2139" w:type="dxa"/>
            <w:shd w:val="clear" w:color="auto" w:fill="38A5B7"/>
            <w:vAlign w:val="center"/>
          </w:tcPr>
          <w:p w14:paraId="2975E10F"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87" w:type="dxa"/>
            <w:shd w:val="clear" w:color="auto" w:fill="38A5B7"/>
            <w:vAlign w:val="center"/>
          </w:tcPr>
          <w:p w14:paraId="2A47BA57"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08" w:type="dxa"/>
            <w:shd w:val="clear" w:color="auto" w:fill="38A5B7"/>
            <w:vAlign w:val="center"/>
          </w:tcPr>
          <w:p w14:paraId="1CC476CC"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99157E" w14:paraId="22291BDD" w14:textId="77777777" w:rsidTr="00FF051E">
        <w:trPr>
          <w:trHeight w:val="510"/>
        </w:trPr>
        <w:tc>
          <w:tcPr>
            <w:tcW w:w="2139" w:type="dxa"/>
            <w:vAlign w:val="center"/>
          </w:tcPr>
          <w:p w14:paraId="11CB5F6B" w14:textId="3085DC17" w:rsidR="00FF051E" w:rsidRPr="00365A3F" w:rsidRDefault="00067FBE" w:rsidP="006C009C">
            <w:pPr>
              <w:pStyle w:val="Nessunaspaziatura"/>
              <w:jc w:val="center"/>
              <w:rPr>
                <w:sz w:val="23"/>
                <w:szCs w:val="23"/>
                <w:lang w:val="en-GB"/>
              </w:rPr>
            </w:pPr>
            <w:r>
              <w:rPr>
                <w:sz w:val="23"/>
                <w:szCs w:val="23"/>
                <w:lang w:val="en-GB"/>
              </w:rPr>
              <w:t>userVote</w:t>
            </w:r>
          </w:p>
        </w:tc>
        <w:tc>
          <w:tcPr>
            <w:tcW w:w="1287" w:type="dxa"/>
            <w:vAlign w:val="center"/>
          </w:tcPr>
          <w:p w14:paraId="42183A7A" w14:textId="0E343268" w:rsidR="00FF051E" w:rsidRPr="00365A3F" w:rsidRDefault="00067FBE" w:rsidP="006C009C">
            <w:pPr>
              <w:pStyle w:val="Nessunaspaziatura"/>
              <w:jc w:val="center"/>
              <w:rPr>
                <w:sz w:val="23"/>
                <w:szCs w:val="23"/>
                <w:lang w:val="en-GB"/>
              </w:rPr>
            </w:pPr>
            <w:r>
              <w:rPr>
                <w:sz w:val="23"/>
                <w:szCs w:val="23"/>
                <w:lang w:val="en-GB"/>
              </w:rPr>
              <w:t>int</w:t>
            </w:r>
          </w:p>
        </w:tc>
        <w:tc>
          <w:tcPr>
            <w:tcW w:w="6208" w:type="dxa"/>
            <w:vAlign w:val="center"/>
          </w:tcPr>
          <w:p w14:paraId="36883369" w14:textId="24D89A26" w:rsidR="00FF051E" w:rsidRPr="00264B05" w:rsidRDefault="00067FBE" w:rsidP="006C009C">
            <w:pPr>
              <w:pStyle w:val="Nessunaspaziatura"/>
              <w:jc w:val="both"/>
              <w:rPr>
                <w:lang w:val="en-GB"/>
              </w:rPr>
            </w:pPr>
            <w:r>
              <w:rPr>
                <w:lang w:val="en-GB"/>
              </w:rPr>
              <w:t>A user’s evaluation of a specific game expressed as an integer between 1 and 5</w:t>
            </w:r>
          </w:p>
        </w:tc>
      </w:tr>
    </w:tbl>
    <w:p w14:paraId="719CDF1F" w14:textId="2A289595" w:rsidR="00FF051E" w:rsidRPr="00FF051E" w:rsidRDefault="00FF051E"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3"/>
        <w:gridCol w:w="1329"/>
        <w:gridCol w:w="6172"/>
      </w:tblGrid>
      <w:tr w:rsidR="00FF051E" w14:paraId="52ABEE55"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24CFCB03" w14:textId="2CC6E0C4"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Release</w:t>
            </w:r>
          </w:p>
        </w:tc>
      </w:tr>
      <w:tr w:rsidR="00FF051E" w14:paraId="622A7F3F"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139" w:type="dxa"/>
            <w:shd w:val="clear" w:color="auto" w:fill="38A5B7"/>
            <w:vAlign w:val="center"/>
          </w:tcPr>
          <w:p w14:paraId="28E30E38"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87" w:type="dxa"/>
            <w:shd w:val="clear" w:color="auto" w:fill="38A5B7"/>
            <w:vAlign w:val="center"/>
          </w:tcPr>
          <w:p w14:paraId="29A53DEE"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08" w:type="dxa"/>
            <w:shd w:val="clear" w:color="auto" w:fill="38A5B7"/>
            <w:vAlign w:val="center"/>
          </w:tcPr>
          <w:p w14:paraId="4345A728"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99157E" w14:paraId="4139B1CF" w14:textId="77777777" w:rsidTr="00E418CA">
        <w:trPr>
          <w:trHeight w:val="510"/>
        </w:trPr>
        <w:tc>
          <w:tcPr>
            <w:tcW w:w="2139" w:type="dxa"/>
            <w:vAlign w:val="center"/>
          </w:tcPr>
          <w:p w14:paraId="17ABB088" w14:textId="42A71A3C" w:rsidR="00067FBE" w:rsidRPr="00365A3F" w:rsidRDefault="00067FBE" w:rsidP="00E418CA">
            <w:pPr>
              <w:pStyle w:val="Nessunaspaziatura"/>
              <w:jc w:val="center"/>
              <w:rPr>
                <w:sz w:val="23"/>
                <w:szCs w:val="23"/>
                <w:lang w:val="en-GB"/>
              </w:rPr>
            </w:pPr>
            <w:r>
              <w:rPr>
                <w:sz w:val="23"/>
                <w:szCs w:val="23"/>
                <w:lang w:val="en-GB"/>
              </w:rPr>
              <w:t>IDrelease</w:t>
            </w:r>
          </w:p>
        </w:tc>
        <w:tc>
          <w:tcPr>
            <w:tcW w:w="1287" w:type="dxa"/>
            <w:vAlign w:val="center"/>
          </w:tcPr>
          <w:p w14:paraId="30A01033" w14:textId="77777777" w:rsidR="00067FBE" w:rsidRPr="00365A3F" w:rsidRDefault="00067FBE" w:rsidP="00E418CA">
            <w:pPr>
              <w:pStyle w:val="Nessunaspaziatura"/>
              <w:jc w:val="center"/>
              <w:rPr>
                <w:sz w:val="23"/>
                <w:szCs w:val="23"/>
                <w:lang w:val="en-GB"/>
              </w:rPr>
            </w:pPr>
            <w:r>
              <w:rPr>
                <w:sz w:val="23"/>
                <w:szCs w:val="23"/>
                <w:lang w:val="en-GB"/>
              </w:rPr>
              <w:t>int</w:t>
            </w:r>
          </w:p>
        </w:tc>
        <w:tc>
          <w:tcPr>
            <w:tcW w:w="6208" w:type="dxa"/>
            <w:vAlign w:val="center"/>
          </w:tcPr>
          <w:p w14:paraId="079A3040" w14:textId="475F2A6B" w:rsidR="00067FBE" w:rsidRPr="00264B05" w:rsidRDefault="00067FBE" w:rsidP="00E418CA">
            <w:pPr>
              <w:pStyle w:val="Nessunaspaziatura"/>
              <w:jc w:val="both"/>
              <w:rPr>
                <w:lang w:val="en-GB"/>
              </w:rPr>
            </w:pPr>
            <w:r>
              <w:rPr>
                <w:lang w:val="en-GB"/>
              </w:rPr>
              <w:t>The game release’s unique identifier</w:t>
            </w:r>
          </w:p>
        </w:tc>
      </w:tr>
      <w:tr w:rsidR="00067FBE" w:rsidRPr="0099157E" w14:paraId="2A1279A4"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139" w:type="dxa"/>
            <w:vAlign w:val="center"/>
          </w:tcPr>
          <w:p w14:paraId="5D6732A1" w14:textId="79A22BE5" w:rsidR="00067FBE" w:rsidRPr="00365A3F" w:rsidRDefault="00067FBE" w:rsidP="00E418CA">
            <w:pPr>
              <w:pStyle w:val="Nessunaspaziatura"/>
              <w:jc w:val="center"/>
              <w:rPr>
                <w:sz w:val="23"/>
                <w:szCs w:val="23"/>
                <w:lang w:val="en-GB"/>
              </w:rPr>
            </w:pPr>
            <w:r>
              <w:rPr>
                <w:sz w:val="23"/>
                <w:szCs w:val="23"/>
                <w:lang w:val="en-GB"/>
              </w:rPr>
              <w:t>platform</w:t>
            </w:r>
          </w:p>
        </w:tc>
        <w:tc>
          <w:tcPr>
            <w:tcW w:w="1287" w:type="dxa"/>
            <w:vAlign w:val="center"/>
          </w:tcPr>
          <w:p w14:paraId="5B0E41EC" w14:textId="601425B9" w:rsidR="00067FBE" w:rsidRPr="00365A3F" w:rsidRDefault="00067FBE" w:rsidP="00E418CA">
            <w:pPr>
              <w:pStyle w:val="Nessunaspaziatura"/>
              <w:jc w:val="center"/>
              <w:rPr>
                <w:sz w:val="23"/>
                <w:szCs w:val="23"/>
                <w:lang w:val="en-GB"/>
              </w:rPr>
            </w:pPr>
            <w:r>
              <w:rPr>
                <w:sz w:val="23"/>
                <w:szCs w:val="23"/>
                <w:lang w:val="en-GB"/>
              </w:rPr>
              <w:t>String</w:t>
            </w:r>
          </w:p>
        </w:tc>
        <w:tc>
          <w:tcPr>
            <w:tcW w:w="6208" w:type="dxa"/>
            <w:vAlign w:val="center"/>
          </w:tcPr>
          <w:p w14:paraId="4D03E91A" w14:textId="6B1E0212" w:rsidR="00067FBE" w:rsidRPr="00264B05" w:rsidRDefault="00067FBE" w:rsidP="00E418CA">
            <w:pPr>
              <w:pStyle w:val="Nessunaspaziatura"/>
              <w:jc w:val="both"/>
              <w:rPr>
                <w:lang w:val="en-GB"/>
              </w:rPr>
            </w:pPr>
            <w:r>
              <w:rPr>
                <w:lang w:val="en-GB"/>
              </w:rPr>
              <w:t>The platform on which the game was released</w:t>
            </w:r>
          </w:p>
        </w:tc>
      </w:tr>
      <w:tr w:rsidR="00FF051E" w:rsidRPr="0099157E" w14:paraId="76B68309" w14:textId="77777777" w:rsidTr="006C009C">
        <w:trPr>
          <w:trHeight w:val="510"/>
        </w:trPr>
        <w:tc>
          <w:tcPr>
            <w:tcW w:w="2139" w:type="dxa"/>
            <w:vAlign w:val="center"/>
          </w:tcPr>
          <w:p w14:paraId="13608C4D" w14:textId="2F3479FA" w:rsidR="00FF051E" w:rsidRPr="00365A3F" w:rsidRDefault="00067FBE" w:rsidP="006C009C">
            <w:pPr>
              <w:pStyle w:val="Nessunaspaziatura"/>
              <w:jc w:val="center"/>
              <w:rPr>
                <w:sz w:val="23"/>
                <w:szCs w:val="23"/>
                <w:lang w:val="en-GB"/>
              </w:rPr>
            </w:pPr>
            <w:r>
              <w:rPr>
                <w:sz w:val="23"/>
                <w:szCs w:val="23"/>
                <w:lang w:val="en-GB"/>
              </w:rPr>
              <w:t>releaseDate</w:t>
            </w:r>
          </w:p>
        </w:tc>
        <w:tc>
          <w:tcPr>
            <w:tcW w:w="1287" w:type="dxa"/>
            <w:vAlign w:val="center"/>
          </w:tcPr>
          <w:p w14:paraId="79F31579" w14:textId="29DBFA09" w:rsidR="00FF051E" w:rsidRPr="00365A3F" w:rsidRDefault="00067FBE" w:rsidP="006C009C">
            <w:pPr>
              <w:pStyle w:val="Nessunaspaziatura"/>
              <w:jc w:val="center"/>
              <w:rPr>
                <w:sz w:val="23"/>
                <w:szCs w:val="23"/>
                <w:lang w:val="en-GB"/>
              </w:rPr>
            </w:pPr>
            <w:r>
              <w:rPr>
                <w:sz w:val="23"/>
                <w:szCs w:val="23"/>
                <w:lang w:val="en-GB"/>
              </w:rPr>
              <w:t>Timestamp</w:t>
            </w:r>
          </w:p>
        </w:tc>
        <w:tc>
          <w:tcPr>
            <w:tcW w:w="6208" w:type="dxa"/>
            <w:vAlign w:val="center"/>
          </w:tcPr>
          <w:p w14:paraId="7D8BC94D" w14:textId="75491793" w:rsidR="00FF051E" w:rsidRPr="00264B05" w:rsidRDefault="00067FBE" w:rsidP="006C009C">
            <w:pPr>
              <w:pStyle w:val="Nessunaspaziatura"/>
              <w:jc w:val="both"/>
              <w:rPr>
                <w:lang w:val="en-GB"/>
              </w:rPr>
            </w:pPr>
            <w:r>
              <w:rPr>
                <w:lang w:val="en-GB"/>
              </w:rPr>
              <w:t>The release date of the game for the platform</w:t>
            </w:r>
          </w:p>
        </w:tc>
      </w:tr>
    </w:tbl>
    <w:p w14:paraId="71FF4F91" w14:textId="49F9F40D" w:rsidR="00FF051E" w:rsidRPr="007762C6" w:rsidRDefault="00FF051E" w:rsidP="007762C6">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4"/>
        <w:gridCol w:w="1329"/>
        <w:gridCol w:w="6171"/>
      </w:tblGrid>
      <w:tr w:rsidR="00FF051E" w14:paraId="47522200"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4C969154" w14:textId="748969A3"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Multimedia</w:t>
            </w:r>
          </w:p>
        </w:tc>
      </w:tr>
      <w:tr w:rsidR="00FF051E" w14:paraId="60020BDE" w14:textId="77777777" w:rsidTr="007762C6">
        <w:trPr>
          <w:cnfStyle w:val="000000100000" w:firstRow="0" w:lastRow="0" w:firstColumn="0" w:lastColumn="0" w:oddVBand="0" w:evenVBand="0" w:oddHBand="1" w:evenHBand="0" w:firstRowFirstColumn="0" w:firstRowLastColumn="0" w:lastRowFirstColumn="0" w:lastRowLastColumn="0"/>
          <w:trHeight w:val="284"/>
        </w:trPr>
        <w:tc>
          <w:tcPr>
            <w:tcW w:w="2134" w:type="dxa"/>
            <w:shd w:val="clear" w:color="auto" w:fill="38A5B7"/>
            <w:vAlign w:val="center"/>
          </w:tcPr>
          <w:p w14:paraId="34EF35B7"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57EC6D8B"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1" w:type="dxa"/>
            <w:shd w:val="clear" w:color="auto" w:fill="38A5B7"/>
            <w:vAlign w:val="center"/>
          </w:tcPr>
          <w:p w14:paraId="243352F3"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365A3F" w14:paraId="3196AA45" w14:textId="77777777" w:rsidTr="007762C6">
        <w:trPr>
          <w:trHeight w:val="510"/>
        </w:trPr>
        <w:tc>
          <w:tcPr>
            <w:tcW w:w="2134" w:type="dxa"/>
            <w:vAlign w:val="center"/>
          </w:tcPr>
          <w:p w14:paraId="498E2A73" w14:textId="0DC09CB8" w:rsidR="00FF051E" w:rsidRPr="00365A3F" w:rsidRDefault="00067FBE" w:rsidP="006C009C">
            <w:pPr>
              <w:pStyle w:val="Nessunaspaziatura"/>
              <w:jc w:val="center"/>
              <w:rPr>
                <w:sz w:val="23"/>
                <w:szCs w:val="23"/>
                <w:lang w:val="en-GB"/>
              </w:rPr>
            </w:pPr>
            <w:r>
              <w:rPr>
                <w:sz w:val="23"/>
                <w:szCs w:val="23"/>
                <w:lang w:val="en-GB"/>
              </w:rPr>
              <w:t>IDmedia</w:t>
            </w:r>
          </w:p>
        </w:tc>
        <w:tc>
          <w:tcPr>
            <w:tcW w:w="1329" w:type="dxa"/>
            <w:vAlign w:val="center"/>
          </w:tcPr>
          <w:p w14:paraId="6DFF5FB5" w14:textId="2EA0FCEB" w:rsidR="00FF051E" w:rsidRPr="00365A3F" w:rsidRDefault="00FF051E" w:rsidP="006C009C">
            <w:pPr>
              <w:pStyle w:val="Nessunaspaziatura"/>
              <w:jc w:val="center"/>
              <w:rPr>
                <w:sz w:val="23"/>
                <w:szCs w:val="23"/>
                <w:lang w:val="en-GB"/>
              </w:rPr>
            </w:pPr>
            <w:r>
              <w:rPr>
                <w:sz w:val="23"/>
                <w:szCs w:val="23"/>
                <w:lang w:val="en-GB"/>
              </w:rPr>
              <w:t>int</w:t>
            </w:r>
          </w:p>
        </w:tc>
        <w:tc>
          <w:tcPr>
            <w:tcW w:w="6171" w:type="dxa"/>
            <w:vAlign w:val="center"/>
          </w:tcPr>
          <w:p w14:paraId="79078C1A" w14:textId="41E1402F" w:rsidR="00FF051E" w:rsidRPr="00264B05" w:rsidRDefault="00FF051E" w:rsidP="006C009C">
            <w:pPr>
              <w:pStyle w:val="Nessunaspaziatura"/>
              <w:jc w:val="both"/>
              <w:rPr>
                <w:lang w:val="en-GB"/>
              </w:rPr>
            </w:pPr>
            <w:r>
              <w:rPr>
                <w:lang w:val="en-GB"/>
              </w:rPr>
              <w:t xml:space="preserve">The </w:t>
            </w:r>
            <w:r w:rsidR="00067FBE">
              <w:rPr>
                <w:lang w:val="en-GB"/>
              </w:rPr>
              <w:t>multimedia content’s</w:t>
            </w:r>
            <w:r>
              <w:rPr>
                <w:lang w:val="en-GB"/>
              </w:rPr>
              <w:t xml:space="preserve"> unique identifier</w:t>
            </w:r>
          </w:p>
        </w:tc>
      </w:tr>
      <w:tr w:rsidR="00FF051E" w:rsidRPr="0099157E" w14:paraId="4B5DC60A" w14:textId="77777777" w:rsidTr="007762C6">
        <w:trPr>
          <w:cnfStyle w:val="000000100000" w:firstRow="0" w:lastRow="0" w:firstColumn="0" w:lastColumn="0" w:oddVBand="0" w:evenVBand="0" w:oddHBand="1" w:evenHBand="0" w:firstRowFirstColumn="0" w:firstRowLastColumn="0" w:lastRowFirstColumn="0" w:lastRowLastColumn="0"/>
          <w:trHeight w:val="510"/>
        </w:trPr>
        <w:tc>
          <w:tcPr>
            <w:tcW w:w="2134" w:type="dxa"/>
            <w:vAlign w:val="center"/>
          </w:tcPr>
          <w:p w14:paraId="7C0EF766" w14:textId="7FE82DEA" w:rsidR="00FF051E" w:rsidRPr="00365A3F" w:rsidRDefault="00067FBE" w:rsidP="006C009C">
            <w:pPr>
              <w:pStyle w:val="Nessunaspaziatura"/>
              <w:jc w:val="center"/>
              <w:rPr>
                <w:sz w:val="23"/>
                <w:szCs w:val="23"/>
                <w:lang w:val="en-GB"/>
              </w:rPr>
            </w:pPr>
            <w:r>
              <w:rPr>
                <w:sz w:val="23"/>
                <w:szCs w:val="23"/>
                <w:lang w:val="en-GB"/>
              </w:rPr>
              <w:t>mediaUrl</w:t>
            </w:r>
          </w:p>
        </w:tc>
        <w:tc>
          <w:tcPr>
            <w:tcW w:w="1329" w:type="dxa"/>
            <w:vAlign w:val="center"/>
          </w:tcPr>
          <w:p w14:paraId="6535F831" w14:textId="62BF726E" w:rsidR="00FF051E" w:rsidRPr="00365A3F" w:rsidRDefault="00067FBE" w:rsidP="006C009C">
            <w:pPr>
              <w:pStyle w:val="Nessunaspaziatura"/>
              <w:jc w:val="center"/>
              <w:rPr>
                <w:sz w:val="23"/>
                <w:szCs w:val="23"/>
                <w:lang w:val="en-GB"/>
              </w:rPr>
            </w:pPr>
            <w:r>
              <w:rPr>
                <w:sz w:val="23"/>
                <w:szCs w:val="23"/>
                <w:lang w:val="en-GB"/>
              </w:rPr>
              <w:t>String</w:t>
            </w:r>
          </w:p>
        </w:tc>
        <w:tc>
          <w:tcPr>
            <w:tcW w:w="6171" w:type="dxa"/>
            <w:vAlign w:val="center"/>
          </w:tcPr>
          <w:p w14:paraId="627F5E9E" w14:textId="68B72AD1" w:rsidR="00FF051E" w:rsidRPr="00264B05" w:rsidRDefault="00067FBE" w:rsidP="006C009C">
            <w:pPr>
              <w:pStyle w:val="Nessunaspaziatura"/>
              <w:jc w:val="both"/>
              <w:rPr>
                <w:lang w:val="en-GB"/>
              </w:rPr>
            </w:pPr>
            <w:r>
              <w:rPr>
                <w:lang w:val="en-GB"/>
              </w:rPr>
              <w:t>The URL from which the multimedia content can be retrieved</w:t>
            </w:r>
          </w:p>
        </w:tc>
      </w:tr>
      <w:tr w:rsidR="00FF051E" w:rsidRPr="0099157E" w14:paraId="6898BFA2" w14:textId="77777777" w:rsidTr="007762C6">
        <w:trPr>
          <w:trHeight w:val="510"/>
        </w:trPr>
        <w:tc>
          <w:tcPr>
            <w:tcW w:w="2134" w:type="dxa"/>
            <w:vAlign w:val="center"/>
          </w:tcPr>
          <w:p w14:paraId="67834406" w14:textId="22FDFC2F" w:rsidR="00FF051E" w:rsidRPr="00365A3F" w:rsidRDefault="00067FBE" w:rsidP="006C009C">
            <w:pPr>
              <w:pStyle w:val="Nessunaspaziatura"/>
              <w:jc w:val="center"/>
              <w:rPr>
                <w:sz w:val="23"/>
                <w:szCs w:val="23"/>
                <w:lang w:val="en-GB"/>
              </w:rPr>
            </w:pPr>
            <w:r>
              <w:rPr>
                <w:sz w:val="23"/>
                <w:szCs w:val="23"/>
                <w:lang w:val="en-GB"/>
              </w:rPr>
              <w:t>resolution</w:t>
            </w:r>
          </w:p>
        </w:tc>
        <w:tc>
          <w:tcPr>
            <w:tcW w:w="1329" w:type="dxa"/>
            <w:vAlign w:val="center"/>
          </w:tcPr>
          <w:p w14:paraId="31D58494" w14:textId="24BDEAEE" w:rsidR="00FF051E" w:rsidRPr="00365A3F" w:rsidRDefault="00067FBE" w:rsidP="006C009C">
            <w:pPr>
              <w:pStyle w:val="Nessunaspaziatura"/>
              <w:jc w:val="center"/>
              <w:rPr>
                <w:sz w:val="23"/>
                <w:szCs w:val="23"/>
                <w:lang w:val="en-GB"/>
              </w:rPr>
            </w:pPr>
            <w:r>
              <w:rPr>
                <w:sz w:val="23"/>
                <w:szCs w:val="23"/>
                <w:lang w:val="en-GB"/>
              </w:rPr>
              <w:t>String</w:t>
            </w:r>
          </w:p>
        </w:tc>
        <w:tc>
          <w:tcPr>
            <w:tcW w:w="6171" w:type="dxa"/>
            <w:vAlign w:val="center"/>
          </w:tcPr>
          <w:p w14:paraId="674BF8E8" w14:textId="5D251EE6" w:rsidR="00FF051E" w:rsidRPr="00264B05" w:rsidRDefault="00FF051E" w:rsidP="006C009C">
            <w:pPr>
              <w:pStyle w:val="Nessunaspaziatura"/>
              <w:jc w:val="both"/>
              <w:rPr>
                <w:lang w:val="en-GB"/>
              </w:rPr>
            </w:pPr>
            <w:r>
              <w:rPr>
                <w:lang w:val="en-GB"/>
              </w:rPr>
              <w:t xml:space="preserve">The </w:t>
            </w:r>
            <w:r w:rsidR="00067FBE">
              <w:rPr>
                <w:lang w:val="en-GB"/>
              </w:rPr>
              <w:t>multimedia content’s resolution (e.g. 1920x1080)</w:t>
            </w:r>
          </w:p>
        </w:tc>
      </w:tr>
    </w:tbl>
    <w:p w14:paraId="58045D4C" w14:textId="77777777" w:rsidR="007762C6" w:rsidRPr="001F5EDA" w:rsidRDefault="007762C6" w:rsidP="001F5EDA">
      <w:pPr>
        <w:pStyle w:val="Sommario2"/>
        <w:spacing w:before="0" w:after="0" w:line="240" w:lineRule="auto"/>
        <w:rPr>
          <w:sz w:val="28"/>
          <w:szCs w:val="28"/>
        </w:rPr>
      </w:pPr>
    </w:p>
    <w:tbl>
      <w:tblPr>
        <w:tblStyle w:val="Tabellagriglia4-colore1"/>
        <w:tblW w:w="9634" w:type="dxa"/>
        <w:tblLook w:val="0420" w:firstRow="1" w:lastRow="0" w:firstColumn="0" w:lastColumn="0" w:noHBand="0" w:noVBand="1"/>
      </w:tblPr>
      <w:tblGrid>
        <w:gridCol w:w="2078"/>
        <w:gridCol w:w="1292"/>
        <w:gridCol w:w="6264"/>
      </w:tblGrid>
      <w:tr w:rsidR="00067FBE" w14:paraId="05EECF17"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53F8AC17" w14:textId="1FE1CF48"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Image</w:t>
            </w:r>
          </w:p>
        </w:tc>
      </w:tr>
      <w:tr w:rsidR="00067FBE" w14:paraId="3BDF4377"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358B6BF0"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0B8B413"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08E1073C"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99157E" w14:paraId="583C4356" w14:textId="77777777" w:rsidTr="00E418CA">
        <w:trPr>
          <w:trHeight w:val="510"/>
        </w:trPr>
        <w:tc>
          <w:tcPr>
            <w:tcW w:w="9634" w:type="dxa"/>
            <w:gridSpan w:val="3"/>
            <w:vAlign w:val="center"/>
          </w:tcPr>
          <w:p w14:paraId="7F2C0EAF" w14:textId="77777777" w:rsidR="00067FBE" w:rsidRPr="00264B05" w:rsidRDefault="00067FBE" w:rsidP="00E418CA">
            <w:pPr>
              <w:pStyle w:val="Nessunaspaziatura"/>
              <w:jc w:val="center"/>
              <w:rPr>
                <w:lang w:val="en-GB"/>
              </w:rPr>
            </w:pPr>
            <w:r>
              <w:rPr>
                <w:lang w:val="en-GB"/>
              </w:rPr>
              <w:t>none (same as the superclass)</w:t>
            </w:r>
          </w:p>
        </w:tc>
      </w:tr>
    </w:tbl>
    <w:p w14:paraId="0AE85125" w14:textId="77777777" w:rsidR="00067FBE" w:rsidRPr="001F5EDA" w:rsidRDefault="00067FBE"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078"/>
        <w:gridCol w:w="1292"/>
        <w:gridCol w:w="6264"/>
      </w:tblGrid>
      <w:tr w:rsidR="00067FBE" w14:paraId="290B2A1D"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D7DAAB9" w14:textId="224DB8D0"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Video</w:t>
            </w:r>
          </w:p>
        </w:tc>
      </w:tr>
      <w:tr w:rsidR="00067FBE" w14:paraId="234A8310"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2C5B6923"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9DD2BF2"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44EBC0A6"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99157E" w14:paraId="24D1FDEA" w14:textId="77777777" w:rsidTr="00E418CA">
        <w:trPr>
          <w:trHeight w:val="510"/>
        </w:trPr>
        <w:tc>
          <w:tcPr>
            <w:tcW w:w="9634" w:type="dxa"/>
            <w:gridSpan w:val="3"/>
            <w:vAlign w:val="center"/>
          </w:tcPr>
          <w:p w14:paraId="7C92BFB8" w14:textId="77777777" w:rsidR="00067FBE" w:rsidRPr="00264B05" w:rsidRDefault="00067FBE" w:rsidP="00E418CA">
            <w:pPr>
              <w:pStyle w:val="Nessunaspaziatura"/>
              <w:jc w:val="center"/>
              <w:rPr>
                <w:lang w:val="en-GB"/>
              </w:rPr>
            </w:pPr>
            <w:r>
              <w:rPr>
                <w:lang w:val="en-GB"/>
              </w:rPr>
              <w:t>none (same as the superclass)</w:t>
            </w:r>
          </w:p>
        </w:tc>
      </w:tr>
    </w:tbl>
    <w:p w14:paraId="56618FDA" w14:textId="77777777" w:rsidR="00067FBE" w:rsidRPr="001F5EDA" w:rsidRDefault="00067FBE"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132"/>
        <w:gridCol w:w="1329"/>
        <w:gridCol w:w="6173"/>
      </w:tblGrid>
      <w:tr w:rsidR="00067FBE" w14:paraId="46FA7D82"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77D87B2E" w14:textId="7BFD13F0"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Store</w:t>
            </w:r>
          </w:p>
        </w:tc>
      </w:tr>
      <w:tr w:rsidR="00067FBE" w14:paraId="08CEAB69" w14:textId="77777777" w:rsidTr="001F5EDA">
        <w:trPr>
          <w:cnfStyle w:val="000000100000" w:firstRow="0" w:lastRow="0" w:firstColumn="0" w:lastColumn="0" w:oddVBand="0" w:evenVBand="0" w:oddHBand="1" w:evenHBand="0" w:firstRowFirstColumn="0" w:firstRowLastColumn="0" w:lastRowFirstColumn="0" w:lastRowLastColumn="0"/>
          <w:trHeight w:val="284"/>
        </w:trPr>
        <w:tc>
          <w:tcPr>
            <w:tcW w:w="2132" w:type="dxa"/>
            <w:shd w:val="clear" w:color="auto" w:fill="38A5B7"/>
            <w:vAlign w:val="center"/>
          </w:tcPr>
          <w:p w14:paraId="12ADD05A"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311EC44B"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3" w:type="dxa"/>
            <w:shd w:val="clear" w:color="auto" w:fill="38A5B7"/>
            <w:vAlign w:val="center"/>
          </w:tcPr>
          <w:p w14:paraId="045D428C"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F040D0" w14:paraId="4C4E94C7" w14:textId="77777777" w:rsidTr="001F5EDA">
        <w:trPr>
          <w:trHeight w:val="510"/>
        </w:trPr>
        <w:tc>
          <w:tcPr>
            <w:tcW w:w="2132" w:type="dxa"/>
            <w:vAlign w:val="center"/>
          </w:tcPr>
          <w:p w14:paraId="7B92979C" w14:textId="50F63026" w:rsidR="00067FBE" w:rsidRPr="00365A3F" w:rsidRDefault="00067FBE" w:rsidP="00E418CA">
            <w:pPr>
              <w:pStyle w:val="Nessunaspaziatura"/>
              <w:jc w:val="center"/>
              <w:rPr>
                <w:sz w:val="23"/>
                <w:szCs w:val="23"/>
                <w:lang w:val="en-GB"/>
              </w:rPr>
            </w:pPr>
            <w:r>
              <w:rPr>
                <w:sz w:val="23"/>
                <w:szCs w:val="23"/>
                <w:lang w:val="en-GB"/>
              </w:rPr>
              <w:t>IDstore</w:t>
            </w:r>
          </w:p>
        </w:tc>
        <w:tc>
          <w:tcPr>
            <w:tcW w:w="1329" w:type="dxa"/>
            <w:vAlign w:val="center"/>
          </w:tcPr>
          <w:p w14:paraId="41CF2BEA" w14:textId="77777777" w:rsidR="00067FBE" w:rsidRPr="00365A3F" w:rsidRDefault="00067FBE" w:rsidP="00E418CA">
            <w:pPr>
              <w:pStyle w:val="Nessunaspaziatura"/>
              <w:jc w:val="center"/>
              <w:rPr>
                <w:sz w:val="23"/>
                <w:szCs w:val="23"/>
                <w:lang w:val="en-GB"/>
              </w:rPr>
            </w:pPr>
            <w:r>
              <w:rPr>
                <w:sz w:val="23"/>
                <w:szCs w:val="23"/>
                <w:lang w:val="en-GB"/>
              </w:rPr>
              <w:t>int</w:t>
            </w:r>
          </w:p>
        </w:tc>
        <w:tc>
          <w:tcPr>
            <w:tcW w:w="6173" w:type="dxa"/>
            <w:vAlign w:val="center"/>
          </w:tcPr>
          <w:p w14:paraId="43D48DBE" w14:textId="43D5D671" w:rsidR="00067FBE" w:rsidRPr="00264B05" w:rsidRDefault="00067FBE" w:rsidP="00E418CA">
            <w:pPr>
              <w:pStyle w:val="Nessunaspaziatura"/>
              <w:jc w:val="both"/>
              <w:rPr>
                <w:lang w:val="en-GB"/>
              </w:rPr>
            </w:pPr>
            <w:r>
              <w:rPr>
                <w:lang w:val="en-GB"/>
              </w:rPr>
              <w:t>The store’s unique identifier</w:t>
            </w:r>
          </w:p>
        </w:tc>
      </w:tr>
      <w:tr w:rsidR="00067FBE" w:rsidRPr="00F040D0" w14:paraId="3D9E8609" w14:textId="77777777" w:rsidTr="001F5ED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7DAE7F90" w14:textId="0ACD0807" w:rsidR="00067FBE" w:rsidRPr="00365A3F" w:rsidRDefault="001F5EDA" w:rsidP="00E418CA">
            <w:pPr>
              <w:pStyle w:val="Nessunaspaziatura"/>
              <w:jc w:val="center"/>
              <w:rPr>
                <w:sz w:val="23"/>
                <w:szCs w:val="23"/>
                <w:lang w:val="en-GB"/>
              </w:rPr>
            </w:pPr>
            <w:r>
              <w:rPr>
                <w:sz w:val="23"/>
                <w:szCs w:val="23"/>
                <w:lang w:val="en-GB"/>
              </w:rPr>
              <w:t>name</w:t>
            </w:r>
          </w:p>
        </w:tc>
        <w:tc>
          <w:tcPr>
            <w:tcW w:w="1329" w:type="dxa"/>
            <w:vAlign w:val="center"/>
          </w:tcPr>
          <w:p w14:paraId="2A60BF62" w14:textId="77777777" w:rsidR="00067FBE" w:rsidRPr="00365A3F" w:rsidRDefault="00067FBE" w:rsidP="00E418CA">
            <w:pPr>
              <w:pStyle w:val="Nessunaspaziatura"/>
              <w:jc w:val="center"/>
              <w:rPr>
                <w:sz w:val="23"/>
                <w:szCs w:val="23"/>
                <w:lang w:val="en-GB"/>
              </w:rPr>
            </w:pPr>
            <w:r>
              <w:rPr>
                <w:sz w:val="23"/>
                <w:szCs w:val="23"/>
                <w:lang w:val="en-GB"/>
              </w:rPr>
              <w:t>String</w:t>
            </w:r>
          </w:p>
        </w:tc>
        <w:tc>
          <w:tcPr>
            <w:tcW w:w="6173" w:type="dxa"/>
            <w:vAlign w:val="center"/>
          </w:tcPr>
          <w:p w14:paraId="5C9AE70B" w14:textId="7D909652" w:rsidR="00067FBE" w:rsidRPr="00264B05" w:rsidRDefault="001F5EDA" w:rsidP="00E418CA">
            <w:pPr>
              <w:pStyle w:val="Nessunaspaziatura"/>
              <w:jc w:val="both"/>
              <w:rPr>
                <w:lang w:val="en-GB"/>
              </w:rPr>
            </w:pPr>
            <w:r>
              <w:rPr>
                <w:lang w:val="en-GB"/>
              </w:rPr>
              <w:t>The store’s name</w:t>
            </w:r>
          </w:p>
        </w:tc>
      </w:tr>
      <w:tr w:rsidR="001F5EDA" w:rsidRPr="00F040D0" w14:paraId="10303F41" w14:textId="77777777" w:rsidTr="001F5EDA">
        <w:trPr>
          <w:trHeight w:val="510"/>
        </w:trPr>
        <w:tc>
          <w:tcPr>
            <w:tcW w:w="2132" w:type="dxa"/>
            <w:vAlign w:val="center"/>
          </w:tcPr>
          <w:p w14:paraId="66300B66" w14:textId="77777777" w:rsidR="001F5EDA" w:rsidRPr="00365A3F" w:rsidRDefault="001F5EDA" w:rsidP="00E418CA">
            <w:pPr>
              <w:pStyle w:val="Nessunaspaziatura"/>
              <w:jc w:val="center"/>
              <w:rPr>
                <w:sz w:val="23"/>
                <w:szCs w:val="23"/>
                <w:lang w:val="en-GB"/>
              </w:rPr>
            </w:pPr>
            <w:r>
              <w:rPr>
                <w:sz w:val="23"/>
                <w:szCs w:val="23"/>
                <w:lang w:val="en-GB"/>
              </w:rPr>
              <w:t>company</w:t>
            </w:r>
          </w:p>
        </w:tc>
        <w:tc>
          <w:tcPr>
            <w:tcW w:w="1329" w:type="dxa"/>
            <w:vAlign w:val="center"/>
          </w:tcPr>
          <w:p w14:paraId="5C323A2B" w14:textId="151438DB" w:rsidR="001F5EDA" w:rsidRPr="00365A3F" w:rsidRDefault="001F5EDA" w:rsidP="00E418CA">
            <w:pPr>
              <w:pStyle w:val="Nessunaspaziatura"/>
              <w:jc w:val="center"/>
              <w:rPr>
                <w:sz w:val="23"/>
                <w:szCs w:val="23"/>
                <w:lang w:val="en-GB"/>
              </w:rPr>
            </w:pPr>
            <w:r>
              <w:rPr>
                <w:sz w:val="23"/>
                <w:szCs w:val="23"/>
                <w:lang w:val="en-GB"/>
              </w:rPr>
              <w:t>String</w:t>
            </w:r>
          </w:p>
        </w:tc>
        <w:tc>
          <w:tcPr>
            <w:tcW w:w="6173" w:type="dxa"/>
            <w:vAlign w:val="center"/>
          </w:tcPr>
          <w:p w14:paraId="0DEE75F7" w14:textId="445B4517" w:rsidR="001F5EDA" w:rsidRPr="00264B05" w:rsidRDefault="001F5EDA" w:rsidP="00E418CA">
            <w:pPr>
              <w:pStyle w:val="Nessunaspaziatura"/>
              <w:jc w:val="both"/>
              <w:rPr>
                <w:lang w:val="en-GB"/>
              </w:rPr>
            </w:pPr>
            <w:r>
              <w:rPr>
                <w:lang w:val="en-GB"/>
              </w:rPr>
              <w:t>The store’s owner company</w:t>
            </w:r>
          </w:p>
        </w:tc>
      </w:tr>
      <w:tr w:rsidR="00067FBE" w:rsidRPr="0099157E" w14:paraId="6777046D" w14:textId="77777777" w:rsidTr="001F5ED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0588D679" w14:textId="51B8B5E4" w:rsidR="00067FBE" w:rsidRPr="00365A3F" w:rsidRDefault="001F5EDA" w:rsidP="00E418CA">
            <w:pPr>
              <w:pStyle w:val="Nessunaspaziatura"/>
              <w:jc w:val="center"/>
              <w:rPr>
                <w:sz w:val="23"/>
                <w:szCs w:val="23"/>
                <w:lang w:val="en-GB"/>
              </w:rPr>
            </w:pPr>
            <w:r>
              <w:rPr>
                <w:sz w:val="23"/>
                <w:szCs w:val="23"/>
                <w:lang w:val="en-GB"/>
              </w:rPr>
              <w:t>storeUrl</w:t>
            </w:r>
          </w:p>
        </w:tc>
        <w:tc>
          <w:tcPr>
            <w:tcW w:w="1329" w:type="dxa"/>
            <w:vAlign w:val="center"/>
          </w:tcPr>
          <w:p w14:paraId="6D989335" w14:textId="77777777" w:rsidR="00067FBE" w:rsidRPr="00365A3F" w:rsidRDefault="00067FBE" w:rsidP="00E418CA">
            <w:pPr>
              <w:pStyle w:val="Nessunaspaziatura"/>
              <w:jc w:val="center"/>
              <w:rPr>
                <w:sz w:val="23"/>
                <w:szCs w:val="23"/>
                <w:lang w:val="en-GB"/>
              </w:rPr>
            </w:pPr>
            <w:r>
              <w:rPr>
                <w:sz w:val="23"/>
                <w:szCs w:val="23"/>
                <w:lang w:val="en-GB"/>
              </w:rPr>
              <w:t>Timestamp</w:t>
            </w:r>
          </w:p>
        </w:tc>
        <w:tc>
          <w:tcPr>
            <w:tcW w:w="6173" w:type="dxa"/>
            <w:vAlign w:val="center"/>
          </w:tcPr>
          <w:p w14:paraId="11543B63" w14:textId="39651BF4" w:rsidR="00067FBE" w:rsidRPr="00264B05" w:rsidRDefault="001F5EDA" w:rsidP="00E418CA">
            <w:pPr>
              <w:pStyle w:val="Nessunaspaziatura"/>
              <w:jc w:val="both"/>
              <w:rPr>
                <w:lang w:val="en-GB"/>
              </w:rPr>
            </w:pPr>
            <w:r>
              <w:rPr>
                <w:lang w:val="en-GB"/>
              </w:rPr>
              <w:t>The URL of the store’s homepage</w:t>
            </w:r>
          </w:p>
        </w:tc>
      </w:tr>
    </w:tbl>
    <w:p w14:paraId="6CD6FD51" w14:textId="77777777" w:rsidR="001F5EDA" w:rsidRPr="001F5EDA" w:rsidRDefault="001F5EDA"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132"/>
        <w:gridCol w:w="1329"/>
        <w:gridCol w:w="6173"/>
      </w:tblGrid>
      <w:tr w:rsidR="001F5EDA" w14:paraId="1E2578CA"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EC10690" w14:textId="2E143DFE" w:rsidR="001F5EDA" w:rsidRPr="00413E25" w:rsidRDefault="001F5EDA"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Sale</w:t>
            </w:r>
          </w:p>
        </w:tc>
      </w:tr>
      <w:tr w:rsidR="001F5EDA" w14:paraId="66AF655F"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132" w:type="dxa"/>
            <w:shd w:val="clear" w:color="auto" w:fill="38A5B7"/>
            <w:vAlign w:val="center"/>
          </w:tcPr>
          <w:p w14:paraId="1E9792E2" w14:textId="77777777" w:rsidR="001F5EDA" w:rsidRDefault="001F5EDA"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37EAB61A" w14:textId="77777777" w:rsidR="001F5EDA" w:rsidRPr="00AB29E3" w:rsidRDefault="001F5EDA"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3" w:type="dxa"/>
            <w:shd w:val="clear" w:color="auto" w:fill="38A5B7"/>
            <w:vAlign w:val="center"/>
          </w:tcPr>
          <w:p w14:paraId="4258E0A8" w14:textId="77777777" w:rsidR="001F5EDA" w:rsidRPr="00AB29E3" w:rsidRDefault="001F5EDA"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1F5EDA" w:rsidRPr="00F040D0" w14:paraId="36BD1053" w14:textId="77777777" w:rsidTr="00E418CA">
        <w:trPr>
          <w:trHeight w:val="510"/>
        </w:trPr>
        <w:tc>
          <w:tcPr>
            <w:tcW w:w="2132" w:type="dxa"/>
            <w:vAlign w:val="center"/>
          </w:tcPr>
          <w:p w14:paraId="71D0CD44" w14:textId="0E2329B3" w:rsidR="001F5EDA" w:rsidRPr="00365A3F" w:rsidRDefault="001F5EDA" w:rsidP="00E418CA">
            <w:pPr>
              <w:pStyle w:val="Nessunaspaziatura"/>
              <w:jc w:val="center"/>
              <w:rPr>
                <w:sz w:val="23"/>
                <w:szCs w:val="23"/>
                <w:lang w:val="en-GB"/>
              </w:rPr>
            </w:pPr>
            <w:r>
              <w:rPr>
                <w:sz w:val="23"/>
                <w:szCs w:val="23"/>
                <w:lang w:val="en-GB"/>
              </w:rPr>
              <w:t>IDsale</w:t>
            </w:r>
          </w:p>
        </w:tc>
        <w:tc>
          <w:tcPr>
            <w:tcW w:w="1329" w:type="dxa"/>
            <w:vAlign w:val="center"/>
          </w:tcPr>
          <w:p w14:paraId="725FAF26" w14:textId="77777777" w:rsidR="001F5EDA" w:rsidRPr="00365A3F" w:rsidRDefault="001F5EDA" w:rsidP="00E418CA">
            <w:pPr>
              <w:pStyle w:val="Nessunaspaziatura"/>
              <w:jc w:val="center"/>
              <w:rPr>
                <w:sz w:val="23"/>
                <w:szCs w:val="23"/>
                <w:lang w:val="en-GB"/>
              </w:rPr>
            </w:pPr>
            <w:r>
              <w:rPr>
                <w:sz w:val="23"/>
                <w:szCs w:val="23"/>
                <w:lang w:val="en-GB"/>
              </w:rPr>
              <w:t>int</w:t>
            </w:r>
          </w:p>
        </w:tc>
        <w:tc>
          <w:tcPr>
            <w:tcW w:w="6173" w:type="dxa"/>
            <w:vAlign w:val="center"/>
          </w:tcPr>
          <w:p w14:paraId="5BCF31F9" w14:textId="17996542" w:rsidR="001F5EDA" w:rsidRPr="00264B05" w:rsidRDefault="001F5EDA" w:rsidP="00E418CA">
            <w:pPr>
              <w:pStyle w:val="Nessunaspaziatura"/>
              <w:jc w:val="both"/>
              <w:rPr>
                <w:lang w:val="en-GB"/>
              </w:rPr>
            </w:pPr>
            <w:r>
              <w:rPr>
                <w:lang w:val="en-GB"/>
              </w:rPr>
              <w:t>The sale’s unique identifier</w:t>
            </w:r>
          </w:p>
        </w:tc>
      </w:tr>
      <w:tr w:rsidR="001F5EDA" w:rsidRPr="0099157E" w14:paraId="2D72C4FE"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0E280517" w14:textId="5EF95575" w:rsidR="001F5EDA" w:rsidRPr="00365A3F" w:rsidRDefault="001F5EDA" w:rsidP="00E418CA">
            <w:pPr>
              <w:pStyle w:val="Nessunaspaziatura"/>
              <w:jc w:val="center"/>
              <w:rPr>
                <w:sz w:val="23"/>
                <w:szCs w:val="23"/>
                <w:lang w:val="en-GB"/>
              </w:rPr>
            </w:pPr>
            <w:r>
              <w:rPr>
                <w:sz w:val="23"/>
                <w:szCs w:val="23"/>
                <w:lang w:val="en-GB"/>
              </w:rPr>
              <w:t>saleUrl</w:t>
            </w:r>
          </w:p>
        </w:tc>
        <w:tc>
          <w:tcPr>
            <w:tcW w:w="1329" w:type="dxa"/>
            <w:vAlign w:val="center"/>
          </w:tcPr>
          <w:p w14:paraId="3057FB07" w14:textId="77777777" w:rsidR="001F5EDA" w:rsidRPr="00365A3F" w:rsidRDefault="001F5EDA" w:rsidP="00E418CA">
            <w:pPr>
              <w:pStyle w:val="Nessunaspaziatura"/>
              <w:jc w:val="center"/>
              <w:rPr>
                <w:sz w:val="23"/>
                <w:szCs w:val="23"/>
                <w:lang w:val="en-GB"/>
              </w:rPr>
            </w:pPr>
            <w:r>
              <w:rPr>
                <w:sz w:val="23"/>
                <w:szCs w:val="23"/>
                <w:lang w:val="en-GB"/>
              </w:rPr>
              <w:t>String</w:t>
            </w:r>
          </w:p>
        </w:tc>
        <w:tc>
          <w:tcPr>
            <w:tcW w:w="6173" w:type="dxa"/>
            <w:vAlign w:val="center"/>
          </w:tcPr>
          <w:p w14:paraId="3A4613CF" w14:textId="6B524104" w:rsidR="001F5EDA" w:rsidRPr="00264B05" w:rsidRDefault="001F5EDA" w:rsidP="00E418CA">
            <w:pPr>
              <w:pStyle w:val="Nessunaspaziatura"/>
              <w:jc w:val="both"/>
              <w:rPr>
                <w:lang w:val="en-GB"/>
              </w:rPr>
            </w:pPr>
            <w:r>
              <w:rPr>
                <w:lang w:val="en-GB"/>
              </w:rPr>
              <w:t>The game’s URL within the store</w:t>
            </w:r>
          </w:p>
        </w:tc>
      </w:tr>
    </w:tbl>
    <w:p w14:paraId="46FB6E50" w14:textId="2FC67DDB" w:rsidR="007762C6" w:rsidRDefault="007762C6">
      <w:pPr>
        <w:rPr>
          <w:rFonts w:asciiTheme="majorHAnsi" w:eastAsiaTheme="majorEastAsia" w:hAnsiTheme="majorHAnsi" w:cstheme="majorBidi"/>
          <w:color w:val="2A7B88" w:themeColor="accent1" w:themeShade="BF"/>
          <w:sz w:val="30"/>
          <w:szCs w:val="30"/>
          <w:lang w:val="en-GB" w:eastAsia="it-IT"/>
        </w:rPr>
      </w:pPr>
      <w:r w:rsidRPr="006C009C">
        <w:rPr>
          <w:lang w:val="en-GB"/>
        </w:rPr>
        <w:br w:type="page"/>
      </w:r>
    </w:p>
    <w:p w14:paraId="1B3EC7CB" w14:textId="22A5C730" w:rsidR="00B053F7" w:rsidRPr="003A1775" w:rsidRDefault="009D2E30" w:rsidP="00B053F7">
      <w:pPr>
        <w:pStyle w:val="Sommario10"/>
      </w:pPr>
      <w:bookmarkStart w:id="11" w:name="_Toc30345194"/>
      <w:r>
        <w:lastRenderedPageBreak/>
        <w:t>Application Datasets Preliminary Design</w:t>
      </w:r>
      <w:bookmarkEnd w:id="11"/>
    </w:p>
    <w:p w14:paraId="31386EAD" w14:textId="6DDD4B9C" w:rsidR="00B053F7" w:rsidRDefault="00B053F7" w:rsidP="00B053F7">
      <w:pPr>
        <w:pStyle w:val="Sommario2"/>
      </w:pPr>
      <w:bookmarkStart w:id="12" w:name="_Toc30345195"/>
      <w:r>
        <w:t>Games Dataset</w:t>
      </w:r>
      <w:r w:rsidR="009D2E30">
        <w:t xml:space="preserve"> (MongoDB)</w:t>
      </w:r>
      <w:bookmarkEnd w:id="12"/>
    </w:p>
    <w:p w14:paraId="52D38A61" w14:textId="061F7E44" w:rsidR="009D2E30" w:rsidRDefault="009D2E30" w:rsidP="00170199">
      <w:pPr>
        <w:rPr>
          <w:lang w:val="en-GB"/>
        </w:rPr>
      </w:pPr>
      <w:r>
        <w:rPr>
          <w:lang w:val="en-GB"/>
        </w:rPr>
        <w:t xml:space="preserve">The </w:t>
      </w:r>
      <w:r>
        <w:rPr>
          <w:i/>
          <w:iCs/>
          <w:lang w:val="en-GB"/>
        </w:rPr>
        <w:t>Games</w:t>
      </w:r>
      <w:r>
        <w:rPr>
          <w:lang w:val="en-GB"/>
        </w:rPr>
        <w:t xml:space="preserve"> dataset of our application will </w:t>
      </w:r>
      <w:r w:rsidR="00EC4E29">
        <w:rPr>
          <w:lang w:val="en-GB"/>
        </w:rPr>
        <w:t>be organized in a</w:t>
      </w:r>
      <w:r>
        <w:rPr>
          <w:lang w:val="en-GB"/>
        </w:rPr>
        <w:t xml:space="preserve"> single MongoDB collection whose documents represent games, and will be built from a partition of the dataset offered by the </w:t>
      </w:r>
      <w:hyperlink r:id="rId11" w:history="1">
        <w:r w:rsidRPr="00C36C18">
          <w:rPr>
            <w:rStyle w:val="Collegamentoipertestuale"/>
            <w:lang w:val="en-GB"/>
          </w:rPr>
          <w:t>RAWG</w:t>
        </w:r>
      </w:hyperlink>
      <w:r>
        <w:rPr>
          <w:lang w:val="en-GB"/>
        </w:rPr>
        <w:t xml:space="preserve"> service, which allows its contents to be scraped directly in JSON format through a set of HTTP-based </w:t>
      </w:r>
      <w:hyperlink r:id="rId12" w:history="1">
        <w:r w:rsidRPr="00B4070E">
          <w:rPr>
            <w:rStyle w:val="Collegamentoipertestuale"/>
            <w:lang w:val="en-GB"/>
          </w:rPr>
          <w:t>API</w:t>
        </w:r>
      </w:hyperlink>
      <w:r>
        <w:rPr>
          <w:lang w:val="en-GB"/>
        </w:rPr>
        <w:t>.</w:t>
      </w:r>
      <w:r w:rsidR="00EC4E29">
        <w:rPr>
          <w:lang w:val="en-GB"/>
        </w:rPr>
        <w:br/>
      </w:r>
      <w:r w:rsidR="00077B4E">
        <w:rPr>
          <w:lang w:val="en-GB"/>
        </w:rPr>
        <w:t xml:space="preserve">It should be noted, however, that the structure of the scraped documents will not exactly reflect that envisaged for the documents of our database in terms of both data organization and relevance, and so the scraped documents will have to undergo a “normalization” process before being added to our </w:t>
      </w:r>
      <w:r w:rsidR="00077B4E">
        <w:rPr>
          <w:i/>
          <w:iCs/>
          <w:lang w:val="en-GB"/>
        </w:rPr>
        <w:t>Games</w:t>
      </w:r>
      <w:r w:rsidR="00077B4E">
        <w:rPr>
          <w:lang w:val="en-GB"/>
        </w:rPr>
        <w:t xml:space="preserve"> database.</w:t>
      </w:r>
    </w:p>
    <w:p w14:paraId="03E47943" w14:textId="013B9A00" w:rsidR="001F3E47" w:rsidRDefault="00B95C63" w:rsidP="00170199">
      <w:pPr>
        <w:rPr>
          <w:lang w:val="en-GB"/>
        </w:rPr>
      </w:pPr>
      <w:r>
        <w:rPr>
          <w:lang w:val="en-GB"/>
        </w:rPr>
        <w:t>The</w:t>
      </w:r>
      <w:r w:rsidR="009D2E30">
        <w:rPr>
          <w:lang w:val="en-GB"/>
        </w:rPr>
        <w:t xml:space="preserve"> projected structure of the documents in the </w:t>
      </w:r>
      <w:r w:rsidR="009D2E30">
        <w:rPr>
          <w:i/>
          <w:iCs/>
          <w:lang w:val="en-GB"/>
        </w:rPr>
        <w:t>Games</w:t>
      </w:r>
      <w:r w:rsidR="009D2E30">
        <w:rPr>
          <w:lang w:val="en-GB"/>
        </w:rPr>
        <w:t xml:space="preserve"> dataset</w:t>
      </w:r>
      <w:r>
        <w:rPr>
          <w:lang w:val="en-GB"/>
        </w:rPr>
        <w:t xml:space="preserve"> is outlined below</w:t>
      </w:r>
      <w:r w:rsidR="009D2E30">
        <w:rPr>
          <w:lang w:val="en-GB"/>
        </w:rPr>
        <w:t xml:space="preserve">: </w:t>
      </w:r>
    </w:p>
    <w:bookmarkStart w:id="13" w:name="_GoBack"/>
    <w:bookmarkEnd w:id="13"/>
    <w:bookmarkStart w:id="14" w:name="_MON_1635414417"/>
    <w:bookmarkEnd w:id="14"/>
    <w:p w14:paraId="5FC58221" w14:textId="527C4AEE" w:rsidR="009D2E30" w:rsidRDefault="00DA7EDF" w:rsidP="00170199">
      <w:pPr>
        <w:rPr>
          <w:lang w:val="en-GB"/>
        </w:rPr>
      </w:pPr>
      <w:r>
        <w:rPr>
          <w:lang w:val="en-GB"/>
        </w:rPr>
        <w:object w:dxaOrig="9638" w:dyaOrig="10332" w14:anchorId="5CED0C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0.8pt;height:516.8pt" o:ole="">
            <v:imagedata r:id="rId13" o:title=""/>
            <w10:bordertop type="dot" width="8"/>
            <w10:borderleft type="dot" width="8"/>
            <w10:borderbottom type="dot" width="8"/>
            <w10:borderright type="dot" width="8"/>
          </v:shape>
          <o:OLEObject Type="Embed" ProgID="Word.OpenDocumentText.12" ShapeID="_x0000_i1045" DrawAspect="Content" ObjectID="_1640957931" r:id="rId14"/>
        </w:object>
      </w:r>
    </w:p>
    <w:p w14:paraId="1E1C8D2A" w14:textId="3FA28B7A" w:rsidR="009D2E30" w:rsidRDefault="009D2E30" w:rsidP="009D2E30">
      <w:pPr>
        <w:pStyle w:val="Sommario2"/>
      </w:pPr>
      <w:bookmarkStart w:id="15" w:name="_Toc30345196"/>
      <w:r>
        <w:lastRenderedPageBreak/>
        <w:t>Users Dataset (Neo4j)</w:t>
      </w:r>
      <w:bookmarkEnd w:id="15"/>
    </w:p>
    <w:p w14:paraId="21CC165D" w14:textId="4C290752" w:rsidR="00F65A38" w:rsidRDefault="009D2E30" w:rsidP="009D2E30">
      <w:pPr>
        <w:rPr>
          <w:lang w:val="en-GB"/>
        </w:rPr>
      </w:pPr>
      <w:r>
        <w:rPr>
          <w:lang w:val="en-GB"/>
        </w:rPr>
        <w:t xml:space="preserve">The </w:t>
      </w:r>
      <w:r>
        <w:rPr>
          <w:i/>
          <w:iCs/>
          <w:lang w:val="en-GB"/>
        </w:rPr>
        <w:t>Users</w:t>
      </w:r>
      <w:r>
        <w:rPr>
          <w:lang w:val="en-GB"/>
        </w:rPr>
        <w:t xml:space="preserve"> dataset of our application</w:t>
      </w:r>
      <w:r w:rsidR="00F65A38">
        <w:rPr>
          <w:lang w:val="en-GB"/>
        </w:rPr>
        <w:t xml:space="preserve"> will consist in a graph stored in a single Neo4j instance, where the nodes can be</w:t>
      </w:r>
      <w:r w:rsidR="00A57EB9">
        <w:rPr>
          <w:lang w:val="en-GB"/>
        </w:rPr>
        <w:t>long to</w:t>
      </w:r>
      <w:r w:rsidR="00F65A38">
        <w:rPr>
          <w:lang w:val="en-GB"/>
        </w:rPr>
        <w:t xml:space="preserve"> two different categories:</w:t>
      </w:r>
    </w:p>
    <w:p w14:paraId="29550063" w14:textId="0D7C4FCF" w:rsidR="00F65A38" w:rsidRDefault="00F65A38" w:rsidP="00520FD4">
      <w:pPr>
        <w:pStyle w:val="Paragrafoelenco"/>
        <w:numPr>
          <w:ilvl w:val="0"/>
          <w:numId w:val="21"/>
        </w:numPr>
        <w:spacing w:after="120"/>
        <w:ind w:left="714" w:hanging="357"/>
        <w:contextualSpacing w:val="0"/>
        <w:rPr>
          <w:lang w:val="en-GB"/>
        </w:rPr>
      </w:pPr>
      <w:r>
        <w:rPr>
          <w:lang w:val="en-GB"/>
        </w:rPr>
        <w:t xml:space="preserve">The </w:t>
      </w:r>
      <w:r w:rsidRPr="00520FD4">
        <w:rPr>
          <w:b/>
          <w:bCs/>
          <w:lang w:val="en-GB"/>
        </w:rPr>
        <w:t>Users</w:t>
      </w:r>
      <w:r>
        <w:rPr>
          <w:lang w:val="en-GB"/>
        </w:rPr>
        <w:t xml:space="preserve">, </w:t>
      </w:r>
      <w:r w:rsidR="00A57EB9">
        <w:rPr>
          <w:lang w:val="en-GB"/>
        </w:rPr>
        <w:t>repres</w:t>
      </w:r>
      <w:r w:rsidR="00C42467">
        <w:rPr>
          <w:lang w:val="en-GB"/>
        </w:rPr>
        <w:t>enting</w:t>
      </w:r>
      <w:r>
        <w:rPr>
          <w:lang w:val="en-GB"/>
        </w:rPr>
        <w:t xml:space="preserve"> the users registered within the application regardless of their role (Standard User, Analyst, Administrator), and hav</w:t>
      </w:r>
      <w:r w:rsidR="00C42467">
        <w:rPr>
          <w:lang w:val="en-GB"/>
        </w:rPr>
        <w:t>ing</w:t>
      </w:r>
      <w:r>
        <w:rPr>
          <w:lang w:val="en-GB"/>
        </w:rPr>
        <w:t xml:space="preserve"> as attributes the ones specified in their account information as for the “StandardUser” class attributes (pag.</w:t>
      </w:r>
      <w:r w:rsidR="00C42467">
        <w:rPr>
          <w:lang w:val="en-GB"/>
        </w:rPr>
        <w:t xml:space="preserve"> </w:t>
      </w:r>
      <w:r>
        <w:rPr>
          <w:lang w:val="en-GB"/>
        </w:rPr>
        <w:t xml:space="preserve">8), where the </w:t>
      </w:r>
      <w:r w:rsidRPr="00B95C63">
        <w:rPr>
          <w:i/>
          <w:iCs/>
          <w:lang w:val="en-GB"/>
        </w:rPr>
        <w:t>username</w:t>
      </w:r>
      <w:r>
        <w:rPr>
          <w:lang w:val="en-GB"/>
        </w:rPr>
        <w:t xml:space="preserve">, </w:t>
      </w:r>
      <w:r w:rsidRPr="00C42467">
        <w:rPr>
          <w:i/>
          <w:iCs/>
          <w:lang w:val="en-GB"/>
        </w:rPr>
        <w:t>password</w:t>
      </w:r>
      <w:r>
        <w:rPr>
          <w:lang w:val="en-GB"/>
        </w:rPr>
        <w:t xml:space="preserve">, </w:t>
      </w:r>
      <w:r w:rsidRPr="00B95C63">
        <w:rPr>
          <w:i/>
          <w:iCs/>
          <w:lang w:val="en-GB"/>
        </w:rPr>
        <w:t>joinDate</w:t>
      </w:r>
      <w:r w:rsidR="005C19D3">
        <w:rPr>
          <w:lang w:val="en-GB"/>
        </w:rPr>
        <w:t xml:space="preserve"> </w:t>
      </w:r>
      <w:r>
        <w:rPr>
          <w:lang w:val="en-GB"/>
        </w:rPr>
        <w:t xml:space="preserve">and the </w:t>
      </w:r>
      <w:r w:rsidRPr="00B95C63">
        <w:rPr>
          <w:i/>
          <w:iCs/>
          <w:lang w:val="en-GB"/>
        </w:rPr>
        <w:t>followedCount</w:t>
      </w:r>
      <w:r>
        <w:rPr>
          <w:lang w:val="en-GB"/>
        </w:rPr>
        <w:t xml:space="preserve"> are mandatory.</w:t>
      </w:r>
    </w:p>
    <w:p w14:paraId="73F31CEE" w14:textId="0DE41FE7" w:rsidR="00F65A38" w:rsidRDefault="00F65A38" w:rsidP="00520FD4">
      <w:pPr>
        <w:pStyle w:val="Paragrafoelenco"/>
        <w:numPr>
          <w:ilvl w:val="0"/>
          <w:numId w:val="21"/>
        </w:numPr>
        <w:spacing w:after="240"/>
        <w:ind w:left="714" w:hanging="357"/>
        <w:contextualSpacing w:val="0"/>
        <w:rPr>
          <w:lang w:val="en-GB"/>
        </w:rPr>
      </w:pPr>
      <w:r>
        <w:rPr>
          <w:lang w:val="en-GB"/>
        </w:rPr>
        <w:t xml:space="preserve">The </w:t>
      </w:r>
      <w:r w:rsidRPr="00520FD4">
        <w:rPr>
          <w:b/>
          <w:bCs/>
          <w:lang w:val="en-GB"/>
        </w:rPr>
        <w:t>Games</w:t>
      </w:r>
      <w:r>
        <w:rPr>
          <w:lang w:val="en-GB"/>
        </w:rPr>
        <w:t xml:space="preserve">, which are “stub” nodes that are created whenever a new game is added to the </w:t>
      </w:r>
      <w:r w:rsidRPr="00C42467">
        <w:rPr>
          <w:i/>
          <w:iCs/>
          <w:lang w:val="en-GB"/>
        </w:rPr>
        <w:t>Games</w:t>
      </w:r>
      <w:r>
        <w:rPr>
          <w:lang w:val="en-GB"/>
        </w:rPr>
        <w:t xml:space="preserve"> database </w:t>
      </w:r>
      <w:r w:rsidR="00C42467">
        <w:rPr>
          <w:lang w:val="en-GB"/>
        </w:rPr>
        <w:t xml:space="preserve">for the purpose of storing the relationships between the Users and the Games in the application, </w:t>
      </w:r>
      <w:r>
        <w:rPr>
          <w:lang w:val="en-GB"/>
        </w:rPr>
        <w:t>and have as attri</w:t>
      </w:r>
      <w:r w:rsidR="00520FD4">
        <w:rPr>
          <w:lang w:val="en-GB"/>
        </w:rPr>
        <w:t xml:space="preserve">butes the </w:t>
      </w:r>
      <w:r w:rsidR="00520FD4">
        <w:rPr>
          <w:lang w:val="en-GB"/>
        </w:rPr>
        <w:softHyphen/>
      </w:r>
      <w:r w:rsidR="00520FD4" w:rsidRPr="00B95C63">
        <w:rPr>
          <w:i/>
          <w:iCs/>
          <w:lang w:val="en-GB"/>
        </w:rPr>
        <w:t xml:space="preserve">_id </w:t>
      </w:r>
      <w:r w:rsidR="00520FD4">
        <w:rPr>
          <w:lang w:val="en-GB"/>
        </w:rPr>
        <w:t xml:space="preserve">of the related document in </w:t>
      </w:r>
      <w:r w:rsidR="00C42467">
        <w:rPr>
          <w:lang w:val="en-GB"/>
        </w:rPr>
        <w:t xml:space="preserve">the </w:t>
      </w:r>
      <w:r w:rsidR="00C42467">
        <w:rPr>
          <w:i/>
          <w:iCs/>
          <w:lang w:val="en-GB"/>
        </w:rPr>
        <w:t>Games</w:t>
      </w:r>
      <w:r w:rsidR="00520FD4">
        <w:rPr>
          <w:lang w:val="en-GB"/>
        </w:rPr>
        <w:t xml:space="preserve"> database and the game </w:t>
      </w:r>
      <w:r w:rsidR="00520FD4" w:rsidRPr="00B95C63">
        <w:rPr>
          <w:i/>
          <w:iCs/>
          <w:lang w:val="en-GB"/>
        </w:rPr>
        <w:t>title</w:t>
      </w:r>
      <w:r w:rsidR="00520FD4">
        <w:rPr>
          <w:lang w:val="en-GB"/>
        </w:rPr>
        <w:t>.</w:t>
      </w:r>
    </w:p>
    <w:p w14:paraId="3EE8272B" w14:textId="00BD9EAD" w:rsidR="00520FD4" w:rsidRDefault="00520FD4" w:rsidP="00520FD4">
      <w:pPr>
        <w:rPr>
          <w:lang w:val="en-GB"/>
        </w:rPr>
      </w:pPr>
      <w:r>
        <w:rPr>
          <w:lang w:val="en-GB"/>
        </w:rPr>
        <w:t xml:space="preserve">The following types of relationships </w:t>
      </w:r>
      <w:r w:rsidR="00C42467">
        <w:rPr>
          <w:lang w:val="en-GB"/>
        </w:rPr>
        <w:t>are</w:t>
      </w:r>
      <w:r>
        <w:rPr>
          <w:lang w:val="en-GB"/>
        </w:rPr>
        <w:t xml:space="preserve"> </w:t>
      </w:r>
      <w:r w:rsidR="00C42467">
        <w:rPr>
          <w:lang w:val="en-GB"/>
        </w:rPr>
        <w:t>envisaged</w:t>
      </w:r>
      <w:r>
        <w:rPr>
          <w:lang w:val="en-GB"/>
        </w:rPr>
        <w:t xml:space="preserve"> in the database:</w:t>
      </w:r>
    </w:p>
    <w:p w14:paraId="04C07F1E" w14:textId="639A5E1C" w:rsidR="00520FD4" w:rsidRDefault="00520FD4" w:rsidP="00520FD4">
      <w:pPr>
        <w:pStyle w:val="Paragrafoelenco"/>
        <w:numPr>
          <w:ilvl w:val="0"/>
          <w:numId w:val="21"/>
        </w:numPr>
        <w:spacing w:after="120"/>
        <w:ind w:left="714" w:hanging="357"/>
        <w:contextualSpacing w:val="0"/>
        <w:rPr>
          <w:lang w:val="en-GB"/>
        </w:rPr>
      </w:pPr>
      <w:r w:rsidRPr="00B95C63">
        <w:rPr>
          <w:b/>
          <w:bCs/>
          <w:lang w:val="en-GB"/>
        </w:rPr>
        <w:t>User FOLLOW User</w:t>
      </w:r>
      <w:r>
        <w:rPr>
          <w:lang w:val="en-GB"/>
        </w:rPr>
        <w:t xml:space="preserve">, which is created/removed when a User adds/removes another User to his followed </w:t>
      </w:r>
      <w:proofErr w:type="gramStart"/>
      <w:r>
        <w:rPr>
          <w:lang w:val="en-GB"/>
        </w:rPr>
        <w:t>list</w:t>
      </w:r>
      <w:r w:rsidR="00541435">
        <w:rPr>
          <w:lang w:val="en-GB"/>
        </w:rPr>
        <w:t>, and</w:t>
      </w:r>
      <w:proofErr w:type="gramEnd"/>
      <w:r w:rsidR="00C42467">
        <w:rPr>
          <w:lang w:val="en-GB"/>
        </w:rPr>
        <w:t xml:space="preserve"> </w:t>
      </w:r>
      <w:r>
        <w:rPr>
          <w:lang w:val="en-GB"/>
        </w:rPr>
        <w:t>has no attributes.</w:t>
      </w:r>
    </w:p>
    <w:p w14:paraId="6B4ACB90" w14:textId="6A095C68" w:rsidR="00520FD4" w:rsidRDefault="00520FD4" w:rsidP="00520FD4">
      <w:pPr>
        <w:pStyle w:val="Paragrafoelenco"/>
        <w:numPr>
          <w:ilvl w:val="0"/>
          <w:numId w:val="21"/>
        </w:numPr>
        <w:spacing w:after="120"/>
        <w:ind w:left="714" w:hanging="357"/>
        <w:contextualSpacing w:val="0"/>
        <w:rPr>
          <w:lang w:val="en-GB"/>
        </w:rPr>
      </w:pPr>
      <w:r w:rsidRPr="00B95C63">
        <w:rPr>
          <w:b/>
          <w:bCs/>
          <w:lang w:val="en-GB"/>
        </w:rPr>
        <w:t>User ADD Game</w:t>
      </w:r>
      <w:r>
        <w:rPr>
          <w:lang w:val="en-GB"/>
        </w:rPr>
        <w:t xml:space="preserve">, which is created/removed when a User adds/removes a Game to his favourites </w:t>
      </w:r>
      <w:proofErr w:type="gramStart"/>
      <w:r>
        <w:rPr>
          <w:lang w:val="en-GB"/>
        </w:rPr>
        <w:t>list, and</w:t>
      </w:r>
      <w:proofErr w:type="gramEnd"/>
      <w:r>
        <w:rPr>
          <w:lang w:val="en-GB"/>
        </w:rPr>
        <w:t xml:space="preserve"> has no attributes.</w:t>
      </w:r>
    </w:p>
    <w:p w14:paraId="27A3C3F1" w14:textId="1CD8CA9E" w:rsidR="00520FD4" w:rsidRDefault="00520FD4" w:rsidP="00B95C63">
      <w:pPr>
        <w:pStyle w:val="Paragrafoelenco"/>
        <w:numPr>
          <w:ilvl w:val="0"/>
          <w:numId w:val="21"/>
        </w:numPr>
        <w:spacing w:after="240"/>
        <w:ind w:left="714" w:hanging="357"/>
        <w:contextualSpacing w:val="0"/>
        <w:rPr>
          <w:lang w:val="en-GB"/>
        </w:rPr>
      </w:pPr>
      <w:r w:rsidRPr="00B95C63">
        <w:rPr>
          <w:b/>
          <w:bCs/>
          <w:lang w:val="en-GB"/>
        </w:rPr>
        <w:t>User RATE Game</w:t>
      </w:r>
      <w:r>
        <w:rPr>
          <w:lang w:val="en-GB"/>
        </w:rPr>
        <w:t>, which is created when a User rates a game, has as attribute the</w:t>
      </w:r>
      <w:r w:rsidR="00541435">
        <w:rPr>
          <w:lang w:val="en-GB"/>
        </w:rPr>
        <w:t xml:space="preserve"> </w:t>
      </w:r>
      <w:r w:rsidRPr="00B95C63">
        <w:rPr>
          <w:i/>
          <w:iCs/>
          <w:lang w:val="en-GB"/>
        </w:rPr>
        <w:t>vote</w:t>
      </w:r>
      <w:r>
        <w:rPr>
          <w:lang w:val="en-GB"/>
        </w:rPr>
        <w:t xml:space="preserve"> consisting in an integer between 1 and 5, and cannot be removed</w:t>
      </w:r>
      <w:r w:rsidR="00541435">
        <w:rPr>
          <w:lang w:val="en-GB"/>
        </w:rPr>
        <w:t xml:space="preserve"> but only updated with a different vote.</w:t>
      </w:r>
    </w:p>
    <w:p w14:paraId="55274E91" w14:textId="5FFDF5E7" w:rsidR="002D1031" w:rsidRDefault="00B95C63" w:rsidP="00B95C63">
      <w:pPr>
        <w:rPr>
          <w:noProof/>
          <w:lang w:val="en-GB"/>
        </w:rPr>
      </w:pPr>
      <w:r>
        <w:rPr>
          <w:lang w:val="en-GB"/>
        </w:rPr>
        <w:t>An example of the type of nodes and relationships used in the graph database is shown below:</w:t>
      </w:r>
      <w:r w:rsidR="002D1031" w:rsidRPr="002D1031">
        <w:rPr>
          <w:noProof/>
          <w:lang w:val="en-GB"/>
        </w:rPr>
        <w:t xml:space="preserve"> </w:t>
      </w:r>
    </w:p>
    <w:p w14:paraId="170802F9" w14:textId="6DDCFBC4" w:rsidR="00BF2DEC" w:rsidRDefault="00AB392F" w:rsidP="00690473">
      <w:pPr>
        <w:rPr>
          <w:rFonts w:asciiTheme="majorHAnsi" w:eastAsiaTheme="majorEastAsia" w:hAnsiTheme="majorHAnsi" w:cstheme="majorBidi"/>
          <w:color w:val="2A7B88" w:themeColor="accent1" w:themeShade="BF"/>
          <w:kern w:val="28"/>
          <w:sz w:val="36"/>
          <w:szCs w:val="36"/>
          <w:lang w:val="en-GB"/>
        </w:rPr>
      </w:pPr>
      <w:r>
        <w:rPr>
          <w:noProof/>
          <w:lang w:val="en-GB"/>
        </w:rPr>
        <w:drawing>
          <wp:inline distT="0" distB="0" distL="0" distR="0" wp14:anchorId="7DE68253" wp14:editId="0DBB84A9">
            <wp:extent cx="6090285" cy="4718685"/>
            <wp:effectExtent l="0" t="0" r="5715"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0285" cy="4718685"/>
                    </a:xfrm>
                    <a:prstGeom prst="rect">
                      <a:avLst/>
                    </a:prstGeom>
                    <a:noFill/>
                    <a:ln>
                      <a:noFill/>
                    </a:ln>
                  </pic:spPr>
                </pic:pic>
              </a:graphicData>
            </a:graphic>
          </wp:inline>
        </w:drawing>
      </w:r>
    </w:p>
    <w:p w14:paraId="242EA45A" w14:textId="32A58DF2" w:rsidR="002A4ABE" w:rsidRDefault="002A4ABE" w:rsidP="002A4ABE">
      <w:pPr>
        <w:pStyle w:val="Sommario2"/>
      </w:pPr>
      <w:bookmarkStart w:id="16" w:name="_Toc30345197"/>
      <w:r>
        <w:lastRenderedPageBreak/>
        <w:t xml:space="preserve">Datasets </w:t>
      </w:r>
      <w:r w:rsidR="00541435">
        <w:t>Populations</w:t>
      </w:r>
      <w:r>
        <w:t xml:space="preserve"> Summary</w:t>
      </w:r>
      <w:bookmarkEnd w:id="16"/>
    </w:p>
    <w:p w14:paraId="6616D433" w14:textId="433E4E5E" w:rsidR="002A4ABE" w:rsidRDefault="002A4ABE" w:rsidP="002A4ABE">
      <w:pPr>
        <w:rPr>
          <w:lang w:val="en-GB"/>
        </w:rPr>
      </w:pPr>
      <w:r>
        <w:rPr>
          <w:lang w:val="en-GB"/>
        </w:rPr>
        <w:t>A summary o</w:t>
      </w:r>
      <w:r w:rsidR="00541435">
        <w:rPr>
          <w:lang w:val="en-GB"/>
        </w:rPr>
        <w:t>f</w:t>
      </w:r>
      <w:r>
        <w:rPr>
          <w:lang w:val="en-GB"/>
        </w:rPr>
        <w:t xml:space="preserve"> how the </w:t>
      </w:r>
      <w:r>
        <w:rPr>
          <w:i/>
          <w:iCs/>
          <w:lang w:val="en-GB"/>
        </w:rPr>
        <w:t>Games</w:t>
      </w:r>
      <w:r>
        <w:rPr>
          <w:lang w:val="en-GB"/>
        </w:rPr>
        <w:t xml:space="preserve"> and </w:t>
      </w:r>
      <w:r>
        <w:rPr>
          <w:i/>
          <w:iCs/>
          <w:lang w:val="en-GB"/>
        </w:rPr>
        <w:t>Users</w:t>
      </w:r>
      <w:r>
        <w:rPr>
          <w:lang w:val="en-GB"/>
        </w:rPr>
        <w:t xml:space="preserve"> datasets </w:t>
      </w:r>
      <w:r w:rsidR="00541435">
        <w:rPr>
          <w:lang w:val="en-GB"/>
        </w:rPr>
        <w:t>are populated within the application</w:t>
      </w:r>
      <w:r>
        <w:rPr>
          <w:lang w:val="en-GB"/>
        </w:rPr>
        <w:t xml:space="preserve"> is shown below: </w:t>
      </w:r>
    </w:p>
    <w:p w14:paraId="29E43F03" w14:textId="29B95334" w:rsidR="00075068" w:rsidRPr="00075068" w:rsidRDefault="00075068" w:rsidP="00075068">
      <w:pPr>
        <w:rPr>
          <w:lang w:val="en-GB"/>
        </w:rPr>
      </w:pPr>
      <w:r>
        <w:rPr>
          <w:noProof/>
          <w:lang w:val="en-GB"/>
        </w:rPr>
        <w:drawing>
          <wp:anchor distT="0" distB="0" distL="114300" distR="114300" simplePos="0" relativeHeight="251659264" behindDoc="1" locked="0" layoutInCell="1" allowOverlap="1" wp14:anchorId="5BC1D3E2" wp14:editId="0C325896">
            <wp:simplePos x="0" y="0"/>
            <wp:positionH relativeFrom="column">
              <wp:posOffset>1579880</wp:posOffset>
            </wp:positionH>
            <wp:positionV relativeFrom="paragraph">
              <wp:posOffset>33020</wp:posOffset>
            </wp:positionV>
            <wp:extent cx="3811136" cy="8645769"/>
            <wp:effectExtent l="0" t="0" r="0" b="317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136" cy="864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068">
        <w:rPr>
          <w:lang w:val="en-GB"/>
        </w:rPr>
        <w:br w:type="page"/>
      </w:r>
    </w:p>
    <w:p w14:paraId="0583C9B5" w14:textId="2D90DFBE" w:rsidR="00E64BEE" w:rsidRPr="003A1775" w:rsidRDefault="00B2479A" w:rsidP="00E64BEE">
      <w:pPr>
        <w:pStyle w:val="Sommario10"/>
      </w:pPr>
      <w:bookmarkStart w:id="17" w:name="_Toc30345198"/>
      <w:r>
        <w:lastRenderedPageBreak/>
        <w:t>Graphic</w:t>
      </w:r>
      <w:r w:rsidR="005B0F92">
        <w:t>al</w:t>
      </w:r>
      <w:r>
        <w:t xml:space="preserve"> User Interface Mock-ups</w:t>
      </w:r>
      <w:bookmarkEnd w:id="17"/>
    </w:p>
    <w:p w14:paraId="454B4264" w14:textId="6DAB7979" w:rsidR="006C009C" w:rsidRDefault="0030770D" w:rsidP="007762C6">
      <w:pPr>
        <w:rPr>
          <w:lang w:val="en-GB"/>
        </w:rPr>
      </w:pPr>
      <w:r>
        <w:rPr>
          <w:lang w:val="en-GB"/>
        </w:rPr>
        <w:t xml:space="preserve">As the last part of this application proposal, we present some mock-ups of the graphical </w:t>
      </w:r>
      <w:r w:rsidR="005B0F92">
        <w:rPr>
          <w:lang w:val="en-GB"/>
        </w:rPr>
        <w:t xml:space="preserve">user </w:t>
      </w:r>
      <w:r>
        <w:rPr>
          <w:lang w:val="en-GB"/>
        </w:rPr>
        <w:t>interface:</w:t>
      </w:r>
    </w:p>
    <w:p w14:paraId="285301CF" w14:textId="2F844F0D" w:rsidR="006C009C" w:rsidRPr="006C009C" w:rsidRDefault="005B0F92" w:rsidP="005B0F9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Login Screen</w:t>
      </w:r>
    </w:p>
    <w:p w14:paraId="13792197" w14:textId="1DA7877F" w:rsidR="006C009C" w:rsidRDefault="005B0F92" w:rsidP="00A84C71">
      <w:pPr>
        <w:rPr>
          <w:lang w:val="en-GB"/>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3F05D752" wp14:editId="2703E249">
            <wp:extent cx="2002014" cy="197031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3716" cy="1971990"/>
                    </a:xfrm>
                    <a:prstGeom prst="rect">
                      <a:avLst/>
                    </a:prstGeom>
                    <a:noFill/>
                    <a:ln>
                      <a:noFill/>
                    </a:ln>
                  </pic:spPr>
                </pic:pic>
              </a:graphicData>
            </a:graphic>
          </wp:inline>
        </w:drawing>
      </w:r>
    </w:p>
    <w:p w14:paraId="523B27DC" w14:textId="77777777" w:rsidR="00032544" w:rsidRDefault="00E0061B" w:rsidP="006461F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Main Window</w:t>
      </w:r>
    </w:p>
    <w:p w14:paraId="20982DE8" w14:textId="77777777" w:rsidR="00032544" w:rsidRDefault="00E0061B" w:rsidP="00A84C71">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5AACEC63" wp14:editId="08933013">
            <wp:extent cx="5105400" cy="306802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0819" cy="3089311"/>
                    </a:xfrm>
                    <a:prstGeom prst="rect">
                      <a:avLst/>
                    </a:prstGeom>
                    <a:noFill/>
                    <a:ln>
                      <a:noFill/>
                    </a:ln>
                  </pic:spPr>
                </pic:pic>
              </a:graphicData>
            </a:graphic>
          </wp:inline>
        </w:drawing>
      </w:r>
    </w:p>
    <w:p w14:paraId="2CA37203" w14:textId="4275144A" w:rsidR="006C009C" w:rsidRPr="006C009C" w:rsidRDefault="006461F2" w:rsidP="006461F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Browse/Search Game Window</w:t>
      </w:r>
    </w:p>
    <w:p w14:paraId="1559A94B" w14:textId="75219A03" w:rsidR="006C009C" w:rsidRDefault="006461F2" w:rsidP="006C009C">
      <w:pPr>
        <w:rPr>
          <w:lang w:val="en-GB"/>
        </w:rPr>
      </w:pPr>
      <w:r>
        <w:rPr>
          <w:noProof/>
          <w:lang w:val="en-GB"/>
        </w:rPr>
        <w:drawing>
          <wp:inline distT="0" distB="0" distL="0" distR="0" wp14:anchorId="74AE9C08" wp14:editId="2E1828F5">
            <wp:extent cx="4348480" cy="2473198"/>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8537" cy="2484605"/>
                    </a:xfrm>
                    <a:prstGeom prst="rect">
                      <a:avLst/>
                    </a:prstGeom>
                    <a:noFill/>
                    <a:ln>
                      <a:noFill/>
                    </a:ln>
                  </pic:spPr>
                </pic:pic>
              </a:graphicData>
            </a:graphic>
          </wp:inline>
        </w:drawing>
      </w:r>
    </w:p>
    <w:p w14:paraId="3AEE873D" w14:textId="2C93F737" w:rsidR="005B1C56" w:rsidRPr="006C009C" w:rsidRDefault="00456862" w:rsidP="005B1C56">
      <w:pPr>
        <w:pStyle w:val="Nessunaspaziatura"/>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lastRenderedPageBreak/>
        <w:t>Game View</w:t>
      </w:r>
    </w:p>
    <w:p w14:paraId="6BC70746" w14:textId="7BF1F9DC" w:rsidR="005B1C56" w:rsidRDefault="00456862" w:rsidP="005B1C56">
      <w:pPr>
        <w:rPr>
          <w:lang w:val="en-GB"/>
        </w:rPr>
      </w:pPr>
      <w:r>
        <w:rPr>
          <w:noProof/>
          <w:lang w:val="en-GB"/>
        </w:rPr>
        <w:drawing>
          <wp:inline distT="0" distB="0" distL="0" distR="0" wp14:anchorId="4A1A2EB9" wp14:editId="39C9C86A">
            <wp:extent cx="4343400" cy="26874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0825" cy="2698262"/>
                    </a:xfrm>
                    <a:prstGeom prst="rect">
                      <a:avLst/>
                    </a:prstGeom>
                    <a:noFill/>
                    <a:ln>
                      <a:noFill/>
                    </a:ln>
                  </pic:spPr>
                </pic:pic>
              </a:graphicData>
            </a:graphic>
          </wp:inline>
        </w:drawing>
      </w:r>
    </w:p>
    <w:p w14:paraId="4BD6C60C" w14:textId="3898F369" w:rsidR="005B1C56" w:rsidRPr="006C009C" w:rsidRDefault="00032544" w:rsidP="00032544">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Statistics Page</w:t>
      </w:r>
    </w:p>
    <w:p w14:paraId="4D1DC3C6" w14:textId="42EE07FF" w:rsidR="00032544" w:rsidRDefault="00032544" w:rsidP="005B1C56">
      <w:pPr>
        <w:rPr>
          <w:lang w:val="en-GB"/>
        </w:rPr>
      </w:pPr>
      <w:r>
        <w:rPr>
          <w:noProof/>
          <w:lang w:val="en-GB"/>
        </w:rPr>
        <w:drawing>
          <wp:inline distT="0" distB="0" distL="0" distR="0" wp14:anchorId="08C02867" wp14:editId="745570AE">
            <wp:extent cx="3624943" cy="3252657"/>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2260" cy="3286141"/>
                    </a:xfrm>
                    <a:prstGeom prst="rect">
                      <a:avLst/>
                    </a:prstGeom>
                    <a:noFill/>
                    <a:ln>
                      <a:noFill/>
                    </a:ln>
                  </pic:spPr>
                </pic:pic>
              </a:graphicData>
            </a:graphic>
          </wp:inline>
        </w:drawing>
      </w:r>
    </w:p>
    <w:p w14:paraId="1FD881EE" w14:textId="30154615" w:rsidR="00032544" w:rsidRPr="006C009C" w:rsidRDefault="00032544" w:rsidP="00032544">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Administration Panel</w:t>
      </w:r>
    </w:p>
    <w:p w14:paraId="14C33FD8" w14:textId="3E143FE6" w:rsidR="00CF1C85" w:rsidRDefault="00032544">
      <w:pPr>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729FEC6A" wp14:editId="5CFA5D07">
            <wp:extent cx="3586843" cy="1057990"/>
            <wp:effectExtent l="0" t="0" r="0" b="889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5255" cy="1075219"/>
                    </a:xfrm>
                    <a:prstGeom prst="rect">
                      <a:avLst/>
                    </a:prstGeom>
                    <a:noFill/>
                    <a:ln>
                      <a:noFill/>
                    </a:ln>
                  </pic:spPr>
                </pic:pic>
              </a:graphicData>
            </a:graphic>
          </wp:inline>
        </w:drawing>
      </w:r>
    </w:p>
    <w:sectPr w:rsidR="00CF1C85" w:rsidSect="00E622C6">
      <w:footerReference w:type="default" r:id="rId23"/>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9E2E1" w14:textId="77777777" w:rsidR="005D311B" w:rsidRDefault="005D311B">
      <w:pPr>
        <w:spacing w:after="0"/>
      </w:pPr>
      <w:r>
        <w:separator/>
      </w:r>
    </w:p>
  </w:endnote>
  <w:endnote w:type="continuationSeparator" w:id="0">
    <w:p w14:paraId="3033ECAA" w14:textId="77777777" w:rsidR="005D311B" w:rsidRDefault="005D31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2816101C" w:rsidR="00F040D0" w:rsidRDefault="00F040D0" w:rsidP="00C527B7">
    <w:pPr>
      <w:pStyle w:val="Pidipagina"/>
      <w:rPr>
        <w:rFonts w:ascii="Arial Narrow" w:hAnsi="Arial Narrow"/>
        <w:smallCaps/>
        <w:sz w:val="20"/>
        <w:szCs w:val="20"/>
      </w:rPr>
    </w:pPr>
    <w:r>
      <w:rPr>
        <w:rFonts w:ascii="Arial Narrow" w:hAnsi="Arial Narrow"/>
        <w:sz w:val="20"/>
        <w:szCs w:val="20"/>
      </w:rPr>
      <w:t>Task 2+3: GameBase Application Project Proposal</w:t>
    </w:r>
    <w:r w:rsidRPr="00C527B7">
      <w:rPr>
        <w:rFonts w:ascii="Arial Narrow" w:hAnsi="Arial Narrow"/>
        <w:sz w:val="20"/>
        <w:szCs w:val="20"/>
      </w:rPr>
      <w:ptab w:relativeTo="margin" w:alignment="right" w:leader="none"/>
    </w:r>
    <w:r w:rsidRPr="00C527B7">
      <w:rPr>
        <w:rFonts w:ascii="Arial Narrow" w:hAnsi="Arial Narrow"/>
        <w:smallCaps/>
        <w:sz w:val="20"/>
        <w:szCs w:val="20"/>
      </w:rPr>
      <w:t>Federico Balestri, Nicola Barsanti, Riccardo Bertini, Mirco Quintavalla</w:t>
    </w:r>
  </w:p>
  <w:p w14:paraId="6344A1F8" w14:textId="5A9EFAF1" w:rsidR="00F040D0" w:rsidRPr="00C527B7" w:rsidRDefault="00F040D0"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3E733" w14:textId="77777777" w:rsidR="005D311B" w:rsidRDefault="005D311B">
      <w:pPr>
        <w:spacing w:after="0"/>
      </w:pPr>
      <w:r>
        <w:separator/>
      </w:r>
    </w:p>
  </w:footnote>
  <w:footnote w:type="continuationSeparator" w:id="0">
    <w:p w14:paraId="22587042" w14:textId="77777777" w:rsidR="005D311B" w:rsidRDefault="005D311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A021A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58F6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B68D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84E0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B84D1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92258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CADB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3FC75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3221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842FF88"/>
    <w:lvl w:ilvl="0">
      <w:start w:val="1"/>
      <w:numFmt w:val="bullet"/>
      <w:lvlText w:val="·"/>
      <w:lvlJc w:val="left"/>
      <w:pPr>
        <w:tabs>
          <w:tab w:val="num" w:pos="144"/>
        </w:tabs>
        <w:ind w:left="144" w:hanging="144"/>
      </w:pPr>
      <w:rPr>
        <w:rFonts w:ascii="Cambria" w:hAnsi="Cambria" w:hint="default"/>
      </w:rPr>
    </w:lvl>
  </w:abstractNum>
  <w:abstractNum w:abstractNumId="10" w15:restartNumberingAfterBreak="0">
    <w:nsid w:val="03435DE5"/>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5A423E1"/>
    <w:multiLevelType w:val="hybridMultilevel"/>
    <w:tmpl w:val="45425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9036BD4"/>
    <w:multiLevelType w:val="hybridMultilevel"/>
    <w:tmpl w:val="CE08C7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B73AF2"/>
    <w:multiLevelType w:val="hybridMultilevel"/>
    <w:tmpl w:val="B2782F90"/>
    <w:lvl w:ilvl="0" w:tplc="704EC9F0">
      <w:start w:val="1"/>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7711153"/>
    <w:multiLevelType w:val="hybridMultilevel"/>
    <w:tmpl w:val="A9FA8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2F7530"/>
    <w:multiLevelType w:val="hybridMultilevel"/>
    <w:tmpl w:val="EEF4A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016119A"/>
    <w:multiLevelType w:val="hybridMultilevel"/>
    <w:tmpl w:val="F0FA3A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96A0295"/>
    <w:multiLevelType w:val="hybridMultilevel"/>
    <w:tmpl w:val="78B64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1D61CFA"/>
    <w:multiLevelType w:val="hybridMultilevel"/>
    <w:tmpl w:val="AEA0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A56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CE85AB6"/>
    <w:multiLevelType w:val="hybridMultilevel"/>
    <w:tmpl w:val="71FC6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41E0552"/>
    <w:multiLevelType w:val="hybridMultilevel"/>
    <w:tmpl w:val="91421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6E92C4B"/>
    <w:multiLevelType w:val="hybridMultilevel"/>
    <w:tmpl w:val="8E4206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920077A"/>
    <w:multiLevelType w:val="hybridMultilevel"/>
    <w:tmpl w:val="523EAA5C"/>
    <w:lvl w:ilvl="0" w:tplc="DF1E41F8">
      <w:numFmt w:val="bullet"/>
      <w:lvlText w:val="-"/>
      <w:lvlJc w:val="left"/>
      <w:pPr>
        <w:ind w:left="1080" w:hanging="360"/>
      </w:pPr>
      <w:rPr>
        <w:rFonts w:ascii="Cambria" w:eastAsiaTheme="minorHAnsi" w:hAnsi="Cambria"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4BF84115"/>
    <w:multiLevelType w:val="hybridMultilevel"/>
    <w:tmpl w:val="9FC01FD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C7737A1"/>
    <w:multiLevelType w:val="hybridMultilevel"/>
    <w:tmpl w:val="C08E9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C2317"/>
    <w:multiLevelType w:val="hybridMultilevel"/>
    <w:tmpl w:val="FD54469A"/>
    <w:lvl w:ilvl="0" w:tplc="AE92B48C">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7D06997"/>
    <w:multiLevelType w:val="hybridMultilevel"/>
    <w:tmpl w:val="0BCCF2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C6E03D4"/>
    <w:multiLevelType w:val="hybridMultilevel"/>
    <w:tmpl w:val="711CD7C0"/>
    <w:lvl w:ilvl="0" w:tplc="F25AFB62">
      <w:start w:val="1"/>
      <w:numFmt w:val="decimal"/>
      <w:lvlText w:val="%1)"/>
      <w:lvlJc w:val="left"/>
      <w:pPr>
        <w:ind w:left="720" w:hanging="360"/>
      </w:pPr>
      <w:rPr>
        <w:rFonts w:asciiTheme="minorHAnsi" w:eastAsiaTheme="minorHAnsi" w:hAnsiTheme="minorHAnsi" w:cstheme="minorBidi" w:hint="default"/>
        <w:color w:val="404040" w:themeColor="text1" w:themeTint="BF"/>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12F6B32"/>
    <w:multiLevelType w:val="hybridMultilevel"/>
    <w:tmpl w:val="6F0488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16B5324"/>
    <w:multiLevelType w:val="hybridMultilevel"/>
    <w:tmpl w:val="9250751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2805F13"/>
    <w:multiLevelType w:val="hybridMultilevel"/>
    <w:tmpl w:val="F00222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6C52B42"/>
    <w:multiLevelType w:val="multilevel"/>
    <w:tmpl w:val="38101482"/>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ACF2C45"/>
    <w:multiLevelType w:val="hybridMultilevel"/>
    <w:tmpl w:val="02C81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C3B49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E833922"/>
    <w:multiLevelType w:val="hybridMultilevel"/>
    <w:tmpl w:val="7016638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EC528EA"/>
    <w:multiLevelType w:val="hybridMultilevel"/>
    <w:tmpl w:val="7B26E6A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9"/>
  </w:num>
  <w:num w:numId="14">
    <w:abstractNumId w:val="34"/>
  </w:num>
  <w:num w:numId="15">
    <w:abstractNumId w:val="32"/>
  </w:num>
  <w:num w:numId="16">
    <w:abstractNumId w:val="10"/>
  </w:num>
  <w:num w:numId="17">
    <w:abstractNumId w:val="11"/>
  </w:num>
  <w:num w:numId="18">
    <w:abstractNumId w:val="33"/>
  </w:num>
  <w:num w:numId="19">
    <w:abstractNumId w:val="17"/>
  </w:num>
  <w:num w:numId="20">
    <w:abstractNumId w:val="15"/>
  </w:num>
  <w:num w:numId="21">
    <w:abstractNumId w:val="20"/>
  </w:num>
  <w:num w:numId="22">
    <w:abstractNumId w:val="27"/>
  </w:num>
  <w:num w:numId="23">
    <w:abstractNumId w:val="29"/>
  </w:num>
  <w:num w:numId="24">
    <w:abstractNumId w:val="22"/>
  </w:num>
  <w:num w:numId="25">
    <w:abstractNumId w:val="30"/>
  </w:num>
  <w:num w:numId="26">
    <w:abstractNumId w:val="13"/>
  </w:num>
  <w:num w:numId="27">
    <w:abstractNumId w:val="25"/>
  </w:num>
  <w:num w:numId="28">
    <w:abstractNumId w:val="36"/>
  </w:num>
  <w:num w:numId="29">
    <w:abstractNumId w:val="26"/>
  </w:num>
  <w:num w:numId="30">
    <w:abstractNumId w:val="12"/>
  </w:num>
  <w:num w:numId="31">
    <w:abstractNumId w:val="18"/>
  </w:num>
  <w:num w:numId="32">
    <w:abstractNumId w:val="14"/>
  </w:num>
  <w:num w:numId="33">
    <w:abstractNumId w:val="28"/>
  </w:num>
  <w:num w:numId="34">
    <w:abstractNumId w:val="24"/>
  </w:num>
  <w:num w:numId="35">
    <w:abstractNumId w:val="35"/>
  </w:num>
  <w:num w:numId="36">
    <w:abstractNumId w:val="21"/>
  </w:num>
  <w:num w:numId="37">
    <w:abstractNumId w:val="16"/>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proofState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6901"/>
    <w:rsid w:val="00022817"/>
    <w:rsid w:val="000243D8"/>
    <w:rsid w:val="0002643E"/>
    <w:rsid w:val="00032544"/>
    <w:rsid w:val="000359C6"/>
    <w:rsid w:val="00044DA7"/>
    <w:rsid w:val="00060928"/>
    <w:rsid w:val="000638E8"/>
    <w:rsid w:val="00067FBE"/>
    <w:rsid w:val="000712A3"/>
    <w:rsid w:val="00071C5A"/>
    <w:rsid w:val="000723F1"/>
    <w:rsid w:val="00073CA2"/>
    <w:rsid w:val="00075068"/>
    <w:rsid w:val="00075164"/>
    <w:rsid w:val="000764A1"/>
    <w:rsid w:val="00077B4E"/>
    <w:rsid w:val="000802A0"/>
    <w:rsid w:val="00083EF9"/>
    <w:rsid w:val="0008681B"/>
    <w:rsid w:val="000A3671"/>
    <w:rsid w:val="000A36E8"/>
    <w:rsid w:val="000A43ED"/>
    <w:rsid w:val="000A50FA"/>
    <w:rsid w:val="000B1274"/>
    <w:rsid w:val="000B1507"/>
    <w:rsid w:val="000B2BA9"/>
    <w:rsid w:val="000B6395"/>
    <w:rsid w:val="000C0E98"/>
    <w:rsid w:val="000C1190"/>
    <w:rsid w:val="000C1A83"/>
    <w:rsid w:val="000C2DF7"/>
    <w:rsid w:val="000C5DE0"/>
    <w:rsid w:val="000C6A6F"/>
    <w:rsid w:val="000C6EE7"/>
    <w:rsid w:val="000D0968"/>
    <w:rsid w:val="000D2F02"/>
    <w:rsid w:val="000D444C"/>
    <w:rsid w:val="000D5AB1"/>
    <w:rsid w:val="000E3D5F"/>
    <w:rsid w:val="000E6B23"/>
    <w:rsid w:val="00105A4D"/>
    <w:rsid w:val="00105B1F"/>
    <w:rsid w:val="0011117C"/>
    <w:rsid w:val="00111255"/>
    <w:rsid w:val="00113F08"/>
    <w:rsid w:val="00115B5A"/>
    <w:rsid w:val="00120CBD"/>
    <w:rsid w:val="00132E62"/>
    <w:rsid w:val="0013360C"/>
    <w:rsid w:val="00133ED5"/>
    <w:rsid w:val="00135A78"/>
    <w:rsid w:val="0013704D"/>
    <w:rsid w:val="00137731"/>
    <w:rsid w:val="00140D66"/>
    <w:rsid w:val="00147072"/>
    <w:rsid w:val="00153C65"/>
    <w:rsid w:val="00153D9D"/>
    <w:rsid w:val="00154705"/>
    <w:rsid w:val="001571CE"/>
    <w:rsid w:val="00163E63"/>
    <w:rsid w:val="00165AFC"/>
    <w:rsid w:val="00170199"/>
    <w:rsid w:val="00177F29"/>
    <w:rsid w:val="00184F08"/>
    <w:rsid w:val="00185B7D"/>
    <w:rsid w:val="00190F27"/>
    <w:rsid w:val="00191339"/>
    <w:rsid w:val="001A0347"/>
    <w:rsid w:val="001A0DED"/>
    <w:rsid w:val="001A14C7"/>
    <w:rsid w:val="001A1F58"/>
    <w:rsid w:val="001A3109"/>
    <w:rsid w:val="001A60B5"/>
    <w:rsid w:val="001A65A8"/>
    <w:rsid w:val="001B0769"/>
    <w:rsid w:val="001B58B0"/>
    <w:rsid w:val="001C6B0C"/>
    <w:rsid w:val="001E07B2"/>
    <w:rsid w:val="001E0FB2"/>
    <w:rsid w:val="001F0209"/>
    <w:rsid w:val="001F3E47"/>
    <w:rsid w:val="001F5059"/>
    <w:rsid w:val="001F5EDA"/>
    <w:rsid w:val="002022C9"/>
    <w:rsid w:val="00202551"/>
    <w:rsid w:val="002045EB"/>
    <w:rsid w:val="00207EBA"/>
    <w:rsid w:val="0021102C"/>
    <w:rsid w:val="00211569"/>
    <w:rsid w:val="00211AD1"/>
    <w:rsid w:val="00212758"/>
    <w:rsid w:val="00213838"/>
    <w:rsid w:val="00223BE0"/>
    <w:rsid w:val="00225DA6"/>
    <w:rsid w:val="0022622D"/>
    <w:rsid w:val="00227B45"/>
    <w:rsid w:val="00230CEA"/>
    <w:rsid w:val="00255E5F"/>
    <w:rsid w:val="002603EC"/>
    <w:rsid w:val="00260F25"/>
    <w:rsid w:val="00263BA2"/>
    <w:rsid w:val="00267F3F"/>
    <w:rsid w:val="002725C6"/>
    <w:rsid w:val="00276D0C"/>
    <w:rsid w:val="00293B83"/>
    <w:rsid w:val="002A2BB5"/>
    <w:rsid w:val="002A3A7F"/>
    <w:rsid w:val="002A4ABE"/>
    <w:rsid w:val="002A6F9E"/>
    <w:rsid w:val="002B0F6F"/>
    <w:rsid w:val="002B34FA"/>
    <w:rsid w:val="002B45EE"/>
    <w:rsid w:val="002B6196"/>
    <w:rsid w:val="002B7BA4"/>
    <w:rsid w:val="002C3A66"/>
    <w:rsid w:val="002C53CF"/>
    <w:rsid w:val="002D0FD6"/>
    <w:rsid w:val="002D1031"/>
    <w:rsid w:val="002E3C15"/>
    <w:rsid w:val="002E56A9"/>
    <w:rsid w:val="002E7911"/>
    <w:rsid w:val="002F701F"/>
    <w:rsid w:val="00302A2C"/>
    <w:rsid w:val="003066AF"/>
    <w:rsid w:val="0030770D"/>
    <w:rsid w:val="00310769"/>
    <w:rsid w:val="00316D18"/>
    <w:rsid w:val="00322B89"/>
    <w:rsid w:val="00337CDD"/>
    <w:rsid w:val="0034446B"/>
    <w:rsid w:val="00345827"/>
    <w:rsid w:val="00352D67"/>
    <w:rsid w:val="003564F8"/>
    <w:rsid w:val="00361E49"/>
    <w:rsid w:val="003659CF"/>
    <w:rsid w:val="00365A3F"/>
    <w:rsid w:val="00366B7A"/>
    <w:rsid w:val="003706A6"/>
    <w:rsid w:val="00372A73"/>
    <w:rsid w:val="00374932"/>
    <w:rsid w:val="00374B6D"/>
    <w:rsid w:val="00381669"/>
    <w:rsid w:val="00381C0D"/>
    <w:rsid w:val="0038579B"/>
    <w:rsid w:val="003859D6"/>
    <w:rsid w:val="00390DCE"/>
    <w:rsid w:val="003916D9"/>
    <w:rsid w:val="003961F5"/>
    <w:rsid w:val="003A1775"/>
    <w:rsid w:val="003A193A"/>
    <w:rsid w:val="003A4D95"/>
    <w:rsid w:val="003A50C9"/>
    <w:rsid w:val="003B3075"/>
    <w:rsid w:val="003B3ADD"/>
    <w:rsid w:val="003B4A62"/>
    <w:rsid w:val="003C00B3"/>
    <w:rsid w:val="003C11C1"/>
    <w:rsid w:val="003C5B9E"/>
    <w:rsid w:val="003C72B3"/>
    <w:rsid w:val="003D67C4"/>
    <w:rsid w:val="003D75D8"/>
    <w:rsid w:val="003E054A"/>
    <w:rsid w:val="003F1505"/>
    <w:rsid w:val="003F4A3E"/>
    <w:rsid w:val="003F5278"/>
    <w:rsid w:val="003F56DB"/>
    <w:rsid w:val="00411A51"/>
    <w:rsid w:val="00413E25"/>
    <w:rsid w:val="004201FC"/>
    <w:rsid w:val="0042783A"/>
    <w:rsid w:val="00434748"/>
    <w:rsid w:val="0044076C"/>
    <w:rsid w:val="00442C75"/>
    <w:rsid w:val="0044531C"/>
    <w:rsid w:val="004510DD"/>
    <w:rsid w:val="00453495"/>
    <w:rsid w:val="00456862"/>
    <w:rsid w:val="004575DE"/>
    <w:rsid w:val="004648B8"/>
    <w:rsid w:val="0047177A"/>
    <w:rsid w:val="00474B73"/>
    <w:rsid w:val="004837E8"/>
    <w:rsid w:val="0049049D"/>
    <w:rsid w:val="0049753B"/>
    <w:rsid w:val="00497959"/>
    <w:rsid w:val="004A4584"/>
    <w:rsid w:val="004A64D2"/>
    <w:rsid w:val="004B17E3"/>
    <w:rsid w:val="004B37EE"/>
    <w:rsid w:val="004D1E73"/>
    <w:rsid w:val="004D3A50"/>
    <w:rsid w:val="004E54EB"/>
    <w:rsid w:val="004F0F75"/>
    <w:rsid w:val="004F28E0"/>
    <w:rsid w:val="0050349A"/>
    <w:rsid w:val="00504E53"/>
    <w:rsid w:val="0050778C"/>
    <w:rsid w:val="0051170E"/>
    <w:rsid w:val="00520FD4"/>
    <w:rsid w:val="0052105A"/>
    <w:rsid w:val="00523C56"/>
    <w:rsid w:val="00531183"/>
    <w:rsid w:val="005331BC"/>
    <w:rsid w:val="00535DA3"/>
    <w:rsid w:val="00536B7C"/>
    <w:rsid w:val="00541435"/>
    <w:rsid w:val="00541B29"/>
    <w:rsid w:val="005462EC"/>
    <w:rsid w:val="00546714"/>
    <w:rsid w:val="005476DA"/>
    <w:rsid w:val="00550723"/>
    <w:rsid w:val="00551631"/>
    <w:rsid w:val="005537EA"/>
    <w:rsid w:val="0055390B"/>
    <w:rsid w:val="00562813"/>
    <w:rsid w:val="00563FAA"/>
    <w:rsid w:val="00565BB5"/>
    <w:rsid w:val="00566D32"/>
    <w:rsid w:val="00566F78"/>
    <w:rsid w:val="00567A85"/>
    <w:rsid w:val="00567D7E"/>
    <w:rsid w:val="00571267"/>
    <w:rsid w:val="00587153"/>
    <w:rsid w:val="00591B9B"/>
    <w:rsid w:val="00591C09"/>
    <w:rsid w:val="00591F1D"/>
    <w:rsid w:val="00597F2D"/>
    <w:rsid w:val="005B0F92"/>
    <w:rsid w:val="005B1C56"/>
    <w:rsid w:val="005B29E3"/>
    <w:rsid w:val="005B3205"/>
    <w:rsid w:val="005C19D3"/>
    <w:rsid w:val="005C5EBD"/>
    <w:rsid w:val="005C734A"/>
    <w:rsid w:val="005D2F6E"/>
    <w:rsid w:val="005D311B"/>
    <w:rsid w:val="005D73CC"/>
    <w:rsid w:val="005E4084"/>
    <w:rsid w:val="005F07D1"/>
    <w:rsid w:val="005F1DA8"/>
    <w:rsid w:val="00600B71"/>
    <w:rsid w:val="006102BF"/>
    <w:rsid w:val="00610464"/>
    <w:rsid w:val="0061122F"/>
    <w:rsid w:val="006119FB"/>
    <w:rsid w:val="00612028"/>
    <w:rsid w:val="006120D6"/>
    <w:rsid w:val="006216D5"/>
    <w:rsid w:val="00626D55"/>
    <w:rsid w:val="00636C07"/>
    <w:rsid w:val="00636EC4"/>
    <w:rsid w:val="00637430"/>
    <w:rsid w:val="006405BA"/>
    <w:rsid w:val="006461F2"/>
    <w:rsid w:val="00646737"/>
    <w:rsid w:val="00646C9A"/>
    <w:rsid w:val="006547DC"/>
    <w:rsid w:val="00657768"/>
    <w:rsid w:val="006672F2"/>
    <w:rsid w:val="00671474"/>
    <w:rsid w:val="00673C35"/>
    <w:rsid w:val="006767F8"/>
    <w:rsid w:val="00683971"/>
    <w:rsid w:val="00690473"/>
    <w:rsid w:val="00690DED"/>
    <w:rsid w:val="006935B9"/>
    <w:rsid w:val="006965D3"/>
    <w:rsid w:val="006A228B"/>
    <w:rsid w:val="006A3CE7"/>
    <w:rsid w:val="006A5F31"/>
    <w:rsid w:val="006B00AF"/>
    <w:rsid w:val="006B1054"/>
    <w:rsid w:val="006B18FC"/>
    <w:rsid w:val="006B2D59"/>
    <w:rsid w:val="006B57A9"/>
    <w:rsid w:val="006B5C2D"/>
    <w:rsid w:val="006B6AC3"/>
    <w:rsid w:val="006B7517"/>
    <w:rsid w:val="006C009C"/>
    <w:rsid w:val="006C2E4D"/>
    <w:rsid w:val="006D3AC0"/>
    <w:rsid w:val="006D4BEC"/>
    <w:rsid w:val="006D5016"/>
    <w:rsid w:val="006D57E4"/>
    <w:rsid w:val="006D5D5B"/>
    <w:rsid w:val="006D6651"/>
    <w:rsid w:val="006D766B"/>
    <w:rsid w:val="006D7A06"/>
    <w:rsid w:val="006E1097"/>
    <w:rsid w:val="006E195C"/>
    <w:rsid w:val="006F2D76"/>
    <w:rsid w:val="006F601D"/>
    <w:rsid w:val="00710075"/>
    <w:rsid w:val="00712FEC"/>
    <w:rsid w:val="007167B8"/>
    <w:rsid w:val="007200D6"/>
    <w:rsid w:val="00721B64"/>
    <w:rsid w:val="00724307"/>
    <w:rsid w:val="00726963"/>
    <w:rsid w:val="007318F6"/>
    <w:rsid w:val="007376A3"/>
    <w:rsid w:val="00737EE3"/>
    <w:rsid w:val="00742BD3"/>
    <w:rsid w:val="00742CD3"/>
    <w:rsid w:val="007444A2"/>
    <w:rsid w:val="0075477B"/>
    <w:rsid w:val="0075497C"/>
    <w:rsid w:val="007560A1"/>
    <w:rsid w:val="007564E2"/>
    <w:rsid w:val="0076387D"/>
    <w:rsid w:val="00764D49"/>
    <w:rsid w:val="00770653"/>
    <w:rsid w:val="00770959"/>
    <w:rsid w:val="00771A9C"/>
    <w:rsid w:val="00772DE7"/>
    <w:rsid w:val="00775823"/>
    <w:rsid w:val="007762C6"/>
    <w:rsid w:val="00781571"/>
    <w:rsid w:val="00781FDA"/>
    <w:rsid w:val="00791870"/>
    <w:rsid w:val="0079710A"/>
    <w:rsid w:val="007A7CAA"/>
    <w:rsid w:val="007B1F87"/>
    <w:rsid w:val="007C1DF2"/>
    <w:rsid w:val="007C33D1"/>
    <w:rsid w:val="007C4010"/>
    <w:rsid w:val="007D0342"/>
    <w:rsid w:val="007D13B3"/>
    <w:rsid w:val="007D195D"/>
    <w:rsid w:val="007D2316"/>
    <w:rsid w:val="007D3B08"/>
    <w:rsid w:val="007E3537"/>
    <w:rsid w:val="007E4765"/>
    <w:rsid w:val="007F2245"/>
    <w:rsid w:val="00800769"/>
    <w:rsid w:val="00801FF3"/>
    <w:rsid w:val="008121CC"/>
    <w:rsid w:val="00817A90"/>
    <w:rsid w:val="008210C0"/>
    <w:rsid w:val="0082196C"/>
    <w:rsid w:val="00822CD7"/>
    <w:rsid w:val="0082421B"/>
    <w:rsid w:val="00834601"/>
    <w:rsid w:val="00835BE0"/>
    <w:rsid w:val="008368E3"/>
    <w:rsid w:val="00837C70"/>
    <w:rsid w:val="00842494"/>
    <w:rsid w:val="00844C02"/>
    <w:rsid w:val="0088009E"/>
    <w:rsid w:val="00880218"/>
    <w:rsid w:val="00887CF3"/>
    <w:rsid w:val="008A5C54"/>
    <w:rsid w:val="008B0874"/>
    <w:rsid w:val="008B0C1F"/>
    <w:rsid w:val="008B2429"/>
    <w:rsid w:val="008B2F2F"/>
    <w:rsid w:val="008C24EE"/>
    <w:rsid w:val="008C643C"/>
    <w:rsid w:val="008E0303"/>
    <w:rsid w:val="008E03C6"/>
    <w:rsid w:val="008E607F"/>
    <w:rsid w:val="008F15C5"/>
    <w:rsid w:val="008F45D6"/>
    <w:rsid w:val="008F7BDE"/>
    <w:rsid w:val="009030FF"/>
    <w:rsid w:val="0090322A"/>
    <w:rsid w:val="009034B9"/>
    <w:rsid w:val="00906974"/>
    <w:rsid w:val="00907701"/>
    <w:rsid w:val="00914D85"/>
    <w:rsid w:val="0092013F"/>
    <w:rsid w:val="0092356F"/>
    <w:rsid w:val="009254AD"/>
    <w:rsid w:val="009303A9"/>
    <w:rsid w:val="009361FF"/>
    <w:rsid w:val="00937EFA"/>
    <w:rsid w:val="009426A9"/>
    <w:rsid w:val="00947016"/>
    <w:rsid w:val="00951944"/>
    <w:rsid w:val="00951D4F"/>
    <w:rsid w:val="009618F2"/>
    <w:rsid w:val="009636FC"/>
    <w:rsid w:val="00963953"/>
    <w:rsid w:val="00964A8E"/>
    <w:rsid w:val="00965D17"/>
    <w:rsid w:val="00967219"/>
    <w:rsid w:val="009753B1"/>
    <w:rsid w:val="0099157E"/>
    <w:rsid w:val="00991622"/>
    <w:rsid w:val="0099248E"/>
    <w:rsid w:val="00992BE3"/>
    <w:rsid w:val="00992C54"/>
    <w:rsid w:val="009A2646"/>
    <w:rsid w:val="009A6875"/>
    <w:rsid w:val="009D148C"/>
    <w:rsid w:val="009D2E30"/>
    <w:rsid w:val="009D5845"/>
    <w:rsid w:val="009D5C63"/>
    <w:rsid w:val="009D7F9E"/>
    <w:rsid w:val="009F143F"/>
    <w:rsid w:val="009F159A"/>
    <w:rsid w:val="009F21C0"/>
    <w:rsid w:val="009F5803"/>
    <w:rsid w:val="00A07383"/>
    <w:rsid w:val="00A12CAB"/>
    <w:rsid w:val="00A137E2"/>
    <w:rsid w:val="00A14DCD"/>
    <w:rsid w:val="00A17D8E"/>
    <w:rsid w:val="00A266BF"/>
    <w:rsid w:val="00A27383"/>
    <w:rsid w:val="00A3030C"/>
    <w:rsid w:val="00A346E5"/>
    <w:rsid w:val="00A36CF5"/>
    <w:rsid w:val="00A43852"/>
    <w:rsid w:val="00A43D81"/>
    <w:rsid w:val="00A463C4"/>
    <w:rsid w:val="00A5109E"/>
    <w:rsid w:val="00A51E4F"/>
    <w:rsid w:val="00A57EB9"/>
    <w:rsid w:val="00A603D4"/>
    <w:rsid w:val="00A67009"/>
    <w:rsid w:val="00A72AB0"/>
    <w:rsid w:val="00A736B0"/>
    <w:rsid w:val="00A73AD1"/>
    <w:rsid w:val="00A777BB"/>
    <w:rsid w:val="00A8413D"/>
    <w:rsid w:val="00A84C71"/>
    <w:rsid w:val="00A920AA"/>
    <w:rsid w:val="00A94587"/>
    <w:rsid w:val="00A9635E"/>
    <w:rsid w:val="00AA0B15"/>
    <w:rsid w:val="00AA2BCA"/>
    <w:rsid w:val="00AB1DDA"/>
    <w:rsid w:val="00AB392F"/>
    <w:rsid w:val="00AB5246"/>
    <w:rsid w:val="00AC3787"/>
    <w:rsid w:val="00AC3EDA"/>
    <w:rsid w:val="00AC6C10"/>
    <w:rsid w:val="00AD1DA2"/>
    <w:rsid w:val="00AD2766"/>
    <w:rsid w:val="00AE0E41"/>
    <w:rsid w:val="00AE1477"/>
    <w:rsid w:val="00AE3DED"/>
    <w:rsid w:val="00AF41A8"/>
    <w:rsid w:val="00AF465A"/>
    <w:rsid w:val="00B00752"/>
    <w:rsid w:val="00B01752"/>
    <w:rsid w:val="00B0410F"/>
    <w:rsid w:val="00B053F7"/>
    <w:rsid w:val="00B0597D"/>
    <w:rsid w:val="00B21C06"/>
    <w:rsid w:val="00B2326D"/>
    <w:rsid w:val="00B2479A"/>
    <w:rsid w:val="00B33959"/>
    <w:rsid w:val="00B36D91"/>
    <w:rsid w:val="00B4070E"/>
    <w:rsid w:val="00B409C8"/>
    <w:rsid w:val="00B42B1D"/>
    <w:rsid w:val="00B43F90"/>
    <w:rsid w:val="00B456D3"/>
    <w:rsid w:val="00B5768E"/>
    <w:rsid w:val="00B57890"/>
    <w:rsid w:val="00B62F6D"/>
    <w:rsid w:val="00B64FC2"/>
    <w:rsid w:val="00B676C6"/>
    <w:rsid w:val="00B74314"/>
    <w:rsid w:val="00B74FEA"/>
    <w:rsid w:val="00B81361"/>
    <w:rsid w:val="00B853EB"/>
    <w:rsid w:val="00B91F1E"/>
    <w:rsid w:val="00B95C63"/>
    <w:rsid w:val="00B9675A"/>
    <w:rsid w:val="00BA1CAF"/>
    <w:rsid w:val="00BA27BD"/>
    <w:rsid w:val="00BA55B8"/>
    <w:rsid w:val="00BA629C"/>
    <w:rsid w:val="00BA6A58"/>
    <w:rsid w:val="00BC7A32"/>
    <w:rsid w:val="00BD2CF8"/>
    <w:rsid w:val="00BE6418"/>
    <w:rsid w:val="00BF2DEC"/>
    <w:rsid w:val="00BF5E00"/>
    <w:rsid w:val="00C059C8"/>
    <w:rsid w:val="00C11D2A"/>
    <w:rsid w:val="00C23BAC"/>
    <w:rsid w:val="00C36C18"/>
    <w:rsid w:val="00C40A38"/>
    <w:rsid w:val="00C42467"/>
    <w:rsid w:val="00C43773"/>
    <w:rsid w:val="00C527B7"/>
    <w:rsid w:val="00C53094"/>
    <w:rsid w:val="00C550FC"/>
    <w:rsid w:val="00C61F3F"/>
    <w:rsid w:val="00C63EE7"/>
    <w:rsid w:val="00C65C25"/>
    <w:rsid w:val="00C666D4"/>
    <w:rsid w:val="00C77796"/>
    <w:rsid w:val="00C81334"/>
    <w:rsid w:val="00C83E3C"/>
    <w:rsid w:val="00C87777"/>
    <w:rsid w:val="00C94943"/>
    <w:rsid w:val="00C95340"/>
    <w:rsid w:val="00CA438E"/>
    <w:rsid w:val="00CA4D2D"/>
    <w:rsid w:val="00CA57CB"/>
    <w:rsid w:val="00CC36A5"/>
    <w:rsid w:val="00CC4E06"/>
    <w:rsid w:val="00CC6DBE"/>
    <w:rsid w:val="00CD27AD"/>
    <w:rsid w:val="00CD41A2"/>
    <w:rsid w:val="00CE07A0"/>
    <w:rsid w:val="00CE1B96"/>
    <w:rsid w:val="00CE40E0"/>
    <w:rsid w:val="00CF1C85"/>
    <w:rsid w:val="00D02A74"/>
    <w:rsid w:val="00D10500"/>
    <w:rsid w:val="00D1531E"/>
    <w:rsid w:val="00D20845"/>
    <w:rsid w:val="00D275AC"/>
    <w:rsid w:val="00D31C47"/>
    <w:rsid w:val="00D32FAE"/>
    <w:rsid w:val="00D3341D"/>
    <w:rsid w:val="00D35470"/>
    <w:rsid w:val="00D377F9"/>
    <w:rsid w:val="00D4124C"/>
    <w:rsid w:val="00D41EDF"/>
    <w:rsid w:val="00D45E32"/>
    <w:rsid w:val="00D50030"/>
    <w:rsid w:val="00D77FAC"/>
    <w:rsid w:val="00D80954"/>
    <w:rsid w:val="00D85CDA"/>
    <w:rsid w:val="00D87AA9"/>
    <w:rsid w:val="00D905F1"/>
    <w:rsid w:val="00D93169"/>
    <w:rsid w:val="00D96466"/>
    <w:rsid w:val="00D96F7B"/>
    <w:rsid w:val="00D97F8E"/>
    <w:rsid w:val="00DA0619"/>
    <w:rsid w:val="00DA4965"/>
    <w:rsid w:val="00DA7EDF"/>
    <w:rsid w:val="00DB0D17"/>
    <w:rsid w:val="00DB3155"/>
    <w:rsid w:val="00DB7491"/>
    <w:rsid w:val="00DB7B7C"/>
    <w:rsid w:val="00DC4429"/>
    <w:rsid w:val="00DC4E8D"/>
    <w:rsid w:val="00DE52D1"/>
    <w:rsid w:val="00DE6CD8"/>
    <w:rsid w:val="00DF2599"/>
    <w:rsid w:val="00DF3820"/>
    <w:rsid w:val="00DF56DD"/>
    <w:rsid w:val="00DF776B"/>
    <w:rsid w:val="00E0061B"/>
    <w:rsid w:val="00E0176E"/>
    <w:rsid w:val="00E0327F"/>
    <w:rsid w:val="00E0619D"/>
    <w:rsid w:val="00E120A4"/>
    <w:rsid w:val="00E15A7D"/>
    <w:rsid w:val="00E15F45"/>
    <w:rsid w:val="00E16D5A"/>
    <w:rsid w:val="00E20D76"/>
    <w:rsid w:val="00E237B6"/>
    <w:rsid w:val="00E2463A"/>
    <w:rsid w:val="00E31678"/>
    <w:rsid w:val="00E341A1"/>
    <w:rsid w:val="00E409A1"/>
    <w:rsid w:val="00E45342"/>
    <w:rsid w:val="00E478BE"/>
    <w:rsid w:val="00E524E1"/>
    <w:rsid w:val="00E622C6"/>
    <w:rsid w:val="00E64BEE"/>
    <w:rsid w:val="00E73E74"/>
    <w:rsid w:val="00E755E0"/>
    <w:rsid w:val="00E77247"/>
    <w:rsid w:val="00E82071"/>
    <w:rsid w:val="00E86E3B"/>
    <w:rsid w:val="00E91FE5"/>
    <w:rsid w:val="00E93647"/>
    <w:rsid w:val="00E97336"/>
    <w:rsid w:val="00EA1AD8"/>
    <w:rsid w:val="00EB1D25"/>
    <w:rsid w:val="00EB6739"/>
    <w:rsid w:val="00EC4A33"/>
    <w:rsid w:val="00EC4E29"/>
    <w:rsid w:val="00ED18A6"/>
    <w:rsid w:val="00EE3010"/>
    <w:rsid w:val="00EE583B"/>
    <w:rsid w:val="00EE5FB4"/>
    <w:rsid w:val="00EE6C38"/>
    <w:rsid w:val="00EF1161"/>
    <w:rsid w:val="00EF166E"/>
    <w:rsid w:val="00EF1CD9"/>
    <w:rsid w:val="00EF34EB"/>
    <w:rsid w:val="00EF3810"/>
    <w:rsid w:val="00F0083A"/>
    <w:rsid w:val="00F01CEF"/>
    <w:rsid w:val="00F03DB5"/>
    <w:rsid w:val="00F040D0"/>
    <w:rsid w:val="00F055BE"/>
    <w:rsid w:val="00F07B2A"/>
    <w:rsid w:val="00F1036C"/>
    <w:rsid w:val="00F27DA4"/>
    <w:rsid w:val="00F33667"/>
    <w:rsid w:val="00F35908"/>
    <w:rsid w:val="00F44401"/>
    <w:rsid w:val="00F51ABB"/>
    <w:rsid w:val="00F620D4"/>
    <w:rsid w:val="00F62539"/>
    <w:rsid w:val="00F65A38"/>
    <w:rsid w:val="00F66375"/>
    <w:rsid w:val="00F66EB1"/>
    <w:rsid w:val="00F83C71"/>
    <w:rsid w:val="00F841C5"/>
    <w:rsid w:val="00F87289"/>
    <w:rsid w:val="00F969E9"/>
    <w:rsid w:val="00F97022"/>
    <w:rsid w:val="00FA5CF4"/>
    <w:rsid w:val="00FA716A"/>
    <w:rsid w:val="00FB32C5"/>
    <w:rsid w:val="00FB45E6"/>
    <w:rsid w:val="00FB6B5D"/>
    <w:rsid w:val="00FC0374"/>
    <w:rsid w:val="00FC0A10"/>
    <w:rsid w:val="00FC1DA3"/>
    <w:rsid w:val="00FC1FDB"/>
    <w:rsid w:val="00FC60A0"/>
    <w:rsid w:val="00FD4EF5"/>
    <w:rsid w:val="00FD4FC9"/>
    <w:rsid w:val="00FD560D"/>
    <w:rsid w:val="00FD7AE7"/>
    <w:rsid w:val="00FD7C42"/>
    <w:rsid w:val="00FE2172"/>
    <w:rsid w:val="00FE252D"/>
    <w:rsid w:val="00FE6E92"/>
    <w:rsid w:val="00FF051E"/>
    <w:rsid w:val="00FF1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27383"/>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lang w:val="en-GB"/>
    </w:rPr>
  </w:style>
  <w:style w:type="character" w:customStyle="1" w:styleId="Sommario1Carattere">
    <w:name w:val="Sommario1 Carattere"/>
    <w:basedOn w:val="TitoloCarattere"/>
    <w:link w:val="Sommario10"/>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val="0"/>
      <w:color w:val="2A7B88" w:themeColor="accent1" w:themeShade="BF"/>
      <w:sz w:val="30"/>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rawg.io/apidocs"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awg.i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66B40-FC76-4A57-A71F-D2E1C179A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55</TotalTime>
  <Pages>16</Pages>
  <Words>2188</Words>
  <Characters>12474</Characters>
  <Application>Microsoft Office Word</Application>
  <DocSecurity>0</DocSecurity>
  <Lines>103</Lines>
  <Paragraphs>29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10</cp:revision>
  <cp:lastPrinted>2020-01-19T15:51:00Z</cp:lastPrinted>
  <dcterms:created xsi:type="dcterms:W3CDTF">2020-01-19T15:46:00Z</dcterms:created>
  <dcterms:modified xsi:type="dcterms:W3CDTF">2020-01-19T15:52:00Z</dcterms:modified>
</cp:coreProperties>
</file>